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Hùng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viên kiểm thử phần mềm có chuyên môn vững vàng, có khả năng viết test case chi tiết, bao phủ các tình huống nghiệp vụ phức tạp và đảm bảo chất lượng sản phẩm trước khi bàn giao cho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24/06/1995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0934373043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 ĐHQG Hà Nội  - Hệ thống thông tin quản lý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Chạy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
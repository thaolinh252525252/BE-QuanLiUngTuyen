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 Kỹ sư Trí tuệ Nhân tạo</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Lê Thành Ngân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tham gia các dự án mã nguồn mở về AI để cải thiện kỹ năng coding, hiểu rõ best practice trong xây dựng hệ thống học máy và tăng khả năng cộng tác quốc tế.</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28/10/1998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0730648936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Toán – Tin ứng dụng tại Đại học Khoa học Tự nhiên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Data Preprocessing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Xử lý ngôn ngữ tiếng Việt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Quốc Hưng (Senior AI Engineer - Công ty EcomAI) - hung.trinh@ecomai.vn - 0909777666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FinAI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dự đoán rủi ro tín dụng bằng Random Forest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Tiền xử lý dữ liệu tài chính lớn từ nhiều nguồn khác nhau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trên cloud sử dụng FastAPI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Công ty SmartVision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huấn luyện mô hình nhận diện khuôn mặt sử dụng CNN và OpenCV</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hình ảnh đầu vào và triển khai mô hình trên hệ thống giám sát an ninh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mô hình để hoạt động thời gian thực với GPU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Research Assistant</w:t>
            </w:r>
            <w:r>
              <w:rPr>
                <w:rFonts w:hint="default" w:ascii="Quicksand" w:hAnsi="Quicksand" w:cs="Quicksand"/>
                <w:color w:val="auto"/>
                <w:sz w:val="20"/>
                <w:szCs w:val="20"/>
              </w:rPr>
              <w:t xml:space="preserve"> tại Viện Trí tuệ Nhân tạo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nghiên cứu ứng dụng Transformer trong xử lý ngôn ngữ tự nhiên tiếng Việt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BERT tinh chỉnh cho phân loại văn bản và chatbot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Đồng tác giả 2 bài báo tại hội nghị AI quốc gia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Vinh danh tại hội nghị nội bộ vì tối ưu pipeline huấn luyện giảm 30% thời gian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Deep Learning Specialization – DeepLearning.AI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MLOps Fundamentals – DataCamp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TensorFlow Developer Certificate – Google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Natural Language Processing Specialization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Machine Learning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nhóm sinh viên thi AI Hackathon tại Hội Sinh viên Kỹ thuật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chọn đề tài liên quan đến phân loại hình ảnh thực phẩm.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ý cải thiện hiệu năng mô hình CNN trên tập dữ liệu tự thu thập.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đội thi giành giải nhì toàn quốc trong cuộc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Trợ giảng khóa học Machine Learning cơ bản tại Trung tâm Tin học UIT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làm quen với scikit-learn, pandas và numpy.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đáp các thắc mắc về quá trình huấn luyện mô hình ML cơ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dữ liệu và hệ thống máy chủ cho lớp học thực 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chia sẻ nội dung trên blog AI Việt tại aivietnam.tech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phân tích kiến trúc Transformer và các ứng dụng NLP.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tài liệu học thuật và hướng dẫn đọc paper 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cách sử dụng PyTorch và TensorFlow trong dự án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AI ứng dụng tại Phòng thí nghiệm AI, ĐH Bách Khoa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Nghiên cứu mô hình học sâu (deep learning) áp dụng vào nhận dạng hình ảnh y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huấn luyện mô hình CNN trên dữ liệu ảnh chụp X-quang và MRI.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Công bố 1 bài báo khoa học tại hội thảo quốc gia về AI năm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Trí tuệ Nhân tạo tại AI Lab - Công ty DeepVision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annotation và xử lý dữ liệu ảnh từ camera giao thông.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YOLOv5 để phát hiện phương tiện trên đường phố.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Tối ưu mô hình chạy trên thiết bị edge (Jetson Nano).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dự đoán giá bất động sản (Machine Learning Engineer, PropAI)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ứng dụng machine learning vào việc định giá bất động sản theo vị trí và đặc điểm kỹ thuật.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xử lý dữ liệu nhà đất từ nhiều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hồi quy (Linear, Random Forest)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triển khai giao diện thử nghiệm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biển số xe (AI Engineer, VisionAI) 2020</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OCR để nhận diện biển số xe từ ảnh giám sát giao thông.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ảnh và trích xuất vùng chứa biển số bằng YOLO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Nhận diện ký tự bằng mô hình CNN kết hợp CRNN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cloud để xử lý theo batch mỗi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chatbot hỗ trợ khách hàng tiếng Việt (NLP Engineer, CustomerAI)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chatbot thông minh xử lý ngôn ngữ tự nhiên để hỗ trợ khách hàng 24/7.</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seq2seq và fine-tune BERT tiếng Việt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RASA framework để điều hướng hội thoại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API chatbot lên hệ thống website của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
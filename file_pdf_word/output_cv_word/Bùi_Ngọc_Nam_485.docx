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Ngọc Nam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các hội thảo, chương trình đào tạo chuyên sâu về bảo mật từ các tổ chức uy tín như Offensive Security, EC-Council, SANS để nâng cao trình độ chuyên môn.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12/01/1992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0386266645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Công nghệ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Web Application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Penetration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SIEM (Splunk, ELK)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Vũ Văn Duy (Quản lý hệ thống bảo mật – DataSafe Solutions) - duy.vu@datasafe.vn - 0909111222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Tiến (Head of Cloud Security – CloudBase VN) - tien.do@cloudbase.vn - 0911555666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Kim Ngân (Security Compliance Officer – DevSecure) - ngan.tran@devsecure.vn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Kiên (Pentest Team Lead – SecureTest Lab) - kien.trinh@securetest.vn - 0944222333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Penetration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SecureCode Labs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xâm nhập mạng nội bộ và ứng dụng web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tự động hóa khai thác lỗ hổng cơ bản với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cấu hình bảo mật hệ thống cho khách hàng doanh nghiệp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An toàn Thông tin xuất sắc quý III tại Công ty AnToanTech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Information Systems Security Professional (CISSP)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Security+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bảo mật thông tin tại infosecjournal.vn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bảo mật hệ thống và ứng dụng web.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kiểm tra bảo mật với Kali Linux và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phân tích kỹ thuật về các cuộc tấn công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khách mời tại Hội thảo 'CyberSec Career Day'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lộ trình nghề nghiệp dành cho kỹ sư An toàn Thông tin.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thực tế về triển khai hệ thống SIEM.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sinh viên về định hướng chuyên sâu Red Team và Blue Team.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bảo mật tại Phòng Lab An toàn Thông tin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về các lỗ hổng bảo mật phổ biến như XSS, SQLi, CSRF.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diễn tập phát hiện và ứng phó sự cố tấn công mạng.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và trình bày tại hội nghị sinh viên NCKH.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An toàn thông tin tại CLB Sinh viên An ninh mạng - Học viện Kỹ thuật Mật mã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về bảo mật Wi-Fi, DNS spoofing.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đấu CTF nội bộ và luyện tập giải bài reversing.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tài liệu và tổng hợp hướng dẫn học về pentest.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
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Linh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07/08/1993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0712677109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tin tức bảo mật hệ thống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
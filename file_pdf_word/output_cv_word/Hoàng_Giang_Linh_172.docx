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Giang Linh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cầu nối giữa đội phát triển và khách hàng bằng cách ghi nhận các lỗi UI/UX, từ đó đề xuất cải tiến trải nghiệm người dùng dựa trên hành vi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15/03/1988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0700578416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phần mềm tại Học viện Công nghệ Bưu chính Viễn thông  - Tin học ứng dụng tại Đại học Mở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Assured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Mobile app testing (Android/iOS)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Khả năng đọc log và phân tích lỗi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cụ DevOps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 trải nghiệm môi trường làm việc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DevOps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Hạnh (Test Lead - Công ty EduPro) - hanh.tran@edupro.vn - 0933445566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Nam (Scrum Master - Công ty AgileLab) - nam.le@agilelab.vn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Hữu Tuấn (Technical Project Manager - Công ty CodeWay) - tuan.nguyen@codeway.vn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Agile Tester – iSQI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
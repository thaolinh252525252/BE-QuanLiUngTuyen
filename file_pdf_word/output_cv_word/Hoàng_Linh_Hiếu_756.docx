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Linh Hiếu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phát triển kỹ năng troubleshooting chuyên sâu để xử lý nhanh các sự cố mạng phức tạp liên quan đến routing, NAT, DNS, DHCP, switching loop hay xung đột IP.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24/03/1987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0862069786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Quản trị mạng tại Đại học Duy Tân  - Điện tử - Viễn thông tại Đại học Sư phạm Kỹ thuật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Cloud Networking (AWS VPC, Azure Networking)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 Monitoring (Zabbix, PRTG, SolarWinds)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Cisco IOS Configuration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Packet Tracer  GNS3</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Hoàng Minh Tuấn (Senior Network Engineer - Công ty NextInfra) - tuan.hoang@nextinfra.com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Bích Ngọc (Trưởng nhóm IT hạ tầng - Công ty GlobalTech) - ngoc.le@globaltech.vn - 0944222111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Thành (Team Lead Hạ tầng - Công ty SoftTel) - thanh.trinh@softtel.vn - 0911111444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Security Engineer</w:t>
            </w:r>
            <w:r>
              <w:rPr>
                <w:rFonts w:hint="default" w:ascii="Quicksand" w:hAnsi="Quicksand" w:cs="Quicksand"/>
                <w:color w:val="auto"/>
                <w:sz w:val="20"/>
                <w:szCs w:val="20"/>
              </w:rPr>
              <w:t xml:space="preserve"> tại Công ty TNHH Công nghệ Ánh Sáng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Zero Trust Network cho hệ thống nội bộ công ty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xác thực 802.1X với RADIUS để kiểm soát truy cập thiết bị đầu cuối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Đào tạo nội bộ nhân viên sử dụng Wi-Fi an toàn và phân quyền truy cập hợp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Cá nhân có tỷ lệ xử lý ticket mạng nhanh nhất quý III tại bộ phận IT Helpdesk</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Nhận danh hiệu 'Người truyền cảm hứng kỹ thuật' tại hội thảo nội bộ về hạ tầng CNTT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VMware Certified Professional – Network Virtualization (VCP-NV)</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Cisco Certified Network Associate (CCNA)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Advanced Networking – Specialty – Amazon Web Services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Network Professional (CCNP Enterprise)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Tối ưu hoá hạ tầng Wi-Fi cho bệnh viện đa khoa (Kỹ sư Hạ tầng Mạng, Bệnh viện Hồng Ngọc) 2020</w:t>
            </w:r>
          </w:p>
          <w:p>
            <w:pPr>
              <w:rPr>
                <w:rFonts w:hint="default" w:ascii="Quicksand" w:hAnsi="Quicksand" w:cs="Quicksand"/>
                <w:b w:val="0"/>
                <w:bCs w:val="0"/>
                <w:lang w:val="vi-VN"/>
              </w:rPr>
            </w:pPr>
            <w:r>
              <w:rPr>
                <w:rFonts w:hint="default" w:ascii="Quicksand" w:hAnsi="Quicksand" w:cs="Quicksand"/>
                <w:b w:val="0"/>
                <w:bCs w:val="0"/>
                <w:lang w:val="vi-VN"/>
              </w:rPr>
              <w:t xml:space="preserve">  Nâng cấp hệ thống Wi-Fi nội bộ phục vụ cho nhân viên y tế, hệ thống HIS và khách hàng bệnh viện.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Khảo sát môi trường phủ sóng và đề xuất giải pháp triển khai Access 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phân quyền SSID theo loại người dùng và VLAN riêng biệt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xác thực người dùng qua RADIUS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mạng doanh nghiệp cho 20 chi nhánh (Network Engineer, Tập đoàn Thương mại Á Châu)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hạ tầng mạng LAN/WAN, VPN và hệ thống quản lý truy cập giữa trụ sở chính và chi nhánh.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sơ đồ mạng, phân chia subnet và VLAN cho từng phòng ban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VPN site-to-site với IPSec trên firewall Fortigate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giám sát mạng real-time với hệ thống Zabbix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mạng nội bộ cho trung tâm dữ liệu (Data Center) (Network  Security Engineer, IDC Việt Nam)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triển khai hệ thống mạng vật lý, tường lửa, và giám sát truy cập trong trung tâm dữ liệu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hệ thống routing BGP,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hệ thống Firewall đa lớp: perimeter  core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RADIUS  AD để kiểm soát truy cập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giải pháp SD-WAN cho hệ thống logistics (Network Engineer, LogiTech Việt Nam)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mạng phân tán sử dụng SD-WAN để tăng hiệu suất và giảm chi phí kết nối liên tỉnh.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yêu cầu hạ tầng và lưu lượng thực tế tại 15 kho vận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thiết bị SD-WAN và cấu hình chính sách lưu lượng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Đào tạo kỹ thuật viên tại cơ sở cách giám sát và xử lý sự cố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Giải pháp mạng cho hội thảo quy mô lớn 1000+ người tham dự (Network Support Engineer, Sự kiện TechFest Quốc gia)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giám sát hệ thống mạng tạm thời cho hội nghị công nghệ cấp quốc gia.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Lên sơ đồ mạng dự phòng và lắp đặt thiết bị chuyển mạch tạm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chia subnet và giới hạn băng thông theo vai trò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Theo dõi log truy cập và cấu hình tường lửa ngăn chặn rủi ro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
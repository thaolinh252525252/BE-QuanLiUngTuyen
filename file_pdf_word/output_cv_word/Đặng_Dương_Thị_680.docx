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Lập trình viên Python</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Đặng Dương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đặt mục tiêu dẫn dắt một nhóm nhỏ các lập trình viên Python junior, nơi tôi có thể hướng dẫn kỹ thuật, review code, định hướng thiết kế và hỗ trợ các thành viên trong quá trình phát triển tính năng, từ đó tạo nên một môi trường học tập và chia sẻ kỹ năng liên tục trong nhóm.</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28/03/1983</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0364366931</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Kỹ thuật phần mềm tại Đại học Công nghệ Thông tin – ĐHQG TP.HCM  - Khoa học dữ liệu tại Đại học Công nghệ – ĐHQG Hà Nội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Problem Solving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TDD</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Thiết kế sản phẩm cá nhân</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Du lịch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Nguyễn Thu Giang (Quản lý đào tạo - Trung tâm TekTrain) - giang.nguyen@tektrain.vn - 0966888777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Lương Thị Huyền (Scrum Master - Công ty AgileTech) - huyen.luong@agiletech.vn - 0909666777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Văn Khôi (DevOps Lead - Công ty CloudBase) - khoi.pham@cloudbase.vn - 0933222111</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Vũ Văn Khánh (Project Manager - Công ty NextGen) - khanh.vu@nextgen.vn - 0977666555</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Đỗ Thị Thảo (Trưởng nhóm Kiểm thử - Công ty TestLab) - thao.do@testlab.vn - 0988111222</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Developer</w:t>
            </w:r>
            <w:r>
              <w:rPr>
                <w:rFonts w:hint="default" w:ascii="Quicksand" w:hAnsi="Quicksand" w:cs="Quicksand"/>
                <w:color w:val="auto"/>
                <w:sz w:val="20"/>
                <w:szCs w:val="20"/>
              </w:rPr>
              <w:t xml:space="preserve"> tại Công ty DataLogic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lớn và xây dựng pipeline ETL</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lưu trữ và xử lý bằng MongoDB</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Python để tự động hóa xử lý dữ liệu định kỳ</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Python Web Developer</w:t>
            </w:r>
            <w:r>
              <w:rPr>
                <w:rFonts w:hint="default" w:ascii="Quicksand" w:hAnsi="Quicksand" w:cs="Quicksand"/>
                <w:color w:val="auto"/>
                <w:sz w:val="20"/>
                <w:szCs w:val="20"/>
              </w:rPr>
              <w:t xml:space="preserve"> tại Công ty Infotech (2019-2020)</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API backend cho hệ thống thương mại điện tử</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thanh toán bằng Stripe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Tạo chức năng gửi email tự động cho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Senior Python Developer</w:t>
            </w:r>
            <w:r>
              <w:rPr>
                <w:rFonts w:hint="default" w:ascii="Quicksand" w:hAnsi="Quicksand" w:cs="Quicksand"/>
                <w:color w:val="auto"/>
                <w:sz w:val="20"/>
                <w:szCs w:val="20"/>
              </w:rPr>
              <w:t xml:space="preserve"> tại Công ty BizTech (2020-2023)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Thiết kế kiến trúc cho hệ thống microservice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chuẩn phát triển và review code</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Mentor cho các bạn lập trình viên mới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Backend Engineer</w:t>
            </w:r>
            <w:r>
              <w:rPr>
                <w:rFonts w:hint="default" w:ascii="Quicksand" w:hAnsi="Quicksand" w:cs="Quicksand"/>
                <w:color w:val="auto"/>
                <w:sz w:val="20"/>
                <w:szCs w:val="20"/>
              </w:rPr>
              <w:t xml:space="preserve"> tại Công ty EduCloud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Phát triển backend cho hệ thống học trực tuyến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thanh toán trực tuyến và xác thực OAuth2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Xử lý lỗi và cải thiện hiệu suất hệ thống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
            </w:r>
            <w:r>
              <w:rPr>
                <w:rFonts w:hint="default" w:ascii="Quicksand" w:hAnsi="Quicksand" w:cs="Quicksand"/>
                <w:lang w:val="vi-VN"/>
              </w:rPr>
              <w:t xml:space="preserve"> - </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Chứng chỉ Flask và REST API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Machine Learning with Python – IBM</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Full-Stack Web Development with Python – Udemy</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Mentor dự án sinh viên tại Chương trình TechTalents (2021)</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nhóm sinh viên xây dựng ứng dụng quản lý tài chính cá nhân bằng Python.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Định hướng kiến trúc phần mềm và hỗ trợ review code.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 chức các buổi demo kết quả và phản hồi góp ý.</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Hướng dẫn viên lập trình Python tại Câu lạc bộ IT Đại học Bách Khoa (2019 - 2020)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Thiết kế giáo trình Python cơ bản cho sinh viên năm nhất.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Giảng dạy các buổi workshop trực tiếp tại trường.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học viên hoàn thành bài tập và dự án nhỏ.</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Thực tập sinh lập trình Python tại Công ty Startup Công nghệ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script tự động crawl dữ liệu từ website việc làm.</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Làm việc với BeautifulSoup và Requests để xử lý HTML.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họp kỹ thuật hàng tuần để cập nhật tiến độ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Thành viên nhóm nghiên cứu tại Phòng Lab AI - Trường Đại học (2022 -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phát triển mô hình xử lý ngôn ngữ tự nhiên bằng Python và TensorFlow.</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Xử lý dữ liệu đầu vào và huấn luyện mô hình từ dữ liệu tiếng Việt.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Triển khai mô hình thành API phục vụ các nhóm nghiên cứu khác.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Ứng dụng đặt lịch khám bệnh (Backend Developer, MediCare) 2021</w:t>
            </w:r>
          </w:p>
          <w:p>
            <w:pPr>
              <w:rPr>
                <w:rFonts w:hint="default" w:ascii="Quicksand" w:hAnsi="Quicksand" w:cs="Quicksand"/>
                <w:b w:val="0"/>
                <w:bCs w:val="0"/>
                <w:lang w:val="vi-VN"/>
              </w:rPr>
            </w:pPr>
            <w:r>
              <w:rPr>
                <w:rFonts w:hint="default" w:ascii="Quicksand" w:hAnsi="Quicksand" w:cs="Quicksand"/>
                <w:b w:val="0"/>
                <w:bCs w:val="0"/>
                <w:lang w:val="vi-VN"/>
              </w:rPr>
              <w:t xml:space="preserve">  Nền tảng giúp bệnh nhân đặt lịch, thanh toán và nhận thông báo tái khám</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API đặt lịch theo thời gian thực</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Tích hợp SMS và email notification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Phân quyền người dùng theo nhóm bệnh viện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
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Dũng Hạnh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nghiên cứu và triển khai các cơ chế bảo mật nâng cao như Zero Trust, Network Segmentation, và bảo vệ dữ liệu trong môi trường hybrid cloud.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10/01/1984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0726788851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Wireshark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Cloud Security (AWS, Azure)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Linux Security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SIEM (Splunk, ELK)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Bash Scripting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Thị Mai (Cybersecurity Lead – TechShield) - mai.pham@techshield.vn - 0988999666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Penetration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SecureCode Labs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xâm nhập mạng nội bộ và ứng dụng web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tự động hóa khai thác lỗ hổng cơ bản với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cấu hình bảo mật hệ thống cho khách hàng doanh nghiệp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CloudGuard Asia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lập chính sách IAM và mã hóa dữ liệu trong AWS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soát truy cập S3, CloudTrail và quản lý CloudWatch Alert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hiện cấu hình sai bằng AWS Config và viết Lambda xử lý tự động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AnToanTech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và giám sát hệ thống SIEM (ELK Stack) để phát hiện hành vi bất thường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tường lửa nội bộ và VPN bảo vệ truy cập từ xa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log hệ thống, điều tra sự cố bảo mật và đưa ra biện pháp xử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cá nhân đóng góp nhiều nhất cho hệ thống cảnh báo an ninh mạng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'Capture The Flag' toàn quốc do VietCyber tổ chức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Security, Compliance, and Identity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Cisco Certified CyberOps Associate – Cisco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PenTest+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Information Systems Security Professional (CISSP)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Security+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bảo mật thông tin tại infosecjournal.vn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kiến thức về bảo mật hệ thống và ứng dụng web.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kiểm tra bảo mật với Kali Linux và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phân tích kỹ thuật về các cuộc tấn công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bảo mật tại Phòng Lab An toàn Thông tin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về các lỗ hổng bảo mật phổ biến như XSS, SQLi, CSRF.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diễn tập phát hiện và ứng phó sự cố tấn công mạng.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kỹ thuật và trình bày tại hội nghị sinh viên NCKH.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kiểm tra cấu hình bảo mật hệ thống (DevSecOps Engineer, DevShield)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công cụ nội bộ dùng Python và Bash để kiểm tra định kỳ các cấu hình sai lệch và gửi báo cáo cho quản lý.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các tiêu chuẩn cấu hình an toàn cho Linux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tra các thiết lập quan trọng (sudo, ssh, firewall)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báo cáo HTML qua email mỗi tuần tự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phát hiện xâm nhập mạng nội bộ (IDS) (Security Engineer, CyberDefense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Snort IDS để giám sát và cảnh báo các mối đe dọa trong mạng nội bộ của doanh nghiệp.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và cấu hình Snort trên server Ubuntu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Snort với hệ thống cảnh báo nội bộ qua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đội vận hành đọc log và phản hồi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Bảo mật hệ thống cloud AWS (Cloud Security Engineer, CloudGuard Asia)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Đánh giá và cải thiện bảo mật cho hệ thống web triển khai trên hạ tầng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IAM theo nguyên tắc phân quyền tối thiểu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Kích hoạt CloudTrail và cảnh báo hoạt động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tra cấu hình S3 bucket, RDS và các dịch vụ công khai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
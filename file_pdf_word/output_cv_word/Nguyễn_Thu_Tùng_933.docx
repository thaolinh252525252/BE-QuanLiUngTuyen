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Thu Tùng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tham gia nghiên cứu AI ứng dụng trong giáo dục như hệ thống gợi ý lộ trình học, chấm điểm tự động, nhận diện giọng nói để nâng cao chất lượng giảng dạy.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16/01/1994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0765013616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và Kỹ thuật dữ liệu tại Đại học VinUni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Computer Vision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Model Evaluation  Tuning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Natural Language Processing (NLP)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MLflow / Weights  Biases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Minh Dũng (Giám sát kỹ thuật AI - Công ty AI4Life) - dung.do@ai4life.vn - 0977999000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có báo cáo kỹ thuật được đọc nhiều nhất trên nền tảng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đóng góp cho dự án nhận diện khuôn mặt thời gian thực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AI xuất sắc nhất quý II tại Công ty SmartVision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có đóng góp xuất sắc cho hệ thống AI nội bộ ngành bán lẻ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Machine Learning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Azure AI Fundamentals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TensorFlow Developer Certificate – Google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DeepLearning.AI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MLOps Fundamentals – DataCamp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khóa học Machine Learning cơ bản tại Trung tâm Tin học UIT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làm quen với scikit-learn, pandas và numpy.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đáp các thắc mắc về quá trình huấn luyện mô hình ML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và hệ thống máy chủ cho lớp học thực hành.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chia sẻ nội dung trên blog AI Việt tại aivietnam.tech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phân tích kiến trúc Transformer và các ứng dụng NLP.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tài liệu học thuật và hướng dẫn đọc paper AI.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cách sử dụng PyTorch và TensorFlow trong dự án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dự án AI phát hiện gian lận tài chính tại Công ty FinAI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Xử lý dữ liệu giao dịch tài chính để phát hiện hành vi bất thường.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Random Forest và Gradient Boosting với dữ liệu nhãn lịch sử.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real-time prediction phục vụ kiểm duyệt giao dịch.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
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Yến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Machine Learning Engineer có khả năng thuyết trình kỹ thuật, truyền đạt mô hình và kết quả phân tích dữ liệu cho các bên liên quan không chuyên về công nghệ.</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02/03/1982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0929142260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
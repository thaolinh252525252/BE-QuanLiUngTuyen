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Yến Minh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trở thành một Frontend Developer có tư duy sản phẩm, hiểu rõ hành vi người dùng và khả năng chuyển đổi thiết kế từ Figma/Sketch thành code chất lượng cao.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07/06/1996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0363756565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Bách Khoa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Testing (Jest, RTL)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Redux / Context API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ReactJS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  GitHub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Dũng (Trưởng nhóm Frontend - Công ty WebGen) - dung.le@webgen.vn - 0901122334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Quốc Cường (CTO - Công ty DevSpark) - cuong.pham@devspark.vn - 0966554433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Startup EduTech (2020–2021)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bảo trì website đào tạo trực tuyến với VueJS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đánh giá học viên qua REST API và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phát triển hệ thống CMS nội bộ hỗ trợ quản lý bài giảng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ReactJS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TechBase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quản trị sử dụng React, Ant Design và React 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UI với React Testing Library và cấu hình CI/CD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theo mô hình Agile/Scrum, tham gia code review và daily standup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hệ thống giao diện ứng dụng tài chính cá nhân bằng Next.js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xác thực người dùng với Firebase Auth và Google OAuth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Core Web Vitals và cải thiện SEO cho các landing page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dự án ReactJS vượt tiến độ tại Công ty FintechAsia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'Thiết kế landing page chuyển đổi cao nhất năm'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tiêu biểu nhờ đề xuất giải pháp tối ưu Core Web Vitals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nhân viên đóng góp tích cực cho hệ thống component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Frontend Developer Career Path – Codecademy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Building Accessible Web Apps – edX (W3C)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React Testing Library with Jest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buổi chia sẻ 'Frontend Performance Tips' tại Cộng đồng Frontend Vietnam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kỹ thuật tối ưu bundle size với Webpack.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code splitting và lazy loading component.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sử dụng Lighthouse và DevTools để phân tích hiệu năng.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Tham gia tổ chức sự kiện 'Frontend Day' tại Vietnam Frontend Conference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website sự kiện bằng NextJS và TailwindCSS.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countdown timer và đăng ký tham gia bằng Google Form API.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Quản lý pull request và issue trên GitHub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UI/UX tại Đại học Công nghệ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workshop thiết kế UI với Figma.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hành tạo prototype tương tác cao cho ứng dụng di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 thiết kế ứng dụng 'Sổ tay sinh viên thông minh'.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phát triển hệ thống quản lý CLB tại CLB Sinh viên CNTT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giao diện hệ thống quản lý sự kiện và thành viên bằng VueJS.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Thêm tính năng chuyển đổi chủ đề sáng – tối (dark mode).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kỹ thuật triển khai lên Firebase Hosting.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Nền tảng học trực tuyến LearnX (Frontend Developer, EduTech Group)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giao diện người dùng cho nền tảng học trực tuyến với hơn 10.000 học viên đăng ký.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các component React tái sử dụng như khóa học, video, đánh giá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tốc độ tải trang bằng lazy loading và preload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REST API từ hệ thống quản trị học vụ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Landing page tuyển sinh đại học (Frontend Developer, Trường Đại học FutureTech)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landing page giới thiệu chương trình học và hỗ trợ đăng ký online.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layout bằng TailwindCSS và chuyển đổi từ bản thiết kế Figma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biểu mẫu đăng ký với Google Sheet thông qua API trung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SEO và gắn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chi tiêu cá nhân (Frontend Solo Dev, Dự án cá nhân)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web giúp người dùng ghi lại chi tiêu và theo dõi dòng tiền.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toàn bộ UI bằng VueJS và Vuex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lưu trữ localStorage và đồng bộ hóa đám mây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biểu đồ thống kê bằng Chart.js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nhân sự nội bộ HRManage (Frontend Engineer, BizCorp)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Giao diện quản lý hồ sơ, chấm công và đánh giá nhân viên cho hệ thống HR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Ant Design để xây dựng UI quản trị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xác thực người dùng và phân quyền hiển thị giao diện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backend qua GraphQL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
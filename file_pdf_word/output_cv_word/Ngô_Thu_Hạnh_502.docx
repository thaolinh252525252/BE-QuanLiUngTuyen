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Ngô Thu Hạnh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xây dựng hệ thống quản trị chất lượng dữ liệu (Data Quality Management) và giám sát tự động giúp cảnh báo sớm khi có dữ liệu bất thường hoặc thiếu hụt.</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01/04/1991</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0832104966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Phân tích và xử lý dữ liệu lớn tại Đại học Phenikaa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Google Cloud Platform (GCP)</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ETL/ELT Design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PostgreSQL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Amazon Redshift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Lệ (Analytics Lead - Công ty InsightTech) - le.nguyen@insighttech.vn - 0966999888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Engineer</w:t>
            </w:r>
            <w:r>
              <w:rPr>
                <w:rFonts w:hint="default" w:ascii="Quicksand" w:hAnsi="Quicksand" w:cs="Quicksand"/>
                <w:color w:val="auto"/>
                <w:sz w:val="20"/>
                <w:szCs w:val="20"/>
              </w:rPr>
              <w:t xml:space="preserve"> tại Công ty DataFlow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triển khai pipeline ETL sử dụng Apache Airflow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dữ liệu từ nhiều nguồn như MySQL, Google Analytics và API bên thứ 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hoá quy trình xử lý bằng Spark trên GCP Dataproc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ETL Developer</w:t>
            </w:r>
            <w:r>
              <w:rPr>
                <w:rFonts w:hint="default" w:ascii="Quicksand" w:hAnsi="Quicksand" w:cs="Quicksand"/>
                <w:color w:val="auto"/>
                <w:sz w:val="20"/>
                <w:szCs w:val="20"/>
              </w:rPr>
              <w:t xml:space="preserve"> tại FinData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và bảo trì luồng dữ liệu ETL sử dụng Talend và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kiểm tra chất lượng dữ liệu và cảnh báo khi dữ liệu sai lệch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phân quyền dữ liệu theo vai trò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Big Data Engineer</w:t>
            </w:r>
            <w:r>
              <w:rPr>
                <w:rFonts w:hint="default" w:ascii="Quicksand" w:hAnsi="Quicksand" w:cs="Quicksand"/>
                <w:color w:val="auto"/>
                <w:sz w:val="20"/>
                <w:szCs w:val="20"/>
              </w:rPr>
              <w:t xml:space="preserve"> tại LogiAI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thu thập và xử lý dữ liệu vận chuyển từ thiết bị IoT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Spark Streaming để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Kết nối hệ thống vào ElasticSearch và phát triển dashboard giám sát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Data Engineer</w:t>
            </w:r>
            <w:r>
              <w:rPr>
                <w:rFonts w:hint="default" w:ascii="Quicksand" w:hAnsi="Quicksand" w:cs="Quicksand"/>
                <w:color w:val="auto"/>
                <w:sz w:val="20"/>
                <w:szCs w:val="20"/>
              </w:rPr>
              <w:t xml:space="preserve"> tại RetailTech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xây dựng hệ thống phân tích tồn kho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streaming từ Kafka và lưu trữ vào BigQuery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các view logic trên dbt phục vụ BI dashboard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kỹ sư xử lý dữ liệu lớn trong cuộc thi nội bộ AI Challenge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ETL and Data Pipelines with Shell, Airflow and Kafka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Google Cloud Professional Data Engineer Certificate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Modern Data Engineering with dbt – dbt Labs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Designing Data-Intensive Applications – O’Reilly Certification Program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kỹ thuật dữ liệu tại Dự án E-Government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hệ thống thu thập dữ liệu hành chính từ nhiều bộ ngành.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hệ thống kiểm tra chất lượng dữ liệu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pipeline đồng bộ dữ liệu hằng ngày với độ trễ thấp.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ETL tự động hóa cho nền tảng tài chính (ETL Developer, FinTrack)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hoá quá trình tổng hợp báo cáo từ nhiều hệ thống tài chính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ETL pipeline bằng Python và Pandas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với hệ thống email để gửi báo cáo tự động hàng tuần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Quản lý lịch ETL với crontab và giám sát bằng Prometheus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Realtime Analytics cho hệ thống bán lẻ toàn quốc (Big Data Engineer, Retail360)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xử lý dữ liệu bán hàng theo thời gian thực để hỗ trợ ra quyết định tức thì.</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Kafka để thu thập dữ liệu từ các chi nhánh toàn quốc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streaming bằng Spark Structured Streaming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dữ liệu về Redshift và hiển thị trên dashboard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Data Lake cho hệ thống quản trị khách hàng (CRM) (Data Engineer, CRMPro)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nền tảng lưu trữ dữ liệu tập trung phục vụ phân tích hành vi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ingestion từ Salesforce, Google Ads và Facebook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trữ dữ liệu theo mô hình phân vùng S3 Data Lake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Airflow để lập lịch và monitor luồng dữ liệu hàng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Data pipeline xử lý log giao dịch hệ thống ngân hàng (Data Pipeline Engineer, BankDataTech) 2020</w:t>
            </w:r>
          </w:p>
          <w:p>
            <w:pPr>
              <w:rPr>
                <w:rFonts w:hint="default" w:ascii="Quicksand" w:hAnsi="Quicksand" w:cs="Quicksand"/>
                <w:b w:val="0"/>
                <w:bCs w:val="0"/>
                <w:lang w:val="vi-VN"/>
              </w:rPr>
            </w:pPr>
            <w:r>
              <w:rPr>
                <w:rFonts w:hint="default" w:ascii="Quicksand" w:hAnsi="Quicksand" w:cs="Quicksand"/>
                <w:b w:val="0"/>
                <w:bCs w:val="0"/>
                <w:lang w:val="vi-VN"/>
              </w:rPr>
              <w:t xml:space="preserve">  Lưu trữ, phân tích và phát hiện bất thường từ log giao dịch ATM và mobile banking.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Fluentd thu thập log và gửi về Kafka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real-time qua Spark Streaming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dữ liệu đã xử lý vào ElasticSearch và trực quan hoá bằng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Kiến trúc dữ liệu cho nền tảng giáo dục trực tuyến (Cloud Data Engineer, LearnHub) 2022</w:t>
            </w:r>
          </w:p>
          <w:p>
            <w:pPr>
              <w:rPr>
                <w:rFonts w:hint="default" w:ascii="Quicksand" w:hAnsi="Quicksand" w:cs="Quicksand"/>
                <w:b w:val="0"/>
                <w:bCs w:val="0"/>
                <w:lang w:val="vi-VN"/>
              </w:rPr>
            </w:pPr>
            <w:r>
              <w:rPr>
                <w:rFonts w:hint="default" w:ascii="Quicksand" w:hAnsi="Quicksand" w:cs="Quicksand"/>
                <w:b w:val="0"/>
                <w:bCs w:val="0"/>
                <w:lang w:val="vi-VN"/>
              </w:rPr>
              <w:t xml:space="preserve">  Chuẩn hoá kiến trúc lưu trữ và xử lý dữ liệu học viên để phục vụ dashboard học tập.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hệ thống lưu trữ với BigQuery và Data Studio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Dataflow jobs để xử lý dữ liệu sự kiện học tập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luồng dữ liệu từ Firebase tới Google Cloud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
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Lê Trí Hà</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làm việc với các nhóm Data Scientist và BI Analyst để đảm bảo dữ liệu được xử lý đúng định dạng, đúng ngữ nghĩa và cung cấp kịp thời cho phân tích chuyên sâu.</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16/04/1981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0834558076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Cơ sở dữ liệu và khai phá dữ liệu tại Đại học Khoa học Tự nhiên – ĐHQG Hà Nội  - Toán – Tin ứng dụng tại Đại học Kinh tế Quốc dân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Amazon Redshift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ETL/ELT Design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Đỗ Ngọc Trang (Senior Data Engineer - Công ty SmartRetail) - trang.do@smartretail.vn - 0922333444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Thùy Linh (Data Infrastructure Manager - Công ty CloudOps) - linh.le@cloudops.vn - 0944555666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Vũ Minh Đức (CTO - Công ty DataStreamX) - duc.vu@datastreamx.vn - 0977333444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Thị Mai (Technical Manager - Công ty CloudData) - mai.tran@cloudata.vn - 0933666777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Data Engineer</w:t>
            </w:r>
            <w:r>
              <w:rPr>
                <w:rFonts w:hint="default" w:ascii="Quicksand" w:hAnsi="Quicksand" w:cs="Quicksand"/>
                <w:color w:val="auto"/>
                <w:sz w:val="20"/>
                <w:szCs w:val="20"/>
              </w:rPr>
              <w:t xml:space="preserve"> tại SmartBank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kiến trúc dữ liệu trên AWS với S3, Glue và Redshift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việc ingestion log giao dịch ngân hàng từ hệ thống core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đánh giá bảo mật và chuẩn hóa schema dữ liệu tài chính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Engineer</w:t>
            </w:r>
            <w:r>
              <w:rPr>
                <w:rFonts w:hint="default" w:ascii="Quicksand" w:hAnsi="Quicksand" w:cs="Quicksand"/>
                <w:color w:val="auto"/>
                <w:sz w:val="20"/>
                <w:szCs w:val="20"/>
              </w:rPr>
              <w:t xml:space="preserve"> tại Công ty DataFlow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triển khai pipeline ETL sử dụng Apache Airflow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dữ liệu từ nhiều nguồn như MySQL, Google Analytics và API bên thứ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hoá quy trình xử lý bằng Spark trên GCP Dataproc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ETL Developer</w:t>
            </w:r>
            <w:r>
              <w:rPr>
                <w:rFonts w:hint="default" w:ascii="Quicksand" w:hAnsi="Quicksand" w:cs="Quicksand"/>
                <w:color w:val="auto"/>
                <w:sz w:val="20"/>
                <w:szCs w:val="20"/>
              </w:rPr>
              <w:t xml:space="preserve"> tại FinData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và bảo trì luồng dữ liệu ETL sử dụng Talend và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tra chất lượng dữ liệu và cảnh báo khi dữ liệu sai lệch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phân quyền dữ liệu theo vai trò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Big Data Engineer</w:t>
            </w:r>
            <w:r>
              <w:rPr>
                <w:rFonts w:hint="default" w:ascii="Quicksand" w:hAnsi="Quicksand" w:cs="Quicksand"/>
                <w:color w:val="auto"/>
                <w:sz w:val="20"/>
                <w:szCs w:val="20"/>
              </w:rPr>
              <w:t xml:space="preserve"> tại LogiAI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thu thập và xử lý dữ liệu vận chuyển từ thiết bị IoT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Spark Streaming để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Kết nối hệ thống vào ElasticSearch và phát triển dashboard giám sát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Data Engineer</w:t>
            </w:r>
            <w:r>
              <w:rPr>
                <w:rFonts w:hint="default" w:ascii="Quicksand" w:hAnsi="Quicksand" w:cs="Quicksand"/>
                <w:color w:val="auto"/>
                <w:sz w:val="20"/>
                <w:szCs w:val="20"/>
              </w:rPr>
              <w:t xml:space="preserve"> tại RetailTech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xây dựng hệ thống phân tích tồn kho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streaming từ Kafka và lưu trữ vào BigQuery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các view logic trên dbt phục vụ BI dashboard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về bảo mật và chất lượng dữ liệu – Công ty InfosecData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nhân viên cải tiến hệ thống ETL tại SmartRetail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thưởng 'Kiến trúc dữ liệu sáng tạo' do CTO trao tặng tại DataWare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'Pipeline ổn định nhất năm' tại TechFlow</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AWS Certified Data Analytics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Google Cloud Professional Data Engineer Certificate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kỹ thuật dữ liệu tại Dự án E-Government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hệ thống thu thập dữ liệu hành chính từ nhiều bộ ngành.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hệ thống kiểm tra chất lượng dữ liệu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pipeline đồng bộ dữ liệu hằng ngày với độ trễ thấp.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tổ chức Data Day tại Vietnam Data Community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demo pipeline dữ liệu thời gian thực bằng Kafka.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phần trình diễn luồng dữ liệu streaming giữa các node Spark.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cấu trúc cơ bản của hệ thống Data 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phát triển hệ thống phân tích log tại Công ty SecureLog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pipeline thu thập và phân tích log từ nhiều nguồn hệ thống.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cảnh báo bất thường dựa trên mô hình thống kê.</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Sử dụng ELK stack để trực quan hóa dữ liệu log.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kỹ thuật về hệ thống dữ liệu tại Blog cá nhân datapi.dev (2022 -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kiến thức về thiết kế hệ thống ETL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So sánh các giải pháp lưu trữ dữ liệu: PostgreSQL, Redshift, BigQuery.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hướng dẫn cấu hình Airflow và orchestration jobs theo lịch định kỳ.</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Realtime Analytics cho hệ thống bán lẻ toàn quốc (Big Data Engineer, Retail360)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xử lý dữ liệu bán hàng theo thời gian thực để hỗ trợ ra quyết định tức thì.</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Kafka để thu thập dữ liệu từ các chi nhánh toàn quốc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streaming bằng Spark Structured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dữ liệu về Redshift và hiển thị trên dashboard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
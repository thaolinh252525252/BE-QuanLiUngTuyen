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Phân tích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Ngọc Nam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chuyên gia phân tích dữ liệu chuyên sâu trong ngành tài chính – ngân hàng, sử dụng dữ liệu để phát hiện gian lận, phân tích tín dụng và dự đoán rủi ro.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05/04/1988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0842526462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Phân tích và Quản lý dữ liệu tại Đại học Phenikaa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Data Visualization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Critical Thinking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Đặng Thành Nam (Head of Analytics - Công ty MarketView) - nam.dang@marketview.vn - 0909090909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Hoàng Lan Hương (Product Manager - Công ty InsightHub) - huong.hoang@insighthub.vn - 0911999888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Hồng (Trưởng nhóm Báo cáo và Phân tích - Công ty EduAnalytics) - hong.nguyen@eduanalytics.vn - 0944333222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Mai Văn Trí (Giảng viên Phân tích Dữ liệu - Đại học Kinh tế) - tri.mai@ueh.edu.vn - 0933888777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Trịnh Thị Hằng (Chuyên viên cấp cao về dữ liệu - Công ty RetailTech) - hang.trinh@retailtech.vn - 0977222333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InsightPlus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Thu thập và làm sạch dữ liệu từ hệ thống ERP để phân tích hiệu suất vận hành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báo cáo trực quan trên Power BI phục vụ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với các phòng ban để định nghĩa KPI và quy trình đo lường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Phân tích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EduData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kết quả học tập của học sinh từ hệ thống LMS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Tư vấn cải tiến nội dung đào tạo dựa trên dữ liệu hành vi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báo cáo hiệu quả lớp học theo từng kỳ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Reporting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Tài chính Fina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báo cáo hàng ngày về KPI cho bộ phận tín dụng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lớn từ nhiều nguồn khác nhau qua pipeline ETL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với đội sản phẩm để theo dõi hiệu quả chiến dịch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Báo cáo và Dữ liệu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Dịch vụ Ngân hàng Số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Tự động hóa báo cáo doanh thu và chi phí bằng Python và Excel VBA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Trích xuất dữ liệu từ hệ thống giao dịch bằng SQL Server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Trình bày báo cáo định kỳ và giải thích biến động số liệu cho ban điều hành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TechCommerce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hành vi người dùng trên nền tảng TMĐT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trên Google Data Studio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Đề xuất cải tiến quy trình bán hàng dựa trên dữ liệu thống kê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nhận hoàn thành xuất sắc chương trình chuyển đổi số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phân tích giúp tối ưu chi phí marketing đáng kể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truyền cảm hứng về tư duy dữ liệu trong toàn bộ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Data Science with Python Specialization – University of Michigan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Python cho Khoa học Dữ liệu – IBM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Data Analytics Bootcamp Certificate – General Assembly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Phân tích dữ liệu cộng đồng tại Dự án OpenData vì Việt Nam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phân tích dữ liệu dân cư và y tế phục vụ hoạch định chính sách.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các dashboard công khai để người dân dễ tiếp cận số liệu.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việc nhóm cùng nhiều chuyên gia để tổng hợp insight.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workshop tại DataCamp tại Việt Nam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chủ đề 'Trực quan hóa dữ liệu với Power BI'.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tạo báo cáo tương tác từ dữ liệu tài chính.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lựa chọn công cụ phân tích phù hợp mục tiêu nghề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dữ liệu tại Phòng Khoa học Dữ liệu - Đại học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Phân tích dữ liệu kết quả học tập để xây dựng hệ thống cảnh báo sớm.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Kết hợp Python và SPSS để xây dựng mô hình dự đoán.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Cùng nhóm công bố bài viết khoa học trong hội thảo quốc gia.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giám sát hiệu suất kinh doanh (Phân tích dữ liệu  trực quan hóa, BizDashboard)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báo cáo động theo thời gian thực cho ban lãnh đạo doanh nghiệp lớn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dashboard bằng Power BI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dữ liệu từ hệ thống CRM và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truy vấn SQL để cải thiện tốc độ hiển thị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hành vi khách hàng mua sắm trực tuyến (Data Analyst, EcomX)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phân tích dữ liệu từ 1 triệu lượt truy cập website nhằm tối ưu hóa tỷ lệ chuyển đổi mua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làm sạch dữ liệu hành vi từ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phân cụm khách hàng bằng KMeans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dashboard theo dõi chuyển đổi theo thiết bị và khung giờ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phân tích dữ liệu nhân sự nội bộ (Chuyên viên phân tích dữ liệu, HR DataWorks)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giúp phòng nhân sự đánh giá hiệu quả làm việc và tỉ lệ nghỉ việc của nhân viên theo thời gian.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từ phần mềm chấm công và quản lý nhân sự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xu hướng nghỉ việc theo phòng ban và mùa vụ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động hỗ trợ quyết định giữ chân nhân tài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
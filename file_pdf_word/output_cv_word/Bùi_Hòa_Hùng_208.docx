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Hòa Hùng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trở thành kỹ sư frontend có thể phối hợp linh hoạt với Product Owner và Designer, đồng thời chủ động đề xuất ý tưởng cải tiến luồng giao diện và logic hiển thị để nâng cao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18/03/1985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0954721383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Figma to Code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
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 Kỹ sư Trí tuệ Nhân tạo</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Linh Nam</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xây dựng mô hình NLP tiếng Việt có độ chính xác cao, áp dụng trong chatbot, phân loại nội dung, tổng hợp văn bản và các hệ thống hỗ trợ khách hàng.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09/08/1997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0748995137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Toán – Tin ứng dụng tại Đại học Khoa học Tự nhiên – ĐHQG TP.HCM  - Kỹ thuật phần mềm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Docker cho AI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Model Evaluation  Tuning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PyTorch</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Mai Lan (Trưởng nhóm NLP - Công ty VietAI) - lan.vu@vietai.vn - 0966888999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Scientist</w:t>
            </w:r>
            <w:r>
              <w:rPr>
                <w:rFonts w:hint="default" w:ascii="Quicksand" w:hAnsi="Quicksand" w:cs="Quicksand"/>
                <w:color w:val="auto"/>
                <w:sz w:val="20"/>
                <w:szCs w:val="20"/>
              </w:rPr>
              <w:t xml:space="preserve"> tại Công ty InsightTech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dữ liệu hành vi người dùng từ hệ thống e-commerce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loại sản phẩm yêu thích bằng Logistic Regression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dữ liệu với Matplotlib và Seaborn để báo cáo cho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AI Engineer</w:t>
            </w:r>
            <w:r>
              <w:rPr>
                <w:rFonts w:hint="default" w:ascii="Quicksand" w:hAnsi="Quicksand" w:cs="Quicksand"/>
                <w:color w:val="auto"/>
                <w:sz w:val="20"/>
                <w:szCs w:val="20"/>
              </w:rPr>
              <w:t xml:space="preserve"> tại Công ty MedTech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hình ảnh y tế (X-ray, MRI) và gán nhãn thủ công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huấn luyện mô hình phân loại bệnh sử dụng CNN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tiền xử lý và đánh giá mô hình trên tập test thực tế</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Nhân viên có đóng góp xuất sắc cho hệ thống AI nội bộ ngành bán lẻ</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đóng góp cho dự án nhận diện khuôn mặt thời gian thực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sáng tạo cho giải pháp phân loại văn bản với BERT tiếng Việt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AI for Everyone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Advanced Computer Vision with TensorFlow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AWS Certified Machine Learning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Machine Learning with Python – IBM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dự án AI phát hiện gian lận tài chính tại Công ty FinAI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Xử lý dữ liệu giao dịch tài chính để phát hiện hành vi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Random Forest và Gradient Boosting với dữ liệu nhãn lịch sử.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real-time prediction phục vụ kiểm duyệt giao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biển số xe (AI Engineer, VisionAI) 2020</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OCR để nhận diện biển số xe từ ảnh giám sát giao thông.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ảnh và trích xuất vùng chứa biển số bằng YOLO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Nhận diện ký tự bằng mô hình CNN kết hợp CRNN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cloud để xử lý theo batch mỗi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
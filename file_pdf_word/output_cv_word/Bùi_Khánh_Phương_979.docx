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Khánh Phương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trở thành kỹ sư frontend có thể phối hợp linh hoạt với Product Owner và Designer, đồng thời chủ động đề xuất ý tưởng cải tiến luồng giao diện và logic hiển thị để nâng cao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08/11/1989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0753131203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Thiết kế đồ họa và giao diện số tại Đại học Mỹ thuật Công nghiệp  - Hệ thống thông tin tại Đại học Kinh tế – Luật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 / 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VueJS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(Giám đốc sản phẩm - Công ty UIPro) - hong.nguyen@uipro.vn - 0912445566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Lập trình viên giao diện xuất sắc nhất quý I tại Công ty WebGen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Google UX Design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phát triển giao diện dự án mã nguồn mở tại Open Source UI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giao diện web bằng React cho trang quản lý nội dung.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sửa lỗi hiển thị trên nhiều trình duyệt (cross-browser compatibility).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review code và cải tiến hiệu năng render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UI/UX tại Đại học Công nghệ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workshop thiết kế UI với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hành tạo prototype tương tác cao cho ứng dụng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thiết kế ứng dụng 'Sổ tay sinh viên thông minh'.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thiết kế giao diện website CLB tại Câu lạc bộ Kỹ thuật phần mềm - ĐH Bách Khoa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giao diện chính và landing page cho CLB sử dụng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Cắt giao diện và triển khai bằng HTML/CSS/JavaScript thuần.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responsive và hỗ trợ thiết bị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
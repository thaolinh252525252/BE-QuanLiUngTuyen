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Tú Dương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sử dụng dữ liệu để đo lường tác động của các chiến dịch marketing và đề xuất phương án tối ưu ngân sách tiếp thị nhằm đạt hiệu quả cao nhất với chi phí thấp nhất.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18/04/1994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0967796115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Thống kê Kinh tế tại Đại học Thống kê  - Toán ứng dụng và Tin học tại Đại học Bách Khoa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Business Analysis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Đức Minh (Trưởng phòng Phân tích Kinh doanh - Công ty DataInsight) - minh.nguyen@datainsight.vn - 0901234567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(Lead Data Analyst - Công ty FinData) - hung.tran@findata.vn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Hoàng Lan Hương (Product Manager - Công ty InsightHub) - huong.hoang@insighthub.vn - 0911999888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vinh danh trong chiến dịch số hóa quy trình báo cáo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Excel to MySQL: Analytic Techniques for Business – Duke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Statistics for Data Analysis – edX (HarvardX)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IBM Data Science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phân tích dữ liệu tại Công ty Tư vấn Kinh doanh BizInsight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dữ liệu bán hàng từ các kênh phân phối.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báo cáo doanh thu theo khu vực trên Excel và PowerPoint.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nhóm xây dựng chỉ số đo lường hiệu quả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tại Cộng đồng Data Analysts Vietnam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blog chia sẻ các case study phân tích dữ liệu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video hướng dẫn phân tích dữ liệu bằng Excel và Tableau.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phản biện và tư vấn giải pháp trong các bài đăng của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Phân tích dữ liệu tại Trường Đại học Kinh tế Quốc dân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các dự án phân tích dữ liệu thực tế từ doanh nghiệp gửi về.</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buổi thảo luận kỹ thuật về Power BI, SQL,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thành viên mới kỹ năng làm sạch và trực quan hoá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phân tích khảo sát tại GreenFuture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dữ liệu khảo sát môi trường của 3000 người dân.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Tính toán thống kê cơ bản và xây dựng biểu đồ tóm tắt.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Cung cấp bảng báo cáo định dạng Excel cho nhóm nghiên cứu.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
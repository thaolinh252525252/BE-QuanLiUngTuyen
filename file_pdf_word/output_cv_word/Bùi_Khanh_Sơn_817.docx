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Khanh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18/03/1994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0341971034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hệ thống thông tin tại Đại học Quốc tế Hồng Bàng  - Công nghệ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Tìm hiểu hệ thống phân tán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Tự dựng server tại nhà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
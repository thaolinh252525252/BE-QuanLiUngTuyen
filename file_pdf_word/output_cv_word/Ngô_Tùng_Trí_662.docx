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Tùng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trở thành QA Engineer có khả năng kiểm soát chất lượng ở mọi giai đoạn của dự án, từ requirement đến deployment, đảm bảo quy trình đạt chuẩn ISO 9001 hoặc CMMI.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19/06/1990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0735209773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Katalon Studio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Viết test case  test scenario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đọc log và phân tích lỗi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DevOps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Tìm hiểu hệ thống phân tán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
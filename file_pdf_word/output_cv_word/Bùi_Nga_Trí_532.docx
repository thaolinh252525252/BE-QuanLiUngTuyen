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Nga Trí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nâng cao kỹ năng xử lý dữ liệu streaming sử dụng Kafka và Spark Structured Streaming để phục vụ các bài toán real-time như giám sát hành vi người dùng hoặc phát hiện gian lận.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07/02/1984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0861651068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Thông tin – ĐHQG TP.HCM  - Trí tuệ nhân tạo và Dữ liệu lớn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Quality  Validation (Great Expectations)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dbt (Data Build Tool)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(Engineering Manager - Công ty ETLTech) - kien.ho@etltech.vn - 0933888777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Thanh Hương (Data Operations Manager - Công ty ReportPro) - huong.pham@reportpro.vn - 0912111222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SmartBank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kiến trúc dữ liệu trên AWS với S3, Glue và Redshift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việc ingestion log giao dịch ngân hàng từ hệ thống core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đánh giá bảo mật và chuẩn hóa schema dữ liệu tài chính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nhân viên cải tiến hệ thống ETL tại SmartRetail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'Pipeline ổn định nhất năm' tại TechFlow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xử lý dữ liệu lớn trong cuộc thi nội bộ AI Challenge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'Kiến trúc dữ liệu sáng tạo' do CTO trao tặng tại DataWare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dữ liệu xuất sắc quý I tại Công ty DataBridge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SQL for Data Engineering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khóa học nền tảng kỹ sư dữ liệu tại Trung tâm Đào tạo CloudTech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triển khai hệ thống ingest dữ liệu bằng Kafka.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bài tập về xử lý dữ liệu song song với Spark.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về định hướng nghề nghiệp cho sinh viên muốn theo ngành data engineering.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phát triển hệ thống phân tích log tại Công ty SecureLog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pipeline thu thập và phân tích log từ nhiều nguồn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cảnh báo bất thường dựa trên mô hình thống kê.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ELK stack để trực quan hóa dữ liệu log.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nghiên cứu học thuật tại Khoa Công nghệ Thông tin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hóa dữ liệu nghiên cứu sinh viên từ nhiều năm học.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và tổng hợp xu hướng đăng ký môn học.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kỹ thuật trình bày cho giảng viên hướng dẫn.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pipeline xử lý log giao dịch hệ thống ngân hàng (Data Pipeline Engineer, BankDataTech)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Lưu trữ, phân tích và phát hiện bất thường từ log giao dịch ATM và mobile banking.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Fluentd thu thập log và gửi về Kafka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real-time qua Spark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dữ liệu đã xử lý vào ElasticSearch và trực quan hoá bằng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
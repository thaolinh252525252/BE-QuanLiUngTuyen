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Dương Hùng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trở thành Machine Learning Engineer có khả năng thuyết trình kỹ thuật, truyền đạt mô hình và kết quả phân tích dữ liệu cho các bên liên quan không chuyên về công nghệ.</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10/07/1980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0880796833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và Trí tuệ nhân tạo tại Đại học Phenikaa  - Khoa học máy tính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Pandas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LightGBM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Feature Engineering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Trung Kiên (Trưởng nhóm Kỹ thuật AI – DeepVision) - kien.do@deepvision.vn - 0944666777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5 nhân sự có mô hình dự đoán chính xác nhất trong đội ML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Giám đốc Kỹ thuật ghi nhận vì cải tiến hệ thống tự động hóa mô hình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tiên phong triển khai MLOps nội bộ thành công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Đóng góp nổi bật cho hệ thống gợi ý sản phẩm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xây dựng hệ thống phát hiện gian lận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Deep Learning Specialization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Natural Language Processing with Classification and Vector Spaces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Specialization – Coursera (Stanford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Advanced Machine Learning on Kaggle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huấn luyện mô hình AI mã nguồn mở tại Vietnam 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và chuẩn bị dữ liệu văn bản tiếng Việt từ các nguồn báo chí.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mô hình phân loại văn bản bằng scikit-learn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mã nguồn và tài liệu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nghiên cứu với doanh nghiệp tại Dự án hợp tác cùng Công ty RetailAI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dự đoán doanh thu theo khu vực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dữ liệu từ thời tiết và lịch sử bán hàng để tạo đặc trưng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Gradient Boosting và trình bày kết quả cho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tại Blog cá nhân – ml4vn.dev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chia sẻ về cách tối ưu mô hình Random Forest và XGBoost.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sâu với PyTorch.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các thuật toán học không giám sát như KMeans, DBSCAN.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
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Hạnh Trung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thành thạo việc xử lý và phân tích dữ liệu lớn (big data) trên nền tảng cloud như AWS Sagemaker, Google Cloud AI Platform để huấn luyện mô hình hiệu quả với chi phí tối ưu.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11/03/1991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0961684532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FPT  - Trí tuệ nhân tạo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Scikit-learn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Trung Kiên (Trưởng nhóm Kỹ thuật AI – DeepVision) - kien.do@deepvision.vn - 0944666777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
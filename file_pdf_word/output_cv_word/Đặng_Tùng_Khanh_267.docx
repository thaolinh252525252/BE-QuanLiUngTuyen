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Tùng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21/08/1996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0964379590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
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Tùng Thanh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ứng dụng kỹ năng kiểm thử vào mô hình DevTestOps, nơi kiểm thử được tích hợp xuyên suốt trong mọi bước phát triển và triển khai.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10/04/1991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0347664760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Tin học ứng dụng tại Đại học Mở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 Assured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Khả năng viết báo cáo lỗi rõ ràng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Automation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 trải nghiệm môi trường làm việc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Tối ưu thiết bị máy tính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Hạnh (Test Lead - Công ty EduPro) - hanh.tran@edupro.vn - 0933445566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Ngọc Bích (Lead Tester - Công ty QA Zone) - bich.le@qazone.vn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'Người bảo vệ chất lượng sản phẩm' tại hội nghị kỹ thuật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Agile Tester – iSQI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ISTQB Certified Tester – Foundation Level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Automation Testing with Selenium WebDriver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chia sẻ tại hội thảo nội bộ tại Công ty phần mềm AlphaTech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đề: “Kiểm thử tự động – Bắt đầu từ đâu?”.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lộ trình học phù hợp với sinh viên muốn theo QA.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minigame kiểm tra kiến thức kiểm thử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
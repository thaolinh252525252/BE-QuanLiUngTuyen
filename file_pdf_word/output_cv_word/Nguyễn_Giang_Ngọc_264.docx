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Giang Ngọc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trở thành kỹ sư frontend có thể phối hợp linh hoạt với Product Owner và Designer, đồng thời chủ động đề xuất ý tưởng cải tiến luồng giao diện và logic hiển thị để nâng cao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24/04/1981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0749748246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phần mềm tại Đại học Quốc tế – ĐHQG TP.HCM  - Thiết kế truyền thông tương tác tại Đại học RMIT Việt Nam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Responsive Design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Minh Tuấn (Technical Lead Frontend - Công ty FintechAsia) - tuan.tran@fintechasia.vn - 0933001122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Bùi Văn Khoa (Frontend Manager - Công ty ReactLab) - khoa.bui@reactlab.vn - 0909786543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đóng góp tích cực cho hệ thống component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'Thiết kế landing page chuyển đổi cao nhất năm'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Lập trình viên giao diện xuất sắc nhất quý I tại Công ty WebGen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'UI thân thiện nhất năm' do khách hàng bình chọn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CSS and Sass: Flexbox, Grid, Animations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Progressive Web Apps (PWA) Development – Google Developers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thiết kế UI/UX hệ thống nội bộ tại Công ty TechFlow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wireframe và prototype cho dashboard quản lý nhân sự.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component với Tailwind CSS và React Context.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nhóm backend tích hợp API theo mô hình REST.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UI/UX tại Đại học Công nghệ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workshop thiết kế UI với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hành tạo prototype tương tác cao cho ứng dụng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thiết kế ứng dụng 'Sổ tay sinh viên thông minh'.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
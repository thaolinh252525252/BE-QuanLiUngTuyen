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Chuyên viên Phân tích Dữ liệu</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Trần Thành Hùng</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kỳ vọng sử dụng dữ liệu để đo lường tác động của các chiến dịch marketing và đề xuất phương án tối ưu ngân sách tiếp thị nhằm đạt hiệu quả cao nhất với chi phí thấp nhất.</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08/09/1998</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0997199986</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Toán ứng dụng và Tin học tại Đại học Bách Khoa TP.HCM  - Khoa học Dữ liệu tại Đại học Công nghệ Thông tin – ĐHQG TP.HCM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Google Data Studio</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Business Analysis</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Chơi cờ vua</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Trồng cây</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Chụp ảnh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Đọc sách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Sưu tầm sách lập trình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Trịnh Thị Hằng (Chuyên viên cấp cao về dữ liệu - Công ty RetailTech) - hang.trinh@retailtech.vn - 0977222333</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Hoàng Lan Hương (Product Manager - Công ty InsightHub) - huong.hoang@insighthub.vn - 0911999888</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Mai Văn Trí (Giảng viên Phân tích Dữ liệu - Đại học Kinh tế) - tri.mai@ueh.edu.vn - 0933888777</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Nguyễn Thị Hồng (Trưởng nhóm Báo cáo và Phân tích - Công ty EduAnalytics) - hong.nguyen@eduanalytics.vn - 0944333222</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Chuyên viên Phân tích</w:t>
            </w:r>
            <w:r>
              <w:rPr>
                <w:rFonts w:hint="default" w:ascii="Quicksand" w:hAnsi="Quicksand" w:cs="Quicksand"/>
                <w:color w:val="auto"/>
                <w:sz w:val="20"/>
                <w:szCs w:val="20"/>
              </w:rPr>
              <w:t xml:space="preserve"> tại Công ty EduData (2022-2023)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Phân tích kết quả học tập của học sinh từ hệ thống LMS</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Tư vấn cải tiến nội dung đào tạo dựa trên dữ liệu hành vi học</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Trực quan hóa báo cáo hiệu quả lớp học theo từng kỳ</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Chuyên viên Báo cáo và Dữ liệu</w:t>
            </w:r>
            <w:r>
              <w:rPr>
                <w:rFonts w:hint="default" w:ascii="Quicksand" w:hAnsi="Quicksand" w:cs="Quicksand"/>
                <w:color w:val="auto"/>
                <w:sz w:val="20"/>
                <w:szCs w:val="20"/>
              </w:rPr>
              <w:t xml:space="preserve"> tại Công ty Dịch vụ Ngân hàng Số (2019-2021)</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Tự động hóa báo cáo doanh thu và chi phí bằng Python và Excel VBA</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Trích xuất dữ liệu từ hệ thống giao dịch bằng SQL Server</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Trình bày báo cáo định kỳ và giải thích biến động số liệu cho ban điều hành</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Top 5 cá nhân phân tích giúp tối ưu chi phí marketing đáng kể</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Nhân viên truyền cảm hứng về tư duy dữ liệu trong toàn bộ công ty</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Statistics for Data Analysis – edX (HarvardX)</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Excel to MySQL: Analytic Techniques for Business – Duke University</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IBM Data Science Professional Certificate – Coursera</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Thành viên CLB Phân tích dữ liệu tại Trường Đại học Kinh tế Quốc dân (2020 - 2022)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Thực hiện các dự án phân tích dữ liệu thực tế từ doanh nghiệp gửi về.</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Tổ chức buổi thảo luận kỹ thuật về Power BI, SQL, Python.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Đào tạo thành viên mới kỹ năng làm sạch và trực quan hoá dữ liệu.</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Tình nguyện viên hỗ trợ phân tích khảo sát tại GreenFuture Vietnam (2020)</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Làm sạch dữ liệu khảo sát môi trường của 3000 người dân.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Tính toán thống kê cơ bản và xây dựng biểu đồ tóm tắt.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Cung cấp bảng báo cáo định dạng Excel cho nhóm nghiên cứu.</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Thực tập sinh phân tích dữ liệu tại Công ty Tư vấn Kinh doanh BizInsight (2020)</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Tổng hợp dữ liệu bán hàng từ các kênh phân phối.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Thực hiện báo cáo doanh thu theo khu vực trên Excel và PowerPoint.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Hỗ trợ nhóm xây dựng chỉ số đo lường hiệu quả chiến dịch.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Diễn giả workshop tại DataCamp tại Việt Nam (2021)</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Trình bày chủ đề 'Trực quan hóa dữ liệu với Power BI'.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Hướng dẫn sinh viên tạo báo cáo tương tác từ dữ liệu tài chính.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Tư vấn lựa chọn công cụ phân tích phù hợp mục tiêu nghề nghiệp.</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Hệ thống giám sát hiệu suất kinh doanh (Phân tích dữ liệu  trực quan hóa, BizDashboard) 2021</w:t>
            </w:r>
          </w:p>
          <w:p>
            <w:pPr>
              <w:rPr>
                <w:rFonts w:hint="default" w:ascii="Quicksand" w:hAnsi="Quicksand" w:cs="Quicksand"/>
                <w:b w:val="0"/>
                <w:bCs w:val="0"/>
                <w:lang w:val="vi-VN"/>
              </w:rPr>
            </w:pPr>
            <w:r>
              <w:rPr>
                <w:rFonts w:hint="default" w:ascii="Quicksand" w:hAnsi="Quicksand" w:cs="Quicksand"/>
                <w:b w:val="0"/>
                <w:bCs w:val="0"/>
                <w:lang w:val="vi-VN"/>
              </w:rPr>
              <w:t xml:space="preserve">  Xây dựng hệ thống báo cáo động theo thời gian thực cho ban lãnh đạo doanh nghiệp lớn</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Thiết kế dashboard bằng Power BI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Kết nối dữ liệu từ hệ thống CRM và ERP</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Tối ưu truy vấn SQL để cải thiện tốc độ hiển thị</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Dự đoán tỷ lệ bỏ học dựa trên dữ liệu học sinh (Data Analyst, EduData Lab) 2023</w:t>
            </w:r>
          </w:p>
          <w:p>
            <w:pPr>
              <w:rPr>
                <w:rFonts w:hint="default" w:ascii="Quicksand" w:hAnsi="Quicksand" w:cs="Quicksand"/>
                <w:b w:val="0"/>
                <w:bCs w:val="0"/>
                <w:lang w:val="vi-VN"/>
              </w:rPr>
            </w:pPr>
            <w:r>
              <w:rPr>
                <w:rFonts w:hint="default" w:ascii="Quicksand" w:hAnsi="Quicksand" w:cs="Quicksand"/>
                <w:b w:val="0"/>
                <w:bCs w:val="0"/>
                <w:lang w:val="vi-VN"/>
              </w:rPr>
              <w:t xml:space="preserve">  Phân tích dữ liệu học tập và hành vi để dự báo nguy cơ học sinh bỏ học sớm.</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Xử lý dữ liệu hành vi học tập từ hệ thống LMS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Xây dựng mô hình logistic regression với Python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Trực quan hóa nhóm học sinh có nguy cơ cao</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Phân tích hiệu quả chiến dịch marketing (Chuyên viên phân tích, MarketInsight) 2020</w:t>
            </w:r>
          </w:p>
          <w:p>
            <w:pPr>
              <w:rPr>
                <w:rFonts w:hint="default" w:ascii="Quicksand" w:hAnsi="Quicksand" w:cs="Quicksand"/>
                <w:b w:val="0"/>
                <w:bCs w:val="0"/>
                <w:lang w:val="vi-VN"/>
              </w:rPr>
            </w:pPr>
            <w:r>
              <w:rPr>
                <w:rFonts w:hint="default" w:ascii="Quicksand" w:hAnsi="Quicksand" w:cs="Quicksand"/>
                <w:b w:val="0"/>
                <w:bCs w:val="0"/>
                <w:lang w:val="vi-VN"/>
              </w:rPr>
              <w:t xml:space="preserve">  So sánh các chiến dịch marketing đa kênh để đo lường ROI và đề xuất tối ưu ngân sách.</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Tổng hợp dữ liệu từ Facebook Ads, Google Ads và CRM</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Thực hiện phân tích A/B Testing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Tạo báo cáo đánh giá và đề xuất cải tiến chiến dịch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Phân tích hành vi khách hàng mua sắm trực tuyến (Data Analyst, EcomX) 2022</w:t>
            </w:r>
          </w:p>
          <w:p>
            <w:pPr>
              <w:rPr>
                <w:rFonts w:hint="default" w:ascii="Quicksand" w:hAnsi="Quicksand" w:cs="Quicksand"/>
                <w:b w:val="0"/>
                <w:bCs w:val="0"/>
                <w:lang w:val="vi-VN"/>
              </w:rPr>
            </w:pPr>
            <w:r>
              <w:rPr>
                <w:rFonts w:hint="default" w:ascii="Quicksand" w:hAnsi="Quicksand" w:cs="Quicksand"/>
                <w:b w:val="0"/>
                <w:bCs w:val="0"/>
                <w:lang w:val="vi-VN"/>
              </w:rPr>
              <w:t xml:space="preserve">  Dự án phân tích dữ liệu từ 1 triệu lượt truy cập website nhằm tối ưu hóa tỷ lệ chuyển đổi mua hàng.</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Thu thập và làm sạch dữ liệu hành vi từ Google Analytics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Thực hiện phân cụm khách hàng bằng KMeans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Xây dựng dashboard theo dõi chuyển đổi theo thiết bị và khung giờ</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
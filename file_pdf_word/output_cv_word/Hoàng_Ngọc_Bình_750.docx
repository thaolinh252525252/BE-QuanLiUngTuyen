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Chuyên viên Kiểm thử phần mềm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Hoàng Ngọc Bình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định hướng xây dựng quy trình kiểm thử chặt chẽ cho ứng dụng mobile trên Android/iOS, từ chức năng đến tương thích thiết bị và hiệu suất.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03/10/1999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0387300182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Tin học ứng dụng tại Đại học Mở TP.HCM  - An toàn thông tin tại Học viện Kỹ thuật Mật mã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Postman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Selenium WebDriver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JUnit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CI/CD cơ bản (Jenkins, GitLab CI)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Khả năng viết báo cáo lỗi rõ ràng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Chạy bộ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Thị Hà (QA Manager - Công ty Phần mềm NextGen) - ha.nguyen@nextgen.vn - 0908123456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Chuyên viên QA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EduPro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test scenario và thực hiện kiểm thử toàn bộ quy trình đăng ký khóa học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bộ testcase tự động bằng Katalon Studio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họp sprint cùng Scrum team để xác định tiêu chí chấp nhận (AC)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Chuyên viên Kiểm thử phần mềm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Phần mềm NextGen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test case chi tiết dựa trên tài liệu yêu cầu của BA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chức năng, hồi quy và kiểm thử giao diện người dùng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Báo cáo lỗi bằng Jira kèm theo log và ảnh minh họa rõ ràng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kiểm thử hiệu năng xuất sắc cho hệ thống Core Banking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Nhất cuộc thi kiểm thử phần mềm toàn công 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Top 5 cá nhân có bộ test case bao phủ nghiệp vụ tốt nhất năm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viên QA xuất sắc quý I tại Công ty Phần mềm NextGen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Vinh danh 'Người bảo vệ chất lượng sản phẩm' tại hội nghị kỹ thuật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Automation Testing with Selenium WebDriver – Udemy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Postman API Testing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Agile Testing Certification – Ministry of Testing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Katalon Studio Automation – Katalon Academy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viết blog chia sẻ kỹ thuật tại Blog cá nhân – qa-insight.dev (2020 -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bài hướng dẫn cài đặt và sử dụng các công cụ kiểm thử phổ biến.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Tổng hợp lỗi thường gặp trong kiểm thử API và cách xử lý.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template test case và báo cáo lỗi chuẩn.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Trợ giảng khoá học Kiểm thử cơ bản tại Trung tâm Tin học UIT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học viên viết test case và sử dụng JIRA.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Chuẩn bị dữ liệu kiểm thử và môi trường test.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Chấm bài kiểm tra cuối khóa và đưa ra phản hồi chi tiết.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Diễn giả chia sẻ tại hội thảo nội bộ tại Công ty phần mềm AlphaTech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Trình bày chủ đề: “Kiểm thử tự động – Bắt đầu từ đâu?”.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lộ trình học phù hợp với sinh viên muốn theo QA.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minigame kiểm tra kiến thức kiểm thử cơ bản.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nghiên cứu kiểm thử tự động tại Phòng Lab Công nghệ Phần mềm (2022 - 2023)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Tìm hiểu và thử nghiệm công cụ Selenium WebDriver.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kế kịch bản kiểm thử cho các ứng dụng web đơn giản.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báo cáo tổng kết và trình bày kết quả tại hội thảo sinh viên.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kiểm thử phần mềm tại Công ty TestPlus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và thực thi test case cho chức năng quản lý đơn hàng.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Sử dụng Postman để kiểm tra API RESTful.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kiểm thử hồi quy trước các đợt release sản phẩm.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API hệ thống thương mại điện tử (QA Engineer, EcomX)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Ứng dụng bán hàng online với tích hợp cổng thanh toán và vận chuyển tự động.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script kiểm thử API bằng Postman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test collection để chạy định kỳ qua Newman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API kiểm thử với CI pipeline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ứng dụng quản lý nhân sự nội bộ (Manual Tester, VietHR)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Hệ thống theo dõi thông tin nhân viên, chấm công và tính lương.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test scenario theo yêu cầu của BA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Thực hiện kiểm thử thủ công trên nhiều trình duyệt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Ghi log lỗi chi tiết và theo dõi tiến độ xử lý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
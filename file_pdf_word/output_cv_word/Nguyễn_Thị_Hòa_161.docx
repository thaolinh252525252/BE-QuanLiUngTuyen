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Thị Hòa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xây dựng hệ thống recommendation (gợi ý sản phẩm, nội dung) bằng kỹ thuật Collaborative Filtering và Deep Learning để tối ưu hóa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01/04/1991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0829188684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Công nghệ Thông tin – ĐHQG TP.HCM  - Hệ thống thông tin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 cho AI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Matplotlib  Seaborn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Natural Language Processing (NLP)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báo cáo kỹ thuật được đọc nhiều nhất trên nền tảng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
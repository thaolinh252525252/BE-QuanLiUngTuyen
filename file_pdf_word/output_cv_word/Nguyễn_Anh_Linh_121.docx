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Anh Linh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học thêm về bảo mật backend: chống SQL Injection, XSS, CSRF và đảm bảo hệ thống xác thực sử dụng OAuth2, JWT tuân thủ các tiêu chuẩn bảo mật quốc tế OWASP Top 10.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22/01/1990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0809798149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Tôn Đức Thắng  - Kỹ thuật phần mềm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Redis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TDD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Văn Khánh (Project Manager - Công ty NextGen) - khanh.vu@nextgen.vn - 0977666555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Ngọc Mai (Product Owner - Công ty DevWorks) - mai.tran@devworks.vn - 0911444555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Minh Trang (Giảng viên CNTT - Đại học Công nghệ) - trang.le@dut.edu.vn - 0988123123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Cường (Trưởng phòng Kinh doanh - Công ty ABC) - cuong.abc@example.com - 0987654321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Backend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AutoTrack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API phân tích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hệ thống bằng Redis cache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thiết kế kiến trúc hệ thống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Fullstack Developer (Python)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CloudApp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REST API backend với Flask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frontend đơn giản với Jinja2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CI/CD dùng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BizTech (2020-2023)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cho hệ thống microservice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chuẩn phát triển và review code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Mentor cho các bạn lập trình viên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TechFlow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API RESTful sử dụng Django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frontend để kết nối và kiểm thử tính năng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unit test và tạo tài liệu kỹ thuật chi tiết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Full-Stack Web Development with Python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dự án sinh viên tại Chương trình TechTalents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xây dựng ứng dụng quản lý tài chính cá nhân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Định hướng kiến trúc phần mềm và hỗ trợ review code.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demo kết quả và phản hồi góp 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Đồng sáng lập dự án cộng đồng tại Dự án OpenCVN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Khởi xướng ý tưởng tạo thư viện hỗ trợ sinh viên tạo CV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phát triển phần mềm mã nguồn mở trên GitHub.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hướng dẫn cách sử dụng và đóng góp mã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lập trình Python tại Câu lạc bộ IT Đại học Bách Khoa (2019 - 2020)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giáo trình Python cơ bản cho sinh viên năm nhất.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Giảng dạy các buổi workshop trực tiếp tại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hoàn thành bài tập và dự án nhỏ.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lập trình Python tại Công ty Startup Công nghệ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crawl dữ liệu từ website việc làm.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việc với BeautifulSoup và Requests để xử lý HTML.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họp kỹ thuật hàng tuần để cập nhật tiến độ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Công cụ crawl tin tức tự động (Python Developer, NewsLab)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thu thập và phân loại tin tức theo chủ đề công nghệ, tài chính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spider bằng Scrapy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và lưu trữ bằng SQLite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gửi email báo cáo hằng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
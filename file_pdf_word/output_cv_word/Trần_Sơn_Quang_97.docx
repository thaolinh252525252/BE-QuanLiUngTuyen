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Sơn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20/08/1997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0941793155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và Kỹ thuật dữ liệu tại Đại học VinUni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
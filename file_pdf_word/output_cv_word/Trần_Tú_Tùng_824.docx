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Tú Tùng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học sâu về Explainable AI (XAI), giúp mô hình trở nên minh bạch và có thể giải thích được trong môi trường tài chính, y tế và pháp lý.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18/12/1995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0966364353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Toán – Tin ứng dụng tại Đại học Khoa học Tự nhiên – ĐHQG TP.HCM  - Khoa học dữ liệu tại Đại học Công nghệ –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Machine Learning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Minh Hà (Giám đốc Trung tâm Trí tuệ Nhân tạo - Viện AI Việt Nam) - ha.tran@vienai.vn - 0912666777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mô hình AI dự đoán rủi ro tín dụng tổ chức bởi ngân hàng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báo cáo kỹ thuật được đọc nhiều nhất trên nền tảng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giải 'Mô hình AI hiệu quả nhất' tại Hackathon ngành tài chính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hội nghị nội bộ vì tối ưu pipeline huấn luyện giảm 30% thời gian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Trí tuệ Nhân tạo tại AI Lab - Công ty DeepVision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annotation và xử lý dữ liệu ảnh từ camera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YOLOv5 để phát hiện phương tiện trên đường phố.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mô hình chạy trên thiết bị edge (Jetson Nano).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
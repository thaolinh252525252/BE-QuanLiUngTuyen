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Hạnh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01/08/1999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0899872018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
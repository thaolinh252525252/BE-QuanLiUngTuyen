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Kỹ sư Hạ tầng Mạng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Vũ Quang Sơn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kỳ vọng tham gia vào quá trình thiết kế mạng LAN/WAN, Wi-Fi và mạng nội bộ phức tạp cho các doanh nghiệp đa tầng, tích hợp nhiều thiết bị và công nghệ của các hãng khác nhau.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26/12/1998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0734800497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Khoa học máy tính tại Đại học Khoa học Tự nhiên – ĐHQG Hà Nội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Cisco IOS Configuration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Scripting cơ bản với Bash hoặc Python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Load Balancing (F5, HAProxy)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Thể thao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Nghe nhạc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Đọc sách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Thử nghiệm công nghệ mới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Trịnh Văn Thành (Team Lead Hạ tầng - Công ty SoftTel) - thanh.trinh@softtel.vn - 0911111444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Kỹ sư Hạ tầng Mạng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Fintech Asia (2022–2023)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Triển khai hệ thống VPN IPsec kết nối bảo mật giữa các chi nhánh và trung tâm dữ liệu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Tích hợp firewall Fortigate, cấu hình NAT, IPS, và định tuyến chính sách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Giám sát hiệu năng hệ thống mạng với Zabbix, cảnh báo lỗi real-time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Vinh danh tại lễ tổng kết năm với đóng góp nổi bật trong nâng cấp hệ thống VPN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Được khen thưởng vì hoàn thành trước hạn dự án giám sát mạng nội bộ bệnh viện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Microsoft Certified: Azure Network Engineer Associate – Microsoft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Trưởng ban Tổ chức tại Câu lạc bộ Khởi nghiệp Trẻ (2018 - 2020)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Lên kế hoạch và điều phối các chương trình kết nối doanh nghiệp với sinh viên.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Tổ chức các buổi workshop chia sẻ kiến thức và kinh nghiệm thực tiễn về khởi nghiệp.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Tìm kiếm nhà tài trợ và điều phối nhân sự tổ chức sự kiện quy mô lớn.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Tối ưu hoá hạ tầng Wi-Fi cho bệnh viện đa khoa (Kỹ sư Hạ tầng Mạng, Bệnh viện Hồng Ngọc) 2020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Nâng cấp hệ thống Wi-Fi nội bộ phục vụ cho nhân viên y tế, hệ thống HIS và khách hàng bệnh viện.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Khảo sát môi trường phủ sóng và đề xuất giải pháp triển khai Access Point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Cấu hình phân quyền SSID theo loại người dùng và VLAN riêng biệt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Kết nối hệ thống xác thực người dùng qua RADIUS Server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Giải pháp mạng cho hội thảo quy mô lớn 1000+ người tham dự (Network Support Engineer, Sự kiện TechFest Quốc gia) 2023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Thiết kế và giám sát hệ thống mạng tạm thời cho hội nghị công nghệ cấp quốc gia.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Lên sơ đồ mạng dự phòng và lắp đặt thiết bị chuyển mạch tạm thời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Phân chia subnet và giới hạn băng thông theo vai trò người dùng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Theo dõi log truy cập và cấu hình tường lửa ngăn chặn rủi ro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
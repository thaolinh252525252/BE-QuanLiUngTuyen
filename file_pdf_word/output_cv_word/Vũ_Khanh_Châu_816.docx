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Khanh Châu</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mong muốn đóng góp vào các dự án mã nguồn mở DevOps để học hỏi quy chuẩn làm việc toàn cầu, đồng thời chia sẻ kinh nghiệm, cải tiến các công cụ phục vụ cộng đồng kỹ thuật.</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23/12/1993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0868743019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Bách khoa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Ansible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Docker</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GitLab CI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Xem phim khoa học viễn tưởng</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Lâm (Trưởng nhóm DevOps - Công ty CoreSys) - lam.ho@coresys.vn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Trọng Tuấn (System Reliability Engineer - Công ty Cloudify) - tuan.nguyen@cloudify.vn - 0966777888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Phạm Ngọc Hà (Senior SRE - Công ty SafeDeploy) - ha.pham@safedeploy.vn - 0988999000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Lê Văn Minh (Lead Platform Engineer - Công ty FinOps) - minh.le@finops.vn - 0933444555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Thị Quỳnh (CTO - Công ty DevSolutions) - quynh.nguyen@devsolutions.vn - 0911222333</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Kỹ sư Hạ tầng Tự động hóa</w:t>
            </w:r>
            <w:r>
              <w:rPr>
                <w:rFonts w:hint="default" w:ascii="Quicksand" w:hAnsi="Quicksand" w:cs="Quicksand"/>
                <w:color w:val="auto"/>
                <w:sz w:val="20"/>
                <w:szCs w:val="20"/>
              </w:rPr>
              <w:t xml:space="preserve"> tại TechBase Solution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Kubernetes để quản lý hệ thống microservices</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và Bash để tự động hoá thao tác triển khai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log bằng ELK Stack và xử lý sự cố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đóng góp nổi bật trong việc tối ưu tài nguyên hạ tầng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Microsoft Certified: DevOps Engineer Expert</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Certified Kubernetes Administrator (CKA) – Linux Foundation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thi đấu esport LAN tại Sự kiện GameZone Arena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hạ tầng mạng LAN ổn định cho 30+ máy tính thi đấu.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băng thông và phân bổ IP tĩnh cho các đội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hệ thống load balancing để tránh nghẽn đường truyền.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trình bày tại hội thảo sinh viên Cisco tại Cisco Networking Academy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'Tối ưu mạng doanh nghiệp với định tuyến OSPF'.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Mô phỏng thử nghiệm trên Packet Tracer và triển khai thực tế mini-lab.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Thảo luận và chia sẻ các rủi ro bảo mật mạng hiện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Tham gia dự án chuyển đổi hạ tầng mạng doanh nghiệp tại Công ty Phần mềm MTech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Tái cấu trúc toàn bộ hệ thống mạng nội bộ từ layer 2 sang layer 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hệ thống firewall và phân vùng mạng theo chức năng.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kiểm thử failover và dự phòng hệ thống mạng chính.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thực hành lab mạng tại Trung tâm đào tạo ITLab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sử dụng thiết bị thật để cấu hình LAN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thi thử mô phỏng CCNA với GNS3/Packet Tracer.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thực hành triển khai hệ thống WiFi campus.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bảo trì hệ thống camera an ninh tại Công ty Bảo vệ Thăng Long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kết nối mạng cho hệ thống camera IP ở văn phòng và kho.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Cấu hình port forwarding để giám sát từ xa qua internet.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kiểm tra lỗi thiết bị và khắc phục tình trạng mất kết nối.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
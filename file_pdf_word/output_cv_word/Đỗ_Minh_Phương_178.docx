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Minh Phương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thành thạo việc xử lý và phân tích dữ liệu lớn (big data) trên nền tảng cloud như AWS Sagemaker, Google Cloud AI Platform để huấn luyện mô hình hiệu quả với chi phí tối ưu.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16/01/1986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0930003576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Học máy và khai phá dữ liệu tại Đại học Khoa học Tự nhiên – ĐHQG Hà Nội  - Trí tuệ nhân tạo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MLflow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Pandas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Minh Châu (Technical Project Manager – MLTech) - chau.nguyen@mltech.vn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Trung Kiên (Trưởng nhóm Kỹ thuật AI – DeepVision) - kien.do@deepvision.vn - 0944666777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Danh hiệu 'Mô hình AI tối ưu hiệu suất nhất năm' – tại FinTech 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Machine Learning xuất sắc quý II tại Công ty AI Solutions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MLOps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Natural Language Processing with Classification and Vector Spaces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IBM Professional Certificate in Machine Learning – edX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AI Hackathon tại CLB Công nghệ Thông tin UIT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đề bài và dữ liệu mẫu cho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các mô hình dự đoán, đánh giá accuracy và overfitting.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trao giải và hướng dẫn cải tiến mô hình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huấn luyện mô hình AI mã nguồn mở tại Vietnam 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và chuẩn bị dữ liệu văn bản tiếng Việt từ các nguồn báo chí.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mô hình phân loại văn bản bằng scikit-learn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mã nguồn và tài liệu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đồ án tốt nghiệp về học máy tại CLB Sinh viên AI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tiến mô hình dự đoán nhu cầu sản phẩm theo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áp dụng pipeline sklearn để tổ chức mã rõ ràng.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Giúp nhóm sinh viên đạt điểm cao nhất lớp với sản phẩm AI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
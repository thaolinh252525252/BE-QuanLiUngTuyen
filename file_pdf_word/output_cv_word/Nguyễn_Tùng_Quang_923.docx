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Nguyễn Tùng Quang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được làm việc tại môi trường phát triển phần mềm chuyên nghiệp, nơi Python được ứng dụng vào các hệ thống lớn và cần khả năng xử lý song song, đa luồng, tối ưu IO. Tôi muốn trở thành nhân tố chủ chốt trong việc triển khai các hệ thống API nội bộ, tương tác với hệ thống khác thông qua giao thức REST hoặc gRPC và quản lý vòng đời toàn diện của một dịch vụ.</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05/12/2000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0341053874</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máy tính tại Đại học Sư phạm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TDD</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JWT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MongoDB</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Ngọc Mai (Product Owner - Công ty DevWorks) - mai.tran@devworks.vn - 0911444555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Engineer</w:t>
            </w:r>
            <w:r>
              <w:rPr>
                <w:rFonts w:hint="default" w:ascii="Quicksand" w:hAnsi="Quicksand" w:cs="Quicksand"/>
                <w:color w:val="auto"/>
                <w:sz w:val="20"/>
                <w:szCs w:val="20"/>
              </w:rPr>
              <w:t xml:space="preserve"> tại Công ty EduCloud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backend cho hệ thống học trực tuyến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thanh toán trực tuyến và xác thực OAuth2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lỗi và cải thiện hiệu suất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Professional Certificate in Python Programming – edX (ĐH Harvard)</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Python for Automation – Google Developers Certification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Chứng chỉ Python kết hợp PostgreSQL – Pluralsight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Chứng chỉ Thiết kế hệ thống bằng Python – Educative.io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Chứng chỉ Testing với Pytest – Test Automation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tại Phòng Lab AI - Trường Đại học (2022 -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phát triển mô hình xử lý ngôn ngữ tự nhiên bằng Python và TensorFlow.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Xử lý dữ liệu đầu vào và huấn luyện mô hình từ dữ liệu tiếng Việt.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mô hình thành API phục vụ các nhóm nghiên cứu khác.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dự án sinh viên tại Chương trình TechTalents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nhóm sinh viên xây dựng ứng dụng quản lý tài chính cá nhân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Định hướng kiến trúc phần mềm và hỗ trợ review code.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demo kết quả và phản hồi góp 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kỹ thuật tại Cộng đồng Code4Good (2020 - 2021)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hệ thống quản lý học viên cho một trung tâm dạy nghề miễn phí.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API bằng Django để đồng bộ hóa dữ liệu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Đảm bảo hệ thống hoạt động ổn định và dễ sử dụng cho người vận hành không chuyên.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Đồng sáng lập dự án cộng đồng tại Dự án OpenCVN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Khởi xướng ý tưởng tạo thư viện hỗ trợ sinh viên tạo CV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Quản lý phát triển phần mềm mã nguồn mở trên GitHub.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hướng dẫn cách sử dụng và đóng góp mã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đặt lịch khám bệnh (Backend Developer, MediCare) 2021</w:t>
            </w:r>
          </w:p>
          <w:p>
            <w:pPr>
              <w:rPr>
                <w:rFonts w:hint="default" w:ascii="Quicksand" w:hAnsi="Quicksand" w:cs="Quicksand"/>
                <w:b w:val="0"/>
                <w:bCs w:val="0"/>
                <w:lang w:val="vi-VN"/>
              </w:rPr>
            </w:pPr>
            <w:r>
              <w:rPr>
                <w:rFonts w:hint="default" w:ascii="Quicksand" w:hAnsi="Quicksand" w:cs="Quicksand"/>
                <w:b w:val="0"/>
                <w:bCs w:val="0"/>
                <w:lang w:val="vi-VN"/>
              </w:rPr>
              <w:t xml:space="preserve">  Nền tảng giúp bệnh nhân đặt lịch, thanh toán và nhận thông báo tái khám</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API đặt lịch theo thời gian thực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SMS và email notification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quyền người dùng theo nhóm bệnh viện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Công cụ crawl tin tức tự động (Python Developer, NewsLab) 2022</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thu thập và phân loại tin tức theo chủ đề công nghệ, tài chính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spider bằng Scrapy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và lưu trữ bằng SQLite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Tự động gửi email báo cáo hằng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
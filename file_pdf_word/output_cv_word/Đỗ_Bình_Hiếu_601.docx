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Bình Hiếu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nâng cao kỹ năng xử lý dữ liệu streaming sử dụng Kafka và Spark Structured Streaming để phục vụ các bài toán real-time như giám sát hành vi người dùng hoặc phát hiện gian lận.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02/04/1980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0996048596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Kinh tế Quốc dân 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Google Cloud Platform (GCP)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Lake Architecture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Minh Đức (CTO - Công ty DataStreamX) - duc.vu@datastreamx.vn - 0977333444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Mai (Technical Manager - Công ty CloudData) - mai.tran@cloudata.vn - 0933666777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(Engineering Manager - Công ty ETLTech) - kien.ho@etltech.vn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SmartBank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dữ liệu trên AWS với S3, Glue và Redshift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việc ingestion log giao dịch ngân hàng từ hệ thống core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đánh giá bảo mật và chuẩn hóa schema dữ liệu tài chính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RetailTech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xây dựng hệ thống phân tích tồn kho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streaming từ Kafka và lưu trữ vào BigQuery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các view logic trên dbt phục vụ BI dashboard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DataFlow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triển khai pipeline ETL sử dụng Apache Airflow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dữ liệu từ nhiều nguồn như MySQL, Google Analytics và API bên thứ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hoá quy trình xử lý bằng Spark trên GCP Dataproc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ETL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FinData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và bảo trì luồng dữ liệu ETL sử dụng Talend và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tra chất lượng dữ liệu và cảnh báo khi dữ liệu sai lệch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phân quyền dữ liệu theo vai trò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xử lý dữ liệu lớn trong cuộc thi nội bộ AI Challenge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viên cải tiến hệ thống ETL tại SmartRetail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Big Data Engineering with Apache Spark – edX (BerkeleyX)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IBM Data Engineering Professional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Streaming Data with Apache Kafka – Confluent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Data Engineer Certificate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Data Analytics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khóa học nền tảng kỹ sư dữ liệu tại Trung tâm Đào tạo CloudTech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triển khai hệ thống ingest dữ liệu bằng Kafka.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về xử lý dữ liệu song song với Spark.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về định hướng nghề nghiệp cho sinh viên muốn theo ngành data engineering.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tư vấn kiến trúc dữ liệu tại Công ty SmartData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Đề xuất mô hình lưu trữ dữ liệu dạng columnar cho truy vấn phân tích nhanh.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cấu trúc bảng dữ liệu trong hệ thống warehouse.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best practice về đặt tên và phân vùng dữ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xây dựng pipeline dữ liệu tại Phòng Lab Dữ liệu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luồng dữ liệu ETL sử dụng Apache Airflow.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ingestion dữ liệu từ API và cơ sở dữ liệu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với nhóm phân tích dữ liệu để tối ưu schema lưu trữ.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về hệ thống dữ liệu tại Blog cá nhân datapi.dev (2022 -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thiết kế hệ thống ETL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So sánh các giải pháp lưu trữ dữ liệu: PostgreSQL, Redshift, BigQuery.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hướng dẫn cấu hình Airflow và orchestration jobs theo lịch định kỳ.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hệ thống phân tích log tại Công ty SecureLog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pipeline thu thập và phân tích log từ nhiều nguồn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cảnh báo bất thường dựa trên mô hình thống kê.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ELK stack để trực quan hóa dữ liệu log.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Kiến trúc dữ liệu cho nền tảng giáo dục trực tuyến (Cloud Data Engineer, LearnHub)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hoá kiến trúc lưu trữ và xử lý dữ liệu học viên để phục vụ dashboard học tập.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lưu trữ với BigQuery và Data Studio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Dataflow jobs để xử lý dữ liệu sự kiện học tập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luồng dữ liệu từ Firebase tới Google Cloud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
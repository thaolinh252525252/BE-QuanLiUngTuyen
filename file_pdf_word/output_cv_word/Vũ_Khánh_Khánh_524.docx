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Khánh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kết hợp kỹ năng phân tích dữ liệu và hiểu biết nghiệp vụ để trở thành cầu nối giữa bộ phận kỹ thuật và kinh doanh, giúp doanh nghiệp tối ưu quy trình và tăng hiệu quả hoạt động.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10/07/1989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0396120648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Looker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 (cơ bản)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Quang Khánh (Data Engineer Manager - Công ty CloudData) - khanh.pham@clouddata.vn - 0966123456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Fundamentals of Data Visualization – University of Illinois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IBM Data Science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giảng dạy tại Khóa học Phân tích dữ liệu Python for All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Trợ giảng trong các buổi thực hành xử lý dữ liệu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tập và hỗ trợ học viên trực tiếp qua Google Meet.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Cập nhật tài liệu kỹ thuật theo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
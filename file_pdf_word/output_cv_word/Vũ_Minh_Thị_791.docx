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Minh Thị</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vai trò chuyên gia tư vấn bảo mật cho doanh nghiệp vừa và nhỏ, cung cấp giải pháp bảo mật tối ưu với chi phí hợp lý và hiệu quả bảo vệ cao.</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01/03/1981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0340343433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Đại học Công nghệ – ĐHQG Hà Nội  - Kỹ thuật phần mềm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Vulnerability Assessment (Nessus, OpenVAS)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Network Security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Linux Security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Bash Scripting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Huyền (Giám đốc An ninh Thông tin (CISO) – CloudSecure Corp) - huyen.le@cloudsecure.vn - 0912888999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Minh Tiến (Head of Cloud Security – CloudBase VN) - tien.do@cloudbase.vn - 0911555666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Quang Minh (Security Operations Manager – FinSec Việt Nam) - minh.tran@finsec.vn - 0933666888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Thị Mai (Cybersecurity Lead – TechShield) - mai.pham@techshield.vn - 0988999666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Security Engineer</w:t>
            </w:r>
            <w:r>
              <w:rPr>
                <w:rFonts w:hint="default" w:ascii="Quicksand" w:hAnsi="Quicksand" w:cs="Quicksand"/>
                <w:color w:val="auto"/>
                <w:sz w:val="20"/>
                <w:szCs w:val="20"/>
              </w:rPr>
              <w:t xml:space="preserve"> tại CloudGuard Asia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lập chính sách IAM và mã hóa dữ liệu trong AWS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soát truy cập S3, CloudTrail và quản lý CloudWatch Alert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hiện cấu hình sai bằng AWS Config và viết Lambda xử lý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đề cử danh hiệu 'Gương mặt trẻ lĩnh vực An ninh mạng'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có đóng góp lớn nhất vào chương trình bảo vệ dữ liệu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An toàn Thông tin xuất sắc quý III tại Công ty AnToanTech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'Kỹ sư có sáng kiến bảo mật nội bộ' của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GIAC Security Essentials (GSEC) – SANS Institute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Offensive Security Certified Professional (OSCP)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Microsoft Certified: Security, Compliance, and Identity Fundamentals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Cisco Certified CyberOps Associate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nhóm sinh viên nghiên cứu bảo mật web tại CLB IT trẻ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khai thác lỗi XSS, CSRF trên các bài thực 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và hỗ trợ quá trình viết báo cáo kỹ thuật.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điểm phần trình bày đề tài bảo mật cuối kỳ.</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diễn tập Red Team nội bộ tại Ngân hàng Tài chính Việt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khai thác giả lập các lỗ hổng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tự động hóa kiểm tra cấu hình sai trên firewall và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Lập kế hoạch và báo cáo lỗ hổng gửi nhóm Blue Team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kiểm tra cấu hình bảo mật hệ thống (DevSecOps Engineer, DevShield)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công cụ nội bộ dùng Python và Bash để kiểm tra định kỳ các cấu hình sai lệch và gửi báo cáo cho quản lý.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các tiêu chuẩn cấu hình an toàn cho Linux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tra các thiết lập quan trọng (sudo, ssh,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báo cáo HTML qua email mỗi tuần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phát hiện xâm nhập mạng nội bộ (IDS) (Security Engineer, CyberDefense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Snort IDS để giám sát và cảnh báo các mối đe dọa trong mạng nội bộ của doanh nghiệp.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và cấu hình Snort trên server Ubuntu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Snort với hệ thống cảnh báo nội bộ qua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đội vận hành đọc log và phản hồi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SIEM nội bộ (Security Analyst, FinSec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Tập hợp log từ các hệ thống và phân tích cảnh báo an ninh bằng ELK Stack (Elasticsearch, Logstash, Kibana).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Logstash để thu thập log từ firewall, server,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trong Kibana theo dõi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quy tắc cảnh báo và quy trình xử lý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
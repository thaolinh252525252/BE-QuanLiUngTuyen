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Phương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26/01/1990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0813019276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
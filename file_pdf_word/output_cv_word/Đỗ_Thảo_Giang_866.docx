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Thảo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hơn về kiểm thử phần mềm, không chỉ viết unit test mà còn xây dựng test coverage báo cáo, viết integration test mô phỏng các tương tác phức tạp giữa các service nội bộ dùng Python.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26/04/1982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0764700175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Minh (Giám đốc Công nghệ - Công ty TechPlus) - minh.nguyen@techplus.vn - 0912000123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Professional Certificate in Python Programming – edX (ĐH Harvard)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
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Thành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tạo ra các sản phẩm AI thân thiện với người dùng cuối, tối ưu trải nghiệm UI/UX khi tích hợp với chatbot, hệ thống khuyến nghị và phân tích hành vi.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21/05/1980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0945021430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
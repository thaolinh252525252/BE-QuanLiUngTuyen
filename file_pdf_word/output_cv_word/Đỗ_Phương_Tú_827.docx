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Phương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sử dụng dữ liệu để đo lường tác động của các chiến dịch marketing và đề xuất phương án tối ưu ngân sách tiếp thị nhằm đạt hiệu quả cao nhất với chi phí thấp nhất.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04/06/1999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0966726604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Storytelling with Data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Cleaning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Data Studio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Hoàng Lan Hương (Product Manager - Công ty InsightHub) - huong.hoang@insighthub.vn - 0911999888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Ngọc (Giám đốc Dữ liệu - Công ty BizTech) - ngoc.le@biztech.vn - 0912345678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phân tích dữ liệu xuất sắc quý I tại Công ty ABC Insight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cá nhân phân tích giúp tối ưu chi phí marketing đáng kể</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Statistics for Data Analysis – edX (HarvardX)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Phân tích dữ liệu cộng đồng tại Dự án OpenData vì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phân tích dữ liệu dân cư và y tế phục vụ hoạch định chính sách.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các dashboard công khai để người dân dễ tiếp cận số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nhóm cùng nhiều chuyên gia để tổng hợp insight.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tổ chức Hackathon phân tích dữ liệu tại Câu lạc bộ Dữ liệu  Kinh doanh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đề bài, bộ dữ liệu mẫu và tiêu chí chấm điểm.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truyền thông, gọi tài trợ và điều phối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kết quả và viết báo cáo kết thúc chương trình.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
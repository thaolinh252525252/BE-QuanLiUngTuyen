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Lan Nga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phát triển trong môi trường startup hoặc công ty công nghệ, nơi dữ liệu là nền tảng ra quyết định, để học hỏi và thử nghiệm các mô hình phân tích hiện đại trong thực tiễn.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03/10/1981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0373864684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 Phân tích Dữ liệu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Statistics for Data Analysis – edX (HarvardX)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
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Tú Quỳnh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định hướng trở thành một Kỹ sư Machine Learning có khả năng xây dựng và triển khai các mô hình học máy từ giai đoạn xử lý dữ liệu đến tối ưu và triển khai thực tế vào hệ thống sản phẩm phục vụ hàng triệu người dùng.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06/10/1992</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0802478421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tại Đại học Công nghệ Thông tin – ĐHQG TP.HCM  - Công nghệ phần mềm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LightGBM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Ngọc Mai (Quản lý sản phẩm AI – TechX) - mai.vu@techx.vn - 0967888999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Văn Thịnh (Head of Machine Learning – AI Solutions) - thinh.nguyen@aisolutions.vn - 0908777888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Minh Châu (Technical Project Manager – MLTech) - chau.nguyen@mltech.vn - 0933777888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Giám đốc Kỹ thuật ghi nhận vì cải tiến hệ thống tự động hóa mô hình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Danh hiệu 'Mô hình AI tối ưu hiệu suất nhất năm' – tại FinTech 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Ba cuộc thi Hackathon AI toàn quốc tổ chức bởi VietAI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Machine Learning xuất sắc quý II tại Công ty AI Solutions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Advanced Machine Learning on Kaggle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TensorFlow Developer Certificate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IBM Professional Certificate in Machine Learning – edX</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trong dự án AI cộng đồng tại Dự án AI for Good – UNDP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mô hình nhận diện nụ cười cho trẻ em khiếm thính.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annotation và xử lý ảnh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trình bày tại buổi tổng kết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gợi ý sản phẩm cá nhân hóa (Machine Learning Engineer, ShopAI)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recommendation engine dựa trên hành vi duyệt web và lịch sử mua hàng của người dùng.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hành vi và xây dựng profile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Collaborative Filtering và Matrix Factorization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server bằng Flask và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
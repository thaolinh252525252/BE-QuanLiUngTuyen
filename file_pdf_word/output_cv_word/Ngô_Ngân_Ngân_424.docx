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Ngân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làm việc trong môi trường dữ liệu chuyên nghiệp, nơi tôi có thể khai thác nguồn dữ liệu lớn, làm sạch, phân tích và trực quan hóa để tối ưu hoạt động vận hành và nâng cao trải nghiệm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05/09/2000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0810623415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
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DevOps</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Trí Quỳnh</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kỳ vọng sẽ trở thành chuyên gia DevOps có khả năng triển khai mô hình Infrastructure as Code (IaC) chuẩn hóa toàn bộ hạ tầng, từ đó dễ dàng sao chép môi trường, kiểm soát thay đổi và tăng cường bảo mật hệ thống.</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02/07/1988</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0355811381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Mạng máy tính và truyền thông tại Học viện Công nghệ Bưu chính Viễn thông  - An toàn thông tin tại Học viện Kỹ thuật Mật mã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AWS</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Linux</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Systemd  Process Management</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Python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cờ vua</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Tham gia cộng đồng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Đặng Hữu Tài (Infrastructure Architect - Công ty TechGrid) - tai.dang@techgrid.vn - 0944333222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Intern</w:t>
            </w:r>
            <w:r>
              <w:rPr>
                <w:rFonts w:hint="default" w:ascii="Quicksand" w:hAnsi="Quicksand" w:cs="Quicksand"/>
                <w:color w:val="auto"/>
                <w:sz w:val="20"/>
                <w:szCs w:val="20"/>
              </w:rPr>
              <w:t xml:space="preserve"> tại SmartCode (2018-2019)</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triển khai các job tự động kiểm tra mã nguồn với GitLab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Tìm hiểu và áp dụng mô hình CI/CD cho ứng dụng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Học và hỗ trợ cấu hình server, domain, SSL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DevOps Engineer</w:t>
            </w:r>
            <w:r>
              <w:rPr>
                <w:rFonts w:hint="default" w:ascii="Quicksand" w:hAnsi="Quicksand" w:cs="Quicksand"/>
                <w:color w:val="auto"/>
                <w:sz w:val="20"/>
                <w:szCs w:val="20"/>
              </w:rPr>
              <w:t xml:space="preserve"> tại Công ty CloudOps Việt Nam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và duy trì pipeline CI/CD sử dụng Jenkins và GitLab CI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hạ tầng AWS sử dụng Terraform và Ansible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hệ thống giám sát hiệu năng với Prometheus và Grafana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DevOps Engineer</w:t>
            </w:r>
            <w:r>
              <w:rPr>
                <w:rFonts w:hint="default" w:ascii="Quicksand" w:hAnsi="Quicksand" w:cs="Quicksand"/>
                <w:color w:val="auto"/>
                <w:sz w:val="20"/>
                <w:szCs w:val="20"/>
              </w:rPr>
              <w:t xml:space="preserve"> tại FinCloud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Quản lý cấu hình máy chủ Linux và tối ưu hiệu suất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dịch vụ trên Docker và cấu hình Nginx reverse proxy</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team phát triển trong môi trường staging  production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DevOps xuất sắc nhất quý IV tại Công ty TechOps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Bằng khen vì triển khai hệ thống Kubernetes production ổn định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Terraform Associate Certification – HashiCorp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Infrastructure as Code with Ansible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Docker Certified Associate (DCA)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CI/CD Pipelines with Jenkins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AWS Certified DevOps Engineer – Professional</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Quản trị Hạ tầng Mạng tại Công ty NetLink Việt Nam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giám sát và bảo trì hệ thống mạng WAN/Internet của doanh nghiệp.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Thực hiện backup cấu hình định kỳ cho thiết bị Cisco.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Kiểm tra tín hiệu mạng và hỗ trợ xử lý sự cố Layer 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Triển khai Kubernetes cho hệ thống microservices (Kỹ sư Hạ tầng DevOps, CloudNext) 2022</w:t>
            </w:r>
          </w:p>
          <w:p>
            <w:pPr>
              <w:rPr>
                <w:rFonts w:hint="default" w:ascii="Quicksand" w:hAnsi="Quicksand" w:cs="Quicksand"/>
                <w:b w:val="0"/>
                <w:bCs w:val="0"/>
                <w:lang w:val="vi-VN"/>
              </w:rPr>
            </w:pPr>
            <w:r>
              <w:rPr>
                <w:rFonts w:hint="default" w:ascii="Quicksand" w:hAnsi="Quicksand" w:cs="Quicksand"/>
                <w:b w:val="0"/>
                <w:bCs w:val="0"/>
                <w:lang w:val="vi-VN"/>
              </w:rPr>
              <w:t xml:space="preserve">  Thiết lập môi trường Kubernetes để chạy các dịch vụ độc lập, phục vụ hàng nghìn request mỗi giờ.</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Cấu hình Cluster K8s trên GCP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Helm chart để quản lý cấu hình ứng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Prometheus và Grafana để theo dõi tài nguyên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Cải tiến hệ thống log tập trung với ELK Stack (DevOps Engineer, FinSight) 2021</w:t>
            </w:r>
          </w:p>
          <w:p>
            <w:pPr>
              <w:rPr>
                <w:rFonts w:hint="default" w:ascii="Quicksand" w:hAnsi="Quicksand" w:cs="Quicksand"/>
                <w:b w:val="0"/>
                <w:bCs w:val="0"/>
                <w:lang w:val="vi-VN"/>
              </w:rPr>
            </w:pPr>
            <w:r>
              <w:rPr>
                <w:rFonts w:hint="default" w:ascii="Quicksand" w:hAnsi="Quicksand" w:cs="Quicksand"/>
                <w:b w:val="0"/>
                <w:bCs w:val="0"/>
                <w:lang w:val="vi-VN"/>
              </w:rPr>
              <w:t xml:space="preserve">  Giúp đội phát triển dễ dàng truy vết lỗi bằng hệ thống log phân tích thời gian thực.</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Cài đặt Elasticsearch, Logstash và Kibana</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log từ container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dashboard hiển thị lỗi theo mức độ và nguồn phát sinh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Tự động hóa triển khai hạ tầng bằng Terraform (Infrastructure Engineer, DevInfra) 2023</w:t>
            </w:r>
          </w:p>
          <w:p>
            <w:pPr>
              <w:rPr>
                <w:rFonts w:hint="default" w:ascii="Quicksand" w:hAnsi="Quicksand" w:cs="Quicksand"/>
                <w:b w:val="0"/>
                <w:bCs w:val="0"/>
                <w:lang w:val="vi-VN"/>
              </w:rPr>
            </w:pPr>
            <w:r>
              <w:rPr>
                <w:rFonts w:hint="default" w:ascii="Quicksand" w:hAnsi="Quicksand" w:cs="Quicksand"/>
                <w:b w:val="0"/>
                <w:bCs w:val="0"/>
                <w:lang w:val="vi-VN"/>
              </w:rPr>
              <w:t xml:space="preserve">  Chuẩn hóa và tự động hóa việc tạo mới môi trường hạ tầng trên AWS.</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Viết file Terraform quản lý toàn bộ cấu trúc VPC, EC2, RDS</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Terraform vào GitOps 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Kiểm thử hạ tầng bằng Terraform Plan và Apply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Xây dựng hệ thống CI/CD cho ứng dụng nội bộ (DevOps Engineer, TechFlow) 2021</w:t>
            </w:r>
          </w:p>
          <w:p>
            <w:pPr>
              <w:rPr>
                <w:rFonts w:hint="default" w:ascii="Quicksand" w:hAnsi="Quicksand" w:cs="Quicksand"/>
                <w:b w:val="0"/>
                <w:bCs w:val="0"/>
                <w:lang w:val="vi-VN"/>
              </w:rPr>
            </w:pPr>
            <w:r>
              <w:rPr>
                <w:rFonts w:hint="default" w:ascii="Quicksand" w:hAnsi="Quicksand" w:cs="Quicksand"/>
                <w:b w:val="0"/>
                <w:bCs w:val="0"/>
                <w:lang w:val="vi-VN"/>
              </w:rPr>
              <w:t xml:space="preserve">  Tự động hóa quy trình kiểm thử và triển khai phần mềm cho đội phát triển backend.</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Tạo pipeline CI/CD với GitLab CI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kiểm thử tự động bằng Pytest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staging environment trên AWS EC2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
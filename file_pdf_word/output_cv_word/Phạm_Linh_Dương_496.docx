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Linh Dương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mục tiêu làm việc trong nhóm R AI chuyên nghiệp, nơi tôi có thể phối hợp với các nhà khoa học dữ liệu và kỹ sư phần mềm để phát triển sản phẩm mang tính đột phá.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15/03/1998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0983930313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Công nghệ Thông tin – ĐHQG TP.HCM  - Hệ thống thông tin tại Đại học Kinh tế Quốc dân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Data Preprocessing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Pandas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  GitHub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Phan Thanh Thảo (AI Technical Lead - Công ty OpenAI Việt Nam) - thao.phan@openai.vn - 0988111223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dự án AI có ứng dụng thực tiễn cao tại cuộc thi AI4VN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hội nghị nội bộ vì tối ưu pipeline huấn luyện giảm 30% thời gian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Computer Vision with TensorFlow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Tech Talk 'AI trong đời sống' tại TechTalks UIT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cách các mô hình GPT và DALL-E tạo nội dung văn bản và hình ảnh.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thích ứng dụng thực tiễn của AI trong giáo dục và thương mại điện tử.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định hướng học AI cho sinh viên CNTT.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
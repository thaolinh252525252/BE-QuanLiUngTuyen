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Hạnh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khả năng viết mã theo nguyên tắc SOLID, sử dụng tốt các mẫu thiết kế và áp dụng kiến trúc hướng domain (DDD) trong các dự án lớn có nhiều nghiệp vụ phức tạp.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11/03/1986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0918821798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tại Đại học Phenikaa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Thu Giang (Quản lý đào tạo - Trung tâm TekTrain) - giang.nguyen@tektrain.vn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Hưng (Tech Lead - Công ty InnoTech) - hung.nguyen@innotech.vn - 0909000111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Đức (Trưởng nhóm Backend - Công ty FastCode) - duc.le@fastcode.vn - 0933888222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Cloud Computing with Python – IBM Cloud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PCAP – Certified Associate in Python Programming – Python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Professional Certificate in Python Programming – edX (ĐH Harvard)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kết hợp PostgreSQL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
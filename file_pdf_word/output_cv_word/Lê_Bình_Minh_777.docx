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Bình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08/10/1986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0871209234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 / Weights  Biases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
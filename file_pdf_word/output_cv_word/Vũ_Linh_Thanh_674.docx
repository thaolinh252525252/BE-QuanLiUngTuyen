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Linh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Data Analyst có khả năng dự báo xu hướng kinh doanh thông qua các mô hình phân tích thống kê, từ đó giúp doanh nghiệp ra quyết định chiến lược một cách chính xác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18/11/1999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0807987530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
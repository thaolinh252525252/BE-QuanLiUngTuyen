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Lập trình viên Frontend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Vũ Trang Ngọc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hướng đến việc trở thành lập trình viên frontend cấp cao, có khả năng thiết kế kiến trúc frontend cho các hệ thống lớn, ứng dụng SPA/PWA và phối hợp chặt chẽ với các nhóm Backend, UI/UX để triển khai sản phẩm mượt mà và ổn định.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02/06/1996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0951837579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Kỹ thuật máy tính tại Đại học Sư phạm Kỹ thuật TP.HCM  - Tin học ứng dụng tại Đại học Mở TP.HCM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Redux / Context API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TailwindCSS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Next.js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CI/CD (GitHub Actions, GitLab CI)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ReactJS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Đọc sách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Đi bộ đường dài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Học ngoại ngữ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Nguyễn Thị Hồng (Giám đốc sản phẩm - Công ty UIPro) - hong.nguyen@uipro.vn - 0912445566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Frontend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Fintech Asia (2023–nay)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Thiết kế hệ thống giao diện ứng dụng tài chính cá nhân bằng Next.js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Tích hợp xác thực người dùng với Firebase Auth và Google OAuth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Tối ưu Core Web Vitals và cải thiện SEO cho các landing page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Frontend Intern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VietWeb Solutions (2019–2020)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Hỗ trợ thiết kế và cắt HTML/CSS theo bản thiết kế Adobe XD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Học và thực hành làm việc với Bootstrap 4, JQuery và thư viện Chart.js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Viết tài liệu hướng dẫn sử dụng giao diện cho khách hàng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Frontend Developer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WebGen Việt Nam (2021–2023)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Phát triển giao diện người dùng cho các ứng dụng web SPA sử dụng ReactJS và Redux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Chuyển thiết kế từ Figma thành giao diện responsive và chuẩn WCAG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Tối ưu hóa hiệu năng load trang bằng lazy loading và code splitting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Lập trình viên giao diện xuất sắc nhất quý I tại Công ty WebGen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Được vinh danh tại hội nghị UX/UI nội bộ vì đóng góp cải tiến luồng trải nghiệm người dùng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Đạt danh hiệu 'Developer truyền cảm hứng thiết kế tương tác' tại DevDays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Nhân viên tiêu biểu nhờ đề xuất giải pháp tối ưu Core Web Vitals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Giải thưởng 'FrontEnd Code Clean nhất quý II' do team Technical trao tặng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Advanced CSS and Sass: Flexbox, Grid, Animations – Udemy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React Testing Library with Jest – Test Automation University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Tình nguyện viên thiết kế giao diện website CLB tại Câu lạc bộ Kỹ thuật phần mềm - ĐH Bách Khoa (2022)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Thiết kế giao diện chính và landing page cho CLB sử dụng Figma.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Cắt giao diện và triển khai bằng HTML/CSS/JavaScript thuần.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Tối ưu responsive và hỗ trợ thiết bị di động.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Mentor frontend tại khóa học lập trình web tại Trung tâm đào tạo DevMentor (2022)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Hướng dẫn học viên xây dựng SPA bằng ReactJS.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Code review và hướng dẫn best practices về component reusability.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Đánh giá bài tập cuối khóa và định hướng nghề nghiệp frontend.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Người viết blog chia sẻ về UI/UX tại Blog cá nhân - codefrontend.dev (2021 - nay)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Viết bài hướng dẫn sử dụng các thư viện React UI như Material UI, Ant Design.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Chia sẻ về tối ưu hiệu suất frontend và lazy loading.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Giới thiệu các nguyên tắc thiết kế UX nâng cao.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Tham gia tổ chức sự kiện 'Frontend Day' tại Vietnam Frontend Conference (2023)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Thiết kế website sự kiện bằng NextJS và TailwindCSS.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Thực hiện countdown timer và đăng ký tham gia bằng Google Form API.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Quản lý pull request và issue trên GitHub cộng đồng.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Thành viên câu lạc bộ UI/UX tại Đại học Công nghệ (2021 - 2022)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Tham gia workshop thiết kế UI với Figma.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Thực hành tạo prototype tương tác cao cho ứng dụng di động.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Tham gia thi thiết kế ứng dụng 'Sổ tay sinh viên thông minh'.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Landing page tuyển sinh đại học (Frontend Developer, Trường Đại học FutureTech)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Thiết kế landing page giới thiệu chương trình học và hỗ trợ đăng ký online.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Thiết kế layout bằng TailwindCSS và chuyển đổi từ bản thiết kế Figma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biểu mẫu đăng ký với Google Sheet thông qua API trung gian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Tối ưu SEO và gắn Google Analytics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
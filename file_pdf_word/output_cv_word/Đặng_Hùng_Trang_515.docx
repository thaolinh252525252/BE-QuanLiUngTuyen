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Hùng Trang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09/09/1980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0361362467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Airflow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Feature Engineering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Thịnh (Head of Machine Learning – AI Solutions) - thinh.nguyen@aisolutions.vn - 0908777888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'Kỹ sư AI sáng tạo nhất năm' tại SmartData Lab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Đóng góp nổi bật cho hệ thống gợi ý sản phẩm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nhân sự có mô hình dự đoán chính xác nhất trong đội ML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MLOps nội bộ thành công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Machine Learning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IBM Professional Certificate in Machine Learning – edX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
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Việt Tú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tới việc thiết kế hệ thống ETL/ELT có khả năng mở rộng, dễ bảo trì và tích hợp với nhiều nguồn dữ liệu phức tạp như API, streaming và cơ sở dữ liệu phi cấu trúc.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04/07/1984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0725775612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Monitoring với Prometheus/Grafana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PostgreSQL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NoSQL (MongoDB, Cassandra)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Mai (Technical Manager - Công ty CloudData) - mai.tran@cloudata.vn - 0933666777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Dương (Head of Engineering - Công ty FinData) - duong.le@findata.vn - 0988999123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Phan Thành Tâm (Big Data Architect - Công ty LogiData) - tam.phan@logidata.vn - 0955111222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tối ưu chi phí lưu trữ dữ liệu cloud – Công ty CloudData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'Dự án phân tích dữ liệu xuất sắc' tại FinData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xử lý dữ liệu lớn trong cuộc thi nội bộ AI Challenge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ETL and Data Pipelines with Shell, Airflow and Kafka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Data Engineering with dbt – dbt Labs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xây dựng pipeline dữ liệu tại Phòng Lab Dữ liệu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luồng dữ liệu ETL sử dụng Apache Airflow.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ingestion dữ liệu từ API và cơ sở dữ liệu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với nhóm phân tích dữ liệu để tối ưu schema lưu trữ.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ETL tự động hóa cho nền tảng tài chính (ETL Developer, FinTrack)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hoá quá trình tổng hợp báo cáo từ nhiều hệ thống tài chính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ETL pipeline bằng Python và Pandas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với hệ thống email để gửi báo cáo tự động hàng tuần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Quản lý lịch ETL với crontab và giám sát bằng Prometheus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
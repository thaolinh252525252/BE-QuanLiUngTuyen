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Yến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kỹ năng khai phá dữ liệu (data mining) và phát hiện bất thường trong vận hành để đề xuất những cải tiến giúp doanh nghiệp tiết kiệm chi phí và gia tăng lợi nhuận.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11/04/1997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0885116655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Storytelling with Data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A/B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
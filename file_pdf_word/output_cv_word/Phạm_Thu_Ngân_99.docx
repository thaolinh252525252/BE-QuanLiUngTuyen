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Thu Ngân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có cơ hội làm việc trong các dự án đa ngành, từ thương mại điện tử, giáo dục đến y tế, để mở rộng góc nhìn dữ liệu và tăng khả năng phân tích theo từng ngữ cảnh cụ thể.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27/05/1992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0710937623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Kinh tế và Phân tích Dự báo tại Đại học Ngoại thương  - Công nghệ Thông tin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Cleaning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Visualization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Quang Khánh (Data Engineer Manager - Công ty CloudData) - khanh.pham@clouddata.vn - 0966123456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Ngọc (Giám đốc Dữ liệu - Công ty BizTech) - ngoc.le@biztech.vn - 0912345678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Thành Nam (Head of Analytics - Công ty MarketView) - nam.dang@marketview.vn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Reporting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Tài chính Fina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hàng ngày về KPI cho bộ phận tín dụng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lớn từ nhiều nguồn khác nhau qua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đội sản phẩm để theo dõi hiệu quả chiến dịch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dashboard KPI toàn công ty trước thời hạn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Excel to MySQL: Analytic Techniques for Business – Duke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Data Analyst Associate – Microsoft Power BI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Data Analytics Bootcamp Certificate – General Assembly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SQL for Data Science – University of California, Davis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Data Analytics Professional Certificate – Google/Coursera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dự án tốt nghiệp tại Đại học Thương mại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thực hiện đề tài phân tích thị trường tiêu dùng.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Định hướng sử dụng Excel, SPSS và Google Data Studio.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và góp ý cho phần trình bày dashboard cuối khóa.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Đồng tổ chức Hackathon phân tích dữ liệu tại Câu lạc bộ Dữ liệu  Kinh doanh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đề bài, bộ dữ liệu mẫu và tiêu chí chấm điểm.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truyền thông, gọi tài trợ và điều phối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kết quả và viết báo cáo kết thúc chương trình.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workshop tại DataCamp tại Việt Nam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 'Trực quan hóa dữ liệu với Power BI'.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tạo báo cáo tương tác từ dữ liệu tài chính.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lựa chọn công cụ phân tích phù hợp mục tiêu nghề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phân tích dữ liệu tại Công ty Tư vấn Kinh doanh BizInsight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dữ liệu bán hàng từ các kênh phân phối.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báo cáo doanh thu theo khu vực trên Excel và PowerPoint.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nhóm xây dựng chỉ số đo lường hiệu quả chiến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giám sát hiệu suất kinh doanh (Phân tích dữ liệu  trực quan hóa, BizDashboard)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báo cáo động theo thời gian thực cho ban lãnh đạo doanh nghiệp lớn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dashboard bằng Power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dữ liệu từ hệ thống CRM và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truy vấn SQL để cải thiện tốc độ hiển thị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hành vi khách hàng mua sắm trực tuyến (Data Analyst, EcomX)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phân tích dữ liệu từ 1 triệu lượt truy cập website nhằm tối ưu hóa tỷ lệ chuyển đổi mua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làm sạch dữ liệu hành vi từ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cụm khách hàng bằng KMeans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theo dõi chuyển đổi theo thiết bị và khung giờ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
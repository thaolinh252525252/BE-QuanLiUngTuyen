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Tú Yến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xây dựng quy trình kiểm thử chặt chẽ cho ứng dụng mobile trên Android/iOS, từ chức năng đến tương thích thiết bị và hiệu suất.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24/10/1984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0832026850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Tin học ứng dụng tại Đại học Mở TP.HCM  - Kỹ thuật phần mềm tại Đại học Duy Tân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TestNG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Agile/Scrum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Manual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Automation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tin tức bảo mật hệ thống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 trải nghiệm môi trường làm việc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Thắng (Test Automation Lead - Công ty AutoCheck) - thang.trinh@autocheck.vn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Hữu Tuấn (Technical Project Manager - Công ty CodeWay) - tuan.nguyen@codeway.vn - 0912888999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Kiểm thử phần mềm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Phần mềm NextGen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case chi tiết dựa trên tài liệu yêu cầu của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chức năng, hồi quy và kiểm thử giao diện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Báo cáo lỗi bằng Jira kèm theo log và ảnh minh họa rõ ràng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kiểm thử phần mềm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kiểm thử hiệu năng xuất sắc cho hệ thống Core Banking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Nhân sự kiểm thử có tốc độ xác minh lỗi nhanh nhất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Postman API Testing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kỹ thuật tại Blog cá nhân – qa-insight.dev (2020 -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cài đặt và sử dụng các công cụ kiểm thử phổ biến.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lỗi thường gặp trong kiểm thử API và cách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template test case và báo cáo lỗi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khoá học Kiểm thử cơ bản tại Trung tâm Tin học UIT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viết test case và sử dụng JIRA.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kiểm thử và môi trường 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bài kiểm tra cuối khóa và đưa ra phản hồi chi tiết.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chuyển đổi số tại Trường Đại học CNTT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thử hệ thống quản lý sinh viên phiên bản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Đảm bảo dữ liệu từ hệ thống cũ chuyển sang không bị lỗi.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hướng dẫn sử dụng dành cho cán bộ và giảng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kiểm thử cho dự án sinh viên tại CLB IT trẻ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nhóm sinh viên cách kiểm thử phần mềm theo quy trình Agile.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chất lượng phần mềm theo checklist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viết tài liệu test plan và test report.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kiểm thử phần mềm tại Công ty TestPlus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và thực thi test case cho chức năng quản lý đơn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Sử dụng Postman để kiểm tra API RESTful.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thử hồi quy trước các đợt release sản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
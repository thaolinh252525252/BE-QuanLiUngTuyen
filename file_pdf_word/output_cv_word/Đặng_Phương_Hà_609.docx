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Phương Hà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chuyên gia phân tích dữ liệu chuyên sâu trong ngành tài chính – ngân hàng, sử dụng dữ liệu để phát hiện gian lận, phân tích tín dụng và dự đoán rủi ro.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11/02/1982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0796320383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A/B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Quang Khánh (Data Engineer Manager - Công ty CloudData) - khanh.pham@clouddata.vn - 0966123456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(Lead Data Analyst - Công ty FinData) - hung.tran@findata.vn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dashboard KPI toàn công ty trước thời hạn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đóng góp cho dự án báo cáo Power BI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tiên phong triển khai dashboard theo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nhận hoàn thành xuất sắc chương trình chuyển đổi số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phân tích dữ liệu xuất sắc quý I tại Công ty ABC Insight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Data Analytics Professional Certificate – Google/Coursera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Science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Statistics for Data Analysis – edX (HarvardX)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Phân tích dữ liệu tại Trường Đại học Kinh tế Quốc dân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các dự án phân tích dữ liệu thực tế từ doanh nghiệp gửi về.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buổi thảo luận kỹ thuật về Power BI, SQL,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thành viên mới kỹ năng làm sạch và trực quan hoá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hiệu quả chiến dịch marketing (Chuyên viên phân tích, MarketInsight)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So sánh các chiến dịch marketing đa kênh để đo lường ROI và đề xuất tối ưu ngân sách.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Tổng hợp dữ liệu từ Facebook Ads, Google Ads và CRM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tích A/B Testing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đánh giá và đề xuất cải tiến chiến dịch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
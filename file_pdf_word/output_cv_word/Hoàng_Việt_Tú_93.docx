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Việt Tú</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học sâu về kỹ thuật animation với CSS3, Framer Motion và Three.js để tạo ra các trải nghiệm tương tác trực quan và sống động cho người dùng.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16/04/1995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0920130748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Đại học FPT  - Truyền thông đa phương tiện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TypeScript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Accessibility (WCAG)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Performance Optimization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Webpack / Vite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JavaScript (ES6+)</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Quốc Cường (CTO - Công ty DevSpark) - cuong.pham@devspark.vn - 0966554433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ReactJS Developer</w:t>
            </w:r>
            <w:r>
              <w:rPr>
                <w:rFonts w:hint="default" w:ascii="Quicksand" w:hAnsi="Quicksand" w:cs="Quicksand"/>
                <w:color w:val="auto"/>
                <w:sz w:val="20"/>
                <w:szCs w:val="20"/>
              </w:rPr>
              <w:t xml:space="preserve"> tại Công ty TechBase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quản trị sử dụng React, Ant Design và React 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UI với React Testing Library và cấu hình CI/CD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theo mô hình Agile/Scrum, tham gia code review và daily standup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Developer</w:t>
            </w:r>
            <w:r>
              <w:rPr>
                <w:rFonts w:hint="default" w:ascii="Quicksand" w:hAnsi="Quicksand" w:cs="Quicksand"/>
                <w:color w:val="auto"/>
                <w:sz w:val="20"/>
                <w:szCs w:val="20"/>
              </w:rPr>
              <w:t xml:space="preserve"> tại Công ty WebGen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giao diện người dùng cho các ứng dụng web SPA sử dụng ReactJS và Redux</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Chuyển thiết kế từ Figma thành giao diện responsive và chuẩn WCAG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hiệu năng load trang bằng lazy loading và code splitting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Intern</w:t>
            </w:r>
            <w:r>
              <w:rPr>
                <w:rFonts w:hint="default" w:ascii="Quicksand" w:hAnsi="Quicksand" w:cs="Quicksand"/>
                <w:color w:val="auto"/>
                <w:sz w:val="20"/>
                <w:szCs w:val="20"/>
              </w:rPr>
              <w:t xml:space="preserve"> tại VietWeb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thiết kế và cắt HTML/CSS theo bản thiết kế Adobe XD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thực hành làm việc với Bootstrap 4, JQuery và thư viện Chart.js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tài liệu hướng dẫn sử dụng giao diện cho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Engineer</w:t>
            </w:r>
            <w:r>
              <w:rPr>
                <w:rFonts w:hint="default" w:ascii="Quicksand" w:hAnsi="Quicksand" w:cs="Quicksand"/>
                <w:color w:val="auto"/>
                <w:sz w:val="20"/>
                <w:szCs w:val="20"/>
              </w:rPr>
              <w:t xml:space="preserve"> tại Công ty Fintech Asia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hệ thống giao diện ứng dụng tài chính cá nhân bằng Next.js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xác thực người dùng với Firebase Auth và Google OAuth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Core Web Vitals và cải thiện SEO cho các landing page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Frontend Engineer</w:t>
            </w:r>
            <w:r>
              <w:rPr>
                <w:rFonts w:hint="default" w:ascii="Quicksand" w:hAnsi="Quicksand" w:cs="Quicksand"/>
                <w:color w:val="auto"/>
                <w:sz w:val="20"/>
                <w:szCs w:val="20"/>
              </w:rPr>
              <w:t xml:space="preserve"> tại Startup EduTech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bảo trì website đào tạo trực tuyến với VueJS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đánh giá học viên qua REST API và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hệ thống CMS nội bộ hỗ trợ quản lý bài giảng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thưởng 'UI thân thiện nhất năm' do khách hàng bình chọn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Frontend Developer Career Path – Codecademy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VueJS Complete Guide (incl. Router  Vuex)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JavaScript Algorithms and Data Structures – freeCodeCamp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Building Accessible Web Apps – edX (W3C)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thiết kế UI/UX hệ thống nội bộ tại Công ty TechFlow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wireframe và prototype cho dashboard quản lý nhân sự.</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component với Tailwind CSS và React Context.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nhóm backend tích hợp API theo mô hình REST.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chia sẻ về UI/UX tại Blog cá nhân - codefrontend.dev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hướng dẫn sử dụng các thư viện React UI như Material UI, Ant Design.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về tối ưu hiệu suất frontend và lazy loading.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 nguyên tắc thiết kế UX nâng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frontend tại khóa học lập trình web tại Trung tâm đào tạo DevMentor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xây dựng SPA bằng ReactJS.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Code review và hướng dẫn best practices về component reusability.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bài tập cuối khóa và định hướng nghề nghiệp frontend.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Landing page tuyển sinh đại học (Frontend Developer, Trường Đại học FutureTech) 2021</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landing page giới thiệu chương trình học và hỗ trợ đăng ký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layout bằng TailwindCSS và chuyển đổi từ bản thiết kế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biểu mẫu đăng ký với Google Sheet thông qua API trung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gắn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nhân sự nội bộ HRManage (Frontend Engineer, BizCorp) 2023</w:t>
            </w:r>
          </w:p>
          <w:p>
            <w:pPr>
              <w:rPr>
                <w:rFonts w:hint="default" w:ascii="Quicksand" w:hAnsi="Quicksand" w:cs="Quicksand"/>
                <w:b w:val="0"/>
                <w:bCs w:val="0"/>
                <w:lang w:val="vi-VN"/>
              </w:rPr>
            </w:pPr>
            <w:r>
              <w:rPr>
                <w:rFonts w:hint="default" w:ascii="Quicksand" w:hAnsi="Quicksand" w:cs="Quicksand"/>
                <w:b w:val="0"/>
                <w:bCs w:val="0"/>
                <w:lang w:val="vi-VN"/>
              </w:rPr>
              <w:t xml:space="preserve">  Giao diện quản lý hồ sơ, chấm công và đánh giá nhân viên cho hệ thống HR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Ant Design để xây dựng UI quản trị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xác thực người dùng và phân quyền hiển thị giao diện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backend qua GraphQL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chi tiêu cá nhân (Frontend Solo Dev, Dự án cá nhân) 2020</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web giúp người dùng ghi lại chi tiêu và theo dõi dòng tiền.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toàn bộ UI bằng VueJS và Vuex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lưu trữ localStorage và đồng bộ hóa đám mây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biểu đồ thống kê bằng Chart.js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
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Khanh Việt</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mục tiêu xây dựng hệ thống đánh giá mô hình tự động và dashboard giám sát độ chính xác (accuracy), độ lệch (bias), và tính công bằng (fairness) của mô hình theo thời gian.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07/02/1996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0745279819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Học viện Kỹ thuật Quân sự  - Trí tuệ nhân tạo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LightGBM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PyTorch</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Model Deployment (Flask, FastAPI)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Minh Đức (Lead AI Engineer – FinTech Lab) - duc.pham@fintechlab.vn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Thu Hằng (Trưởng phòng Phân tích Dữ liệu – DataWave) - hang.tran@datawave.vn - 0933222444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AI Solutions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tập dữ liệu lớn cho mô hình dự đoán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phân loại sử dụng Scikit-learn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vào hệ thống backend bằng Flask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ML Engineer Intern</w:t>
            </w:r>
            <w:r>
              <w:rPr>
                <w:rFonts w:hint="default" w:ascii="Quicksand" w:hAnsi="Quicksand" w:cs="Quicksand"/>
                <w:color w:val="auto"/>
                <w:sz w:val="20"/>
                <w:szCs w:val="20"/>
              </w:rPr>
              <w:t xml:space="preserve"> tại SmartRetail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xây dựng hệ thống gợi ý sản phẩm dựa trên hành vi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exploratory data analysis và tiền xử lý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LightGBM và Grid Search để cải thiện độ chính xác mô hình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VisionAI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nhận diện khuôn mặt bằng CNN và PyTorch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hình ảnh và video lớn, dùng augmentation để cải thiện độ chính xác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vào ứng dụng giám sát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Machine Learning Engineer</w:t>
            </w:r>
            <w:r>
              <w:rPr>
                <w:rFonts w:hint="default" w:ascii="Quicksand" w:hAnsi="Quicksand" w:cs="Quicksand"/>
                <w:color w:val="auto"/>
                <w:sz w:val="20"/>
                <w:szCs w:val="20"/>
              </w:rPr>
              <w:t xml:space="preserve"> tại DataWave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xử lý dữ liệu và huấn luyện mô hình với MLflow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hiệu suất inference và triển khai lên môi trường staging bằng FastAPI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thử mô hình và đánh giá độ ổn định theo thời gian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Specialist</w:t>
            </w:r>
            <w:r>
              <w:rPr>
                <w:rFonts w:hint="default" w:ascii="Quicksand" w:hAnsi="Quicksand" w:cs="Quicksand"/>
                <w:color w:val="auto"/>
                <w:sz w:val="20"/>
                <w:szCs w:val="20"/>
              </w:rPr>
              <w:t xml:space="preserve"> tại FinTech AI Lab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hệ thống phát hiện gian lận giao dịch tài chính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cụm khách hàng sử dụng KMeans và DBSCAN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Theo dõi hiệu suất mô hình bằng dashboard custom sử dụng Streamlit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Machine Learning xuất sắc quý II tại Công ty AI Solutions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'Kỹ sư AI sáng tạo nhất năm' tại SmartData Lab</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AWS Certified Machine Learning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Introduction to MLOps – Coursera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TensorFlow Developer Certificate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hội thảo sinh viên nghiên cứu ML tại Hội thảo AI4Students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đề tài phân tích hành vi khách hàng bằng clustering.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tiếp cận pipeline xử lý dữ liệu lớn với Spark MLlib.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Giao lưu và giải đáp các thắc mắc về sự khác biệt giữa ML và DL.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Trí tuệ Nhân tạo tại Đại học Quốc tế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Thường xuyên tổ chức buổi chia sẻ về học máy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mini project về phân loại hình ảnh thời trang.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Mời khách mời doanh nghiệp chia sẻ ứng dụng AI trong sản xuất.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trong dự án AI cộng đồng tại Dự án AI for Good – UNDP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xây dựng mô hình nhận diện nụ cười cho trẻ em khiếm thính.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annotation và xử lý ảnh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trình bày tại buổi tổng kết 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kỹ thuật tại Blog cá nhân – ml4vn.dev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chia sẻ về cách tối ưu mô hình Random Forest và XGBoost.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tài liệu học sâu với PyTorch.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các thuật toán học không giám sát như KMeans, DBSCAN.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Machine Learning tại Công ty AI Insight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xử lý dữ liệu hình ảnh cho hệ thống nhận diện đối tượng giao thông.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CNN sử dụng TensorFlow và Keras.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đánh giá mô hình và tối ưu hyperparameters.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gợi ý sản phẩm cá nhân hóa (Machine Learning Engineer, ShopAI)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recommendation engine dựa trên hành vi duyệt web và lịch sử mua hàng của người dùng.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hành vi và xây dựng profile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Collaborative Filtering và Matrix Factorization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server bằng Flask và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phân loại email hỗ trợ khách hàng (AI Engineer, HelpDeskAI) 2021</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NLP để phân loại email hỗ trợ khách hàng thành các nhóm: kỹ thuật, thanh toán, đăng ký, v.v.</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phân loại văn bản bằng Naive Bayes và BERT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vào ứng dụng email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phản hồi lại các sai lệch phân loại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
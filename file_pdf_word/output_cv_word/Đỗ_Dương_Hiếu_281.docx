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Dương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22/07/1985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0350356528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
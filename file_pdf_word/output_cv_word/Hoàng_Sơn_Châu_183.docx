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Lập trình viên Python</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Hoàng Sơn Châu</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mong muốn học thêm về phân tích log, monitor hiệu năng hệ thống bằng Prometheus, Grafana kết hợp cùng Python scripts để cảnh báo tự động và đảm bảo SLA cho người dùng cuối.</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22/01/1983</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0315408648</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Kỹ thuật máy tính tại Đại học Sư phạm Hà Nội  - Kỹ thuật phần mềm tại Đại học Công nghệ Thông tin – ĐHQG TP.HCM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Docker</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OAuth2</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Chơi cờ vua</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Xem phim khoa học viễn tưởng</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Nghe nhạc</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Tập gym</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Tham gia hội thảo công nghệ</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Trịnh Mỹ Duyên (Trưởng nhóm dữ liệu - Công ty DataWave) - duyen.trinh@datawave.vn - 0933666999</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Võ Thị Lan (HRBP Tech - Công ty BizTech) - lan.vo@biztech.vn - 0988000999</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Fullstack Developer (Python)</w:t>
            </w:r>
            <w:r>
              <w:rPr>
                <w:rFonts w:hint="default" w:ascii="Quicksand" w:hAnsi="Quicksand" w:cs="Quicksand"/>
                <w:color w:val="auto"/>
                <w:sz w:val="20"/>
                <w:szCs w:val="20"/>
              </w:rPr>
              <w:t xml:space="preserve"> tại Công ty CloudApp (2020-2022)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Phát triển REST API backend với Flask</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Triển khai frontend đơn giản với Jinja2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Tích hợp CI/CD dùng GitLab CI</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Python Web Developer</w:t>
            </w:r>
            <w:r>
              <w:rPr>
                <w:rFonts w:hint="default" w:ascii="Quicksand" w:hAnsi="Quicksand" w:cs="Quicksand"/>
                <w:color w:val="auto"/>
                <w:sz w:val="20"/>
                <w:szCs w:val="20"/>
              </w:rPr>
              <w:t xml:space="preserve"> tại Công ty Infotech (2019-2020)</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Viết API backend cho hệ thống thương mại điện tử</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Tích hợp hệ thống thanh toán bằng Stripe</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Tạo chức năng gửi email tự động cho người dùng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Backend Developer</w:t>
            </w:r>
            <w:r>
              <w:rPr>
                <w:rFonts w:hint="default" w:ascii="Quicksand" w:hAnsi="Quicksand" w:cs="Quicksand"/>
                <w:color w:val="auto"/>
                <w:sz w:val="20"/>
                <w:szCs w:val="20"/>
              </w:rPr>
              <w:t xml:space="preserve"> tại Công ty AutoTrack (2021-2022)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API phân tích hành vi người dùng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Tối ưu hệ thống bằng Redis cache</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Tham gia thiết kế kiến trúc hệ thống mới</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Backend Engineer</w:t>
            </w:r>
            <w:r>
              <w:rPr>
                <w:rFonts w:hint="default" w:ascii="Quicksand" w:hAnsi="Quicksand" w:cs="Quicksand"/>
                <w:color w:val="auto"/>
                <w:sz w:val="20"/>
                <w:szCs w:val="20"/>
              </w:rPr>
              <w:t xml:space="preserve"> tại Công ty EduCloud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Phát triển backend cho hệ thống học trực tuyến</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Tích hợp thanh toán trực tuyến và xác thực OAuth2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Xử lý lỗi và cải thiện hiệu suất hệ thống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Python Engineer</w:t>
            </w:r>
            <w:r>
              <w:rPr>
                <w:rFonts w:hint="default" w:ascii="Quicksand" w:hAnsi="Quicksand" w:cs="Quicksand"/>
                <w:color w:val="auto"/>
                <w:sz w:val="20"/>
                <w:szCs w:val="20"/>
              </w:rPr>
              <w:t xml:space="preserve"> tại Công ty SmartLearn (2022-2023)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chức năng báo cáo và thống kê học tập</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Triển khai logic business cho bài kiểm tra tự động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Kết nối hệ thống với các nền tảng bên thứ ba qua API</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
            </w:r>
            <w:r>
              <w:rPr>
                <w:rFonts w:hint="default" w:ascii="Quicksand" w:hAnsi="Quicksand" w:cs="Quicksand"/>
                <w:lang w:val="vi-VN"/>
              </w:rPr>
              <w:t xml:space="preserve"> - </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Applied Python for Web Development – Codecademy</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Machine Learning with Python – IBM</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Introduction to Cloud Computing with Python – IBM Cloud</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nhóm nghiên cứu tại Phòng Lab AI - Trường Đại học (2022 - nay)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Tham gia phát triển mô hình xử lý ngôn ngữ tự nhiên bằng Python và TensorFlow.</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Xử lý dữ liệu đầu vào và huấn luyện mô hình từ dữ liệu tiếng Việt.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Triển khai mô hình thành API phục vụ các nhóm nghiên cứu khác.</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nhóm phát triển mã nguồn mở tại Python Open Source Vietnam (2021 - 2023)</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Góp phần phát triển và bảo trì một thư viện xử lý chuỗi dữ liệu bằng Python.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Tham gia viết tài liệu hướng dẫn sử dụng cho cộng đồng.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Review mã nguồn và hỗ trợ xử lý lỗi do người dùng báo cáo.</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Tình nguyện viên phát triển hệ thống nội bộ tại Tổ chức Phi lợi nhuận GreenLife (2020 - 2021)</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Thiết kế và phát triển ứng dụng quản lý tài trợ nội bộ bằng Flask.</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Tạo giao diện quản lý người dùng và phân quyền truy cập.</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Triển khai hệ thống trên nền tảng cloud miễn phí (Heroku).</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Ban kỹ thuật tại Hội Sinh viên Khoa CNTT (2018 - 2019)</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Phát triển website thông báo sự kiện và đăng ký trực tuyến.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Quản trị server sinh viên sử dụng chung (LAMP Stack).</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Tạo tài liệu hướng dẫn sử dụng hệ thống nội bộ.</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Ứng dụng quản lý đơn hàng đa nền tảng (Python Developer, OmniShop) 2023</w:t>
            </w:r>
          </w:p>
          <w:p>
            <w:pPr>
              <w:rPr>
                <w:rFonts w:hint="default" w:ascii="Quicksand" w:hAnsi="Quicksand" w:cs="Quicksand"/>
                <w:b w:val="0"/>
                <w:bCs w:val="0"/>
                <w:lang w:val="vi-VN"/>
              </w:rPr>
            </w:pPr>
            <w:r>
              <w:rPr>
                <w:rFonts w:hint="default" w:ascii="Quicksand" w:hAnsi="Quicksand" w:cs="Quicksand"/>
                <w:b w:val="0"/>
                <w:bCs w:val="0"/>
                <w:lang w:val="vi-VN"/>
              </w:rPr>
              <w:t xml:space="preserve">  Hệ thống xử lý đơn hàng, tồn kho và thanh toán cho cửa hàng bán lẻ</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Xây dựng hệ thống xử lý đơn hàng với Django</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Triển khai thanh toán online qua ví điện tử</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Xây dựng dashboard quản lý bằng Django Admin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Ứng dụng chấm công và theo dõi làm việc từ xa (Backend Developer, RemoteWork) 2021</w:t>
            </w:r>
          </w:p>
          <w:p>
            <w:pPr>
              <w:rPr>
                <w:rFonts w:hint="default" w:ascii="Quicksand" w:hAnsi="Quicksand" w:cs="Quicksand"/>
                <w:b w:val="0"/>
                <w:bCs w:val="0"/>
                <w:lang w:val="vi-VN"/>
              </w:rPr>
            </w:pPr>
            <w:r>
              <w:rPr>
                <w:rFonts w:hint="default" w:ascii="Quicksand" w:hAnsi="Quicksand" w:cs="Quicksand"/>
                <w:b w:val="0"/>
                <w:bCs w:val="0"/>
                <w:lang w:val="vi-VN"/>
              </w:rPr>
              <w:t xml:space="preserve">  Ghi nhận thời gian làm việc, vị trí, ảnh chấm công của nhân viên online</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Xây dựng API checkin/check-out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Xử lý hình ảnh và toạ độ GPS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Tạo báo cáo PDF bằng thư viện ReportLab</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Hệ thống quản lý học sinh trực tuyến (Backend Developer, EduTech Solutions) 2022</w:t>
            </w:r>
          </w:p>
          <w:p>
            <w:pPr>
              <w:rPr>
                <w:rFonts w:hint="default" w:ascii="Quicksand" w:hAnsi="Quicksand" w:cs="Quicksand"/>
                <w:b w:val="0"/>
                <w:bCs w:val="0"/>
                <w:lang w:val="vi-VN"/>
              </w:rPr>
            </w:pPr>
            <w:r>
              <w:rPr>
                <w:rFonts w:hint="default" w:ascii="Quicksand" w:hAnsi="Quicksand" w:cs="Quicksand"/>
                <w:b w:val="0"/>
                <w:bCs w:val="0"/>
                <w:lang w:val="vi-VN"/>
              </w:rPr>
              <w:t xml:space="preserve">  Xây dựng hệ thống theo dõi kết quả học tập và điểm danh cho các trường phổ thông</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Thiết kế cơ sở dữ liệu sử dụng PostgreSQL</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Phát triển API REST với Django</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Xây dựng chức năng phân quyền cho giáo viên và phụ huynh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Ứng dụng cá nhân quản lý công việc (Python Solo Dev, Dự án cá nhân) 2023</w:t>
            </w:r>
          </w:p>
          <w:p>
            <w:pPr>
              <w:rPr>
                <w:rFonts w:hint="default" w:ascii="Quicksand" w:hAnsi="Quicksand" w:cs="Quicksand"/>
                <w:b w:val="0"/>
                <w:bCs w:val="0"/>
                <w:lang w:val="vi-VN"/>
              </w:rPr>
            </w:pPr>
            <w:r>
              <w:rPr>
                <w:rFonts w:hint="default" w:ascii="Quicksand" w:hAnsi="Quicksand" w:cs="Quicksand"/>
                <w:b w:val="0"/>
                <w:bCs w:val="0"/>
                <w:lang w:val="vi-VN"/>
              </w:rPr>
              <w:t xml:space="preserve">  Quản lý công việc cá nhân theo mô hình Kanban</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Thiết kế toàn bộ hệ thống backend</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gửi thông báo Telegram</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Lưu lịch sử công việc bằng SQLite</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
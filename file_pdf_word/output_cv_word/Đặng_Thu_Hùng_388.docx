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Thu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kỹ năng kiểm thử xâm nhập (penetration testing), sử dụng các công cụ như Burp Suite, Metasploit, Kali Linux để đánh giá hệ thống và hỗ trợ phòng ngừa tấn công có chủ đích.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20/04/1986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0713201262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
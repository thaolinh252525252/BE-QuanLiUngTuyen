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Thanh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sâu về kỹ thuật animation với CSS3, Framer Motion và Three.js để tạo ra các trải nghiệm tương tác trực quan và sống động cho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06/03/1996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0835687770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Figma to Code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ReactJS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Minh Tuấn (Technical Lead Frontend - Công ty FintechAsia) - tuan.tran@fintechasia.vn - 0933001122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(Giám đốc sản phẩm - Công ty UIPro) - hong.nguyen@uipro.vn - 0912445566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Progressive Web Apps (PWA) Development – Google Developers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thiết kế giao diện website CLB tại Câu lạc bộ Kỹ thuật phần mềm - ĐH Bách Khoa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giao diện chính và landing page cho CLB sử dụng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Cắt giao diện và triển khai bằng HTML/CSS/JavaScript thuần.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responsive và hỗ trợ thiết bị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
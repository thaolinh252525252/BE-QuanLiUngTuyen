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Yến Lan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dẫn dắt một nhóm nhỏ các lập trình viên Python junior, nơi tôi có thể hướng dẫn kỹ thuật, review code, định hướng thiết kế và hỗ trợ các thành viên trong quá trình phát triển tính năng, từ đó tạo nên một môi trường học tập và chia sẻ kỹ năng liên tục trong nhóm.</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21/06/1990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0900198831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GraphQL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Redis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OAuth2</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Hưng (Tech Lead - Công ty InnoTech) - hung.nguyen@innotech.vn - 0909000111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Thu Giang (Quản lý đào tạo - Trung tâm TekTrain) - giang.nguyen@tektrain.vn - 0966888777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Minh (Giám đốc Công nghệ - Công ty TechPlus) - minh.nguyen@techplus.vn - 0912000123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Thị Thảo (Trưởng nhóm Kiểm thử - Công ty TestLab) - thao.do@testlab.vn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Lan (HRBP Tech - Công ty BizTech) - lan.vo@biztech.vn - 0988000999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AutoTrack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API phân tích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hệ thống bằng Redis cache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thiết kế kiến trúc hệ thống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Engineer</w:t>
            </w:r>
            <w:r>
              <w:rPr>
                <w:rFonts w:hint="default" w:ascii="Quicksand" w:hAnsi="Quicksand" w:cs="Quicksand"/>
                <w:color w:val="auto"/>
                <w:sz w:val="20"/>
                <w:szCs w:val="20"/>
              </w:rPr>
              <w:t xml:space="preserve"> tại Công ty EduCloud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backend cho hệ thống học trực tuyến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thanh toán trực tuyến và xác thực OAuth2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lỗi và cải thiện hiệu suất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Fullstack Developer (Python)</w:t>
            </w:r>
            <w:r>
              <w:rPr>
                <w:rFonts w:hint="default" w:ascii="Quicksand" w:hAnsi="Quicksand" w:cs="Quicksand"/>
                <w:color w:val="auto"/>
                <w:sz w:val="20"/>
                <w:szCs w:val="20"/>
              </w:rPr>
              <w:t xml:space="preserve"> tại Công ty CloudApp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REST API backend với Flask</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frontend đơn giản với Jinja2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CI/CD dùng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Python for Automation – Google Developers Certification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Chứng chỉ Phân tích Dữ liệu bằng Python – DataCamp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Chứng chỉ Testing với Pytest – Test Automation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Đồng sáng lập dự án cộng đồng tại Dự án OpenCVN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Khởi xướng ý tưởng tạo thư viện hỗ trợ sinh viên tạo CV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phát triển phần mềm mã nguồn mở trên GitHub.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hướng dẫn cách sử dụng và đóng góp mã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đặt lịch khám bệnh (Backend Developer, MediCare)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giúp bệnh nhân đặt lịch, thanh toán và nhận thông báo tái khám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đặt lịch theo thời gian thực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SMS và email notification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quyền người dùng theo nhóm bệnh viện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Cổng thông tin nội bộ doanh nghiệp (Fullstack Python Developer, BizCorp)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lưu trữ tài liệu, trao đổi nội bộ và thông báo cho nhân viên công ty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đăng nhập SSO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module chat nội bộ bằng WebSocket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Flask kết hợp ReactJS để phát triển frontend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Trang tuyển dụng việc làm (Python Web Developer, CareerBoost)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sàn tuyển dụng việc làm đơn giản dành cho sinh viên IT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đăng tin, tìm kiếm và ứng tuyển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đăng nhập bằng Google OAuth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tốc độ truy cập website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
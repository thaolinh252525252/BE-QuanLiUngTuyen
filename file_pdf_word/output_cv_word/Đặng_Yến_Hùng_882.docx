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Yến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học chuyên sâu về mạng doanh nghiệp tích hợp hệ thống voice (VoIP), camera IP, và dịch vụ nội bộ khác để có cái nhìn toàn diện về kiến trúc hạ tầng tổng thể.</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12/11/1980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0786459938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Packet Tracer  GNS3</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Firewall (Cisco ASA, Fortigate, Palo Alto)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Scripting cơ bản với Bash hoặc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Routing Protocols (OSPF, BGP, EIGRP)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Diagram (Visio, draw.io)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(Giám đốc kỹ thuật - Công ty VinaInfra) - ha.nguyen@vinainfra.com - 0909988776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Khánh (Network Operations Manager - IDC Việt Nam) - khanh.pham@idcvn.vn - 0933344555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Linh (Chuyên viên cao cấp Quản trị hệ thống mạng - Công ty Fastech) - linh.tran@fastech.vn - 0977333999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mạng tiêu biểu quý I tại Công ty NetLink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tại lễ tổng kết năm với đóng góp nổi bật trong nâng cấp hệ thống VPN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Juniper Networks Certified Associate – JNCIA-Junos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Fortinet Network Security Expert (NSE 4) – Fortinet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
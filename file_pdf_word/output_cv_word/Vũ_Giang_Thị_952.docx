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Giang Thị</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mục tiêu làm việc trong môi trường DevOps hiện đại, áp dụng thực hành Continuous Delivery và Test Automation để rút ngắn chu kỳ phát triển phần mềm và giảm rủi ro khi triển khai sản phẩm.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27/04/1997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0882814858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Điện tử - Viễn thông tại Đại học Giao thông Vận tải  - Kỹ thuật phần mềm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Jenkins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Terraform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ELK Stack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Azure DevOps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Quỳnh (CTO - Công ty DevSolutions) - quynh.nguyen@devsolutions.vn - 0911222333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Lâm (Trưởng nhóm DevOps - Công ty CoreSys) - lam.ho@coresys.vn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(DevOps Manager - Công ty CloudBase) - hung.tran@cloudbase.vn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Cải tiến hệ thống triển khai nhanh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Docker Certified Associate (DCA)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DevSecOps Fundamentals – Open Security Training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Terraform Associate Certification – HashiCorp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Monitoring Systems with Prometheus and Grafana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tài liệu hướng dẫn cấu hình router tại Blog kỹ thuật cá nhân – netadmin.vn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bài viết chi tiết hướng dẫn cấu hình PPPoE, NAT, DHCP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xử lý lỗi DNS và mất tín hiệu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hoá băng thông sử dụng QoS và giới hạn IP.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dự án chuyển đổi hạ tầng mạng doanh nghiệp tại Công ty Phần mềm MTech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Tái cấu trúc toàn bộ hệ thống mạng nội bộ từ layer 2 sang layer 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firewall và phân vùng mạng theo chức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kiểm thử failover và dự phòng hệ thống mạng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thi đấu esport LAN tại Sự kiện GameZone Arena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hạ tầng mạng LAN ổn định cho 30+ máy tính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băng thông và phân bổ IP tĩnh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hệ thống load balancing để tránh nghẽn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
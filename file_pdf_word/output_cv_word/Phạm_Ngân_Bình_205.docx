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Ngân Bình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phát triển kỹ năng kiểm thử API bằng Postman, REST Assured để đảm bảo chất lượng backend hoạt động chính xác trước khi kết nối với giao diện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02/02/1987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0894090362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Duy Tân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Agile/Scrum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Cross-browser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Performance Testing với JMeter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Jira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Lập trình automation script nhỏ</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 trải nghiệm môi trường làm việc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Ngọc Bích (Lead Tester - Công ty QA Zone) - bich.le@qazone.vn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kiểm thử hiệu năng xuất sắc cho hệ thống Core Banking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Postman API Testing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chia sẻ kỹ thuật tại Blog cá nhân – qa-insight.dev (2020 -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hướng dẫn cài đặt và sử dụng các công cụ kiểm thử phổ biến.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lỗi thường gặp trong kiểm thử API và cách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template test case và báo cáo lỗi chuẩn.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hiệu năng hệ thống quản lý điểm thi (Performance Tester, SmartEdu)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phục vụ nhập điểm và xuất bảng điểm của hơn 50 trường trung học.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JMeter để mô phỏng truy cập đồng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Đo thời gian phản hồi API và xác định bottleneck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hóa dữ liệu kiểm thử và cấu hình JMeter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ứng dụng quản lý nhân sự nội bộ (Manual Tester, VietHR) 2021</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theo dõi thông tin nhân viên, chấm công và tính lương.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test scenario theo yêu cầu của BA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kiểm thử thủ công trên nhiều trình duyệt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Ghi log lỗi chi tiết và theo dõi tiến độ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
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Việt Thảo</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vai trò chuyên gia tư vấn bảo mật cho doanh nghiệp vừa và nhỏ, cung cấp giải pháp bảo mật tối ưu với chi phí hợp lý và hiệu quả bảo vệ cao.</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28/05/1985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0986999177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an toàn thông tin tại Đại học Duy Tân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Wireshark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Bash Scripting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OWASP Top 10</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Kim Ngân (Security Compliance Officer – DevSecure) - ngan.tran@devsecure.vn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có đóng góp lớn nhất vào chương trình bảo vệ dữ liệu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'Kỹ sư có sáng kiến bảo mật nội bộ' của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đề cử danh hiệu 'Gương mặt trẻ lĩnh vực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An toàn Thông tin xuất sắc quý III tại Công ty AnToanTech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phát hiện sớm lỗ hổng bảo mật nghiêm trọng trong hệ thống email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CompTIA PenTest+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CompTIA Security+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CyberOps Associate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bảo mật thông tin tại infosecjournal.vn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bảo mật hệ thống và ứng dụng web.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kiểm tra bảo mật với Kali Linux và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phân tích kỹ thuật về các cuộc tấn công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bảo mật tại Công ty SecureTech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lỗ hổng hệ thống nội bộ bằng Burp Suite và OWASP ZAP.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viết báo cáo lỗ hổng và đề xuất giải pháp khắc phục.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đánh giá bảo mật website khách hàng theo OWASP Top 10.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
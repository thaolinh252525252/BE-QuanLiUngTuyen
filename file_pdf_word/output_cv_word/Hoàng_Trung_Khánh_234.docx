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Trung Khánh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xây dựng các công cụ nội bộ giúp kiểm tra cấu hình bảo mật định kỳ, tự động hóa việc đánh giá lỗ hổng hệ thống và gửi báo cáo hàng tuần cho quản lý.</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24/07/1982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0779787851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ninh mạng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Compliance (ISO 27001, NIST, PCI-DSS)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Identity and Access Management (IAM)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Burp Suite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Kiên (Pentest Team Lead – SecureTest Lab) - kien.trinh@securetest.vn - 0944222333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cá nhân đóng góp nhiều nhất cho hệ thống cảnh báo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sự kiện CTF tại Vietnam Cybersecurity Week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cho các đội chơi trong cuộc thi Capture The Flag.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Cài đặt và cấu hình máy chủ hosting bài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an toàn hệ thống trong suốt thời gian diễn ra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
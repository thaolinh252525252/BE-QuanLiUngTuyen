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Thị Sơn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tham gia vào các dự án bảo mật hệ thống cloud (AWS, Azure) và học sâu về quản lý IAM, bảo mật mạng ảo, giám sát hoạt động trên cloud để đảm bảo an toàn cho dữ liệu và tài nguyên ảo.</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14/06/1995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0306258012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máy tính tại Đại học Sư phạm Kỹ thuật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Incident Response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Penetration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Wireshark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Vulnerability Assessment (Nessus, OpenVAS)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SIEM (Splunk, ELK)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Ngọc Ánh (Senior Security Engineer – BizSecure) - anh.nguyen@bizsecure.vn - 0966888777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Thành Trung (Trưởng phòng An toàn Thông tin – Công ty AnToanTech) - trung.nguyen@antoantech.vn - 0908666777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Lương Thị Thanh (Incident Response Manager – SafeNet) - thanh.luong@safenet.vn - 0977333555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Kim Ngân (Security Compliance Officer – DevSecure) - ngan.tran@devsecure.vn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Security Engineer</w:t>
            </w:r>
            <w:r>
              <w:rPr>
                <w:rFonts w:hint="default" w:ascii="Quicksand" w:hAnsi="Quicksand" w:cs="Quicksand"/>
                <w:color w:val="auto"/>
                <w:sz w:val="20"/>
                <w:szCs w:val="20"/>
              </w:rPr>
              <w:t xml:space="preserve"> tại CloudGuard Asia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lập chính sách IAM và mã hóa dữ liệu trong AWS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soát truy cập S3, CloudTrail và quản lý CloudWatch Alert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hiện cấu hình sai bằng AWS Config và viết Lambda xử lý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Engineer</w:t>
            </w:r>
            <w:r>
              <w:rPr>
                <w:rFonts w:hint="default" w:ascii="Quicksand" w:hAnsi="Quicksand" w:cs="Quicksand"/>
                <w:color w:val="auto"/>
                <w:sz w:val="20"/>
                <w:szCs w:val="20"/>
              </w:rPr>
              <w:t xml:space="preserve"> tại Công ty AnToanTech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và giám sát hệ thống SIEM (ELK Stack) để phát hiện hành vi bất thường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tường lửa nội bộ và VPN bảo vệ truy cập từ xa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log hệ thống, điều tra sự cố bảo mật và đưa ra biện pháp xử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triển khai SIEM hiệu quả nhất tại bộ phận bảo mật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'Kỹ sư có sáng kiến bảo mật nội bộ' của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có phản ứng sự cố nhanh nhất trong hệ thống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đề cử danh hiệu 'Gương mặt trẻ lĩnh vực An ninh mạng'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An toàn Thông tin xuất sắc quý III tại Công ty AnToanTech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Security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diễn tập Red Team nội bộ tại Ngân hàng Tài chính Việt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khai thác giả lập các lỗ hổng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tự động hóa kiểm tra cấu hình sai trên firewall và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Lập kế hoạch và báo cáo lỗ hổng gửi nhóm Blue Team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khách mời tại Hội thảo 'CyberSec Career Day'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lộ trình nghề nghiệp dành cho kỹ sư An toàn Thông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thực tế về triển khai hệ thống SIEM.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sinh viên về định hướng chuyên sâu Red Team và Blue Team.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bảo mật thông tin tại infosecjournal.vn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kiến thức về bảo mật hệ thống và ứng dụng web.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kiểm tra bảo mật với Kali Linux và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phân tích kỹ thuật về các cuộc tấn công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
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Việt Việt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phát triển tư duy hệ thống toàn diện trong frontend, sử dụng kiến trúc Micro-Frontend để chia nhỏ module giao diện, tăng khả năng mở rộng và phát triển độc lập.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17/09/1989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0806473223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Sư phạm Kỹ thuật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  GitHub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Thanh Hùng (Senior Frontend Developer - Công ty BizTech) - hung.nguyen@biztech.vn - 0938666999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Dũng (Trưởng nhóm Frontend - Công ty WebGen) - dung.le@webgen.vn - 0901122334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Hà (Trưởng bộ phận UI/UX - Công ty NextDesign) - ha.vu@nextdesign.vn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Quốc Cường (CTO - Công ty DevSpark) - cuong.pham@devspark.vn - 0966554433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Đoàn Mỹ Linh (Head of Engineering - Công ty DevNest) - linh.doan@devnest.vn - 0922334455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VietWeb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thiết kế và cắt HTML/CSS theo bản thiết kế Adobe XD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thực hành làm việc với Bootstrap 4, JQuery và thư viện Chart.js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tài liệu hướng dẫn sử dụng giao diện cho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ReactJS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TechBase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quản trị sử dụng React, Ant Design và React 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UI với React Testing Library và cấu hình CI/CD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theo mô hình Agile/Scrum, tham gia code review và daily standup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'FrontEnd Code Clean nhất quý II' do team Technical trao tặng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ReactJS vượt tiến độ tại Công ty FintechAsia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tại hội nghị UX/UI nội bộ vì đóng góp cải tiến luồng trải nghiệm người dùng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Lập trình viên giao diện xuất sắc nhất quý I tại Công ty WebGen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'Thiết kế landing page chuyển đổi cao nhất năm'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JavaScript Algorithms and Data Structures – freeCodeCamp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Frontend Developer Career Path – Codecademy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phát triển hệ thống quản lý CLB tại CLB Sinh viên CNTT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giao diện hệ thống quản lý sự kiện và thành viên bằng VueJS.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tính năng chuyển đổi chủ đề sáng – tối (dark mode).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kỹ thuật triển khai lên Firebase Hosting.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UI/UX tại Đại học Công nghệ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workshop thiết kế UI với Figma.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hành tạo prototype tương tác cao cho ứng dụng di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 thiết kế ứng dụng 'Sổ tay sinh viên thông minh'.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thiết kế giao diện website CLB tại Câu lạc bộ Kỹ thuật phần mềm - ĐH Bách Khoa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giao diện chính và landing page cho CLB sử dụng Figma.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Cắt giao diện và triển khai bằng HTML/CSS/JavaScript thuần.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responsive và hỗ trợ thiết bị di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phát triển giao diện dự án mã nguồn mở tại Open Source UI Vietnam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phát triển giao diện web bằng React cho trang quản lý nội dung.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phần sửa lỗi hiển thị trên nhiều trình duyệt (cross-browser compatibility).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review code và cải tiến hiệu năng render component.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học trực tuyến LearnX (Frontend Developer, EduTech Group)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giao diện người dùng cho nền tảng học trực tuyến với hơn 10.000 học viên đăng ký.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các component React tái sử dụng như khóa học, video, đánh giá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tốc độ tải trang bằng lazy loading và preload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REST API từ hệ thống quản trị học vụ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
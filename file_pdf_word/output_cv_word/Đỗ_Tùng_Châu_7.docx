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Tùng Châu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tham gia các dự án mã nguồn mở lớn về Python để học hỏi quy chuẩn làm việc, kỹ năng cộng tác toàn cầu và nâng cao kỹ năng đọc – viết mã trong các hệ thống phức tạp đã triển khai lâu năm.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27/04/1986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0903272037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điện tử – viễn thông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Unit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TDD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Khôi (DevOps Lead - Công ty CloudBase) - khoi.pham@cloudbase.vn - 0933222111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Engineer</w:t>
            </w:r>
            <w:r>
              <w:rPr>
                <w:rFonts w:hint="default" w:ascii="Quicksand" w:hAnsi="Quicksand" w:cs="Quicksand"/>
                <w:color w:val="auto"/>
                <w:sz w:val="20"/>
                <w:szCs w:val="20"/>
              </w:rPr>
              <w:t xml:space="preserve"> tại Công ty SmartLearn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chức năng báo cáo và thống kê học tập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logic business cho bài kiểm tra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với các nền tảng bên thứ ba qua 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nâng cao – Coursera (do Đại học Michigan cấp)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Professional Certificate in Python Programming – edX (ĐH Harvard)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Django Web Development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Python for Automation – Google Developers Certification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lập trình Python tại Công ty Startup Công nghệ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crawl dữ liệu từ website việc làm.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với BeautifulSoup và Requests để xử lý HTML.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họp kỹ thuật hàng tuần để cập nhật tiến độ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
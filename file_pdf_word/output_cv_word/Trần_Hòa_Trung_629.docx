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Hòa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21/05/1997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0796737160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Deployment (Flask, FastAPI)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Trung Kiên (Trưởng nhóm Kỹ thuật AI – DeepVision) - kien.do@deepvision.vn - 0944666777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AI Hackathon tại CLB Công nghệ Thông tin UIT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đề bài và dữ liệu mẫu cho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các mô hình dự đoán, đánh giá accuracy và overfitting.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trao giải và hướng dẫn cải tiến mô hình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Machine Learning tại Phòng Lab AI, Đại học Bách Khoa TP.HCM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các mô hình dự đoán giá cổ phiếu dựa trên dữ liệu chuỗi thời gian.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học sâu sử dụng LSTM với dữ liệu tài chính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khoa học và trình bày tại hội thảo sinh viên nghiên cứu khoa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
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Phương Nga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trở thành chuyên gia CI/CD, có khả năng tư vấn, xây dựng và duy trì các quy trình phát triển phần mềm theo tiêu chuẩn Agile/DevOps cho các doanh nghiệp công nghệ đang phát triển nhanh.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11/08/1995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0932560095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Hệ thống nhúng và IoT tại Đại học Tôn Đức Thắng  - Hệ thống thông tin tại Đại học Kinh tế Quốc dân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Docker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Azure DevOps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Infrastructure as Code (IaC)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Quỳnh (CTO - Công ty DevSolutions) - quynh.nguyen@devsolutions.vn - 0911222333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Trần Văn Hùng (DevOps Manager - Công ty CloudBase) - hung.tran@cloudbase.vn - 0909090909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Lưu Hồng Nhung (Giám sát triển khai hệ thống - Công ty NetBase) - nhung.luu@netbase.vn - 0922999444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Tự động hóa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TechBase Solution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Kubernetes để quản lý hệ thống microservices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Python và Bash để tự động hoá thao tác triển khai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log bằng ELK Stack và xử lý sự cố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SmartCode (2018-2019)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triển khai các job tự động kiểm tra mã nguồn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Tìm hiểu và áp dụng mô hình CI/CD cho ứng dụng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hỗ trợ cấu hình server, domain, SSL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CloudOps Việt Nam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duy trì pipeline CI/CD sử dụng Jenkins và GitLab CI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hạ tầng AWS sử dụng Terraform và Ansible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hệ thống giám sát hiệu năng với Prometheus và Grafana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Cải tiến hệ thống triển khai nhanh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sự nổi bật trong dự án triển khai CI/CD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DevOps Engineer có phản hồi hệ thống nhanh nhất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Cloud Professional DevOps Engineer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thi đấu esport LAN tại Sự kiện GameZone Arena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hạ tầng mạng LAN ổn định cho 30+ máy tính thi đấu.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Giám sát băng thông và phân bổ IP tĩnh cho các đội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Cấu hình hệ thống load balancing để tránh nghẽn đường truyền.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Thiết lập hệ thống giám sát tập trung (DevOps Engineer, RetailTech)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Tăng cường khả năng giám sát và cảnh báo của toàn bộ hệ thống dịch vụ chạy trong Docker.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Prometheus để thu thập metric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Grafana với alert rule theo CPU, RAM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qua Slack và email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triển khai hạ tầng bằng Terraform (Infrastructure Engineer, DevInfra)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Chuẩn hóa và tự động hóa việc tạo mới môi trường hạ tầng trên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file Terraform quản lý toàn bộ cấu trúc VPC, EC2, RDS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Terraform vào GitOps flow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hạ tầng bằng Terraform Plan và Apply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Cải tiến hệ thống log tập trung với ELK Stack (DevOps Engineer, FinSight)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Giúp đội phát triển dễ dàng truy vết lỗi bằng hệ thống log phân tích thời gian thực.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Elasticsearch, Logstash và Kibana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log từ container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hiển thị lỗi theo mức độ và nguồn phát sinh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
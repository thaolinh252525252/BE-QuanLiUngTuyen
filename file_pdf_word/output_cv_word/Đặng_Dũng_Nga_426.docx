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Lập trình viên Python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Đặng Dũng Nga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tạo ra sự khác biệt bằng khả năng truyền đạt kiến thức Python của mình cho cộng đồng – thông qua việc viết blog, tổ chức workshop nội bộ hoặc đóng góp tài liệu chính thức bằng tiếng Việt cho lập trình viên trẻ.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23/03/1981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0772085341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Công nghệ thông tin tại Đại học Thủy Lợi  - An toàn thông tin tại Học viện Kỹ thuật Mật mã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CI/CD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OAuth2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REST API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Unit Testing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Docker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Đi bộ đường dài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Thể thao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hội thảo công nghệ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Đọc sách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Du lịch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Minh (Giám đốc Công nghệ - Công ty TechPlus) - minh.nguyen@techplus.vn - 0912000123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Ngọc Mai (Product Owner - Công ty DevWorks) - mai.tran@devworks.vn - 0911444555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Python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NextSoft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phát triển module quản lý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và áp dụng Django ORM cho các thao tác CSDL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xử lý bug và bảo trì codebase hiện tại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  <w:r>
              <w:rPr>
                <w:rFonts w:hint="default" w:ascii="Quicksand" w:hAnsi="Quicksand" w:cs="Quicksand"/>
                <w:lang w:val="vi-VN"/>
              </w:rPr>
              <w:t xml:space="preserve"> - 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Python 3 Programming Specialization – University of Michigan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Introduction to Cloud Computing with Python – IBM Cloud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tại Phòng Lab AI - Trường Đại học (2022 -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phát triển mô hình xử lý ngôn ngữ tự nhiên bằng Python và TensorFlow.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Xử lý dữ liệu đầu vào và huấn luyện mô hình từ dữ liệu tiếng Việt.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mô hình thành API phục vụ các nhóm nghiên cứu khác.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Cổng thông tin nội bộ doanh nghiệp (Fullstack Python Developer, BizCorp)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Nền tảng lưu trữ tài liệu, trao đổi nội bộ và thông báo cho nhân viên công ty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hệ thống đăng nhập SSO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module chat nội bộ bằng WebSocket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Flask kết hợp ReactJS để phát triển frontend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Công cụ crawl tin tức tự động (Python Developer, NewsLab)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thu thập và phân loại tin tức theo chủ đề công nghệ, tài chính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spider bằng Scrapy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dữ liệu và lưu trữ bằng SQLite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Tự động gửi email báo cáo hằng ngày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
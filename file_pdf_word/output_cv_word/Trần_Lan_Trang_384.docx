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Frontend</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Trần Lan Trang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định hướng phát triển kỹ năng tích hợp frontend với các backend GraphQL API hoặc RESTful API có cấu trúc phức tạp và thiết kế schema tương thích với giao diện động.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02/09/1991</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0778648464</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máy tính tại Đại học Bách Khoa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CSS3</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Trồng cây</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Đoàn Mỹ Linh (Head of Engineering - Công ty DevNest) - linh.doan@devnest.vn - 0922334455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Văn Dũng (Trưởng nhóm Frontend - Công ty WebGen) - dung.le@webgen.vn - 0901122334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Hồng (Giám đốc sản phẩm - Công ty UIPro) - hong.nguyen@uipro.vn - 0912445566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Quốc Cường (CTO - Công ty DevSpark) - cuong.pham@devspark.vn - 0966554433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Trịnh Thùy Dung (Scrum Master - Công ty AgileFront) - dung.trinh@agilefront.vn - 0977445566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Frontend Engineer</w:t>
            </w:r>
            <w:r>
              <w:rPr>
                <w:rFonts w:hint="default" w:ascii="Quicksand" w:hAnsi="Quicksand" w:cs="Quicksand"/>
                <w:color w:val="auto"/>
                <w:sz w:val="20"/>
                <w:szCs w:val="20"/>
              </w:rPr>
              <w:t xml:space="preserve"> tại Startup EduTech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và bảo trì website đào tạo trực tuyến với VueJS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đánh giá học viên qua REST API và xử lý dữ liệu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phát triển hệ thống CMS nội bộ hỗ trợ quản lý bài giảng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Engineer</w:t>
            </w:r>
            <w:r>
              <w:rPr>
                <w:rFonts w:hint="default" w:ascii="Quicksand" w:hAnsi="Quicksand" w:cs="Quicksand"/>
                <w:color w:val="auto"/>
                <w:sz w:val="20"/>
                <w:szCs w:val="20"/>
              </w:rPr>
              <w:t xml:space="preserve"> tại Công ty Fintech Asia (2023–nay)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hệ thống giao diện ứng dụng tài chính cá nhân bằng Next.js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xác thực người dùng với Firebase Auth và Google OAuth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Core Web Vitals và cải thiện SEO cho các landing page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Intern</w:t>
            </w:r>
            <w:r>
              <w:rPr>
                <w:rFonts w:hint="default" w:ascii="Quicksand" w:hAnsi="Quicksand" w:cs="Quicksand"/>
                <w:color w:val="auto"/>
                <w:sz w:val="20"/>
                <w:szCs w:val="20"/>
              </w:rPr>
              <w:t xml:space="preserve"> tại VietWeb Solutions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thiết kế và cắt HTML/CSS theo bản thiết kế Adobe XD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thực hành làm việc với Bootstrap 4, JQuery và thư viện Chart.js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tài liệu hướng dẫn sử dụng giao diện cho khách hàng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Developer</w:t>
            </w:r>
            <w:r>
              <w:rPr>
                <w:rFonts w:hint="default" w:ascii="Quicksand" w:hAnsi="Quicksand" w:cs="Quicksand"/>
                <w:color w:val="auto"/>
                <w:sz w:val="20"/>
                <w:szCs w:val="20"/>
              </w:rPr>
              <w:t xml:space="preserve"> tại Công ty WebGen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giao diện người dùng cho các ứng dụng web SPA sử dụng ReactJS và Redux</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Chuyển thiết kế từ Figma thành giao diện responsive và chuẩn WCAG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hóa hiệu năng load trang bằng lazy loading và code splitting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nhân viên đóng góp tích cực cho hệ thống component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Nhân viên tiêu biểu nhờ đề xuất giải pháp tối ưu Core Web Vitals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Giải thưởng 'FrontEnd Code Clean nhất quý II' do team Technical trao tặng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Progressive Web Apps (PWA) Development – Google Developers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thiết kế UI/UX hệ thống nội bộ tại Công ty TechFlow (2020 - 2021)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wireframe và prototype cho dashboard quản lý nhân sự.</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component với Tailwind CSS và React Context.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Phối hợp nhóm backend tích hợp API theo mô hình REST.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câu lạc bộ UI/UX tại Đại học Công nghệ (2021 - 2022)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workshop thiết kế UI với Figma.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hành tạo prototype tương tác cao cho ứng dụng di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thi thiết kế ứng dụng 'Sổ tay sinh viên thông minh'.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frontend tại khóa học lập trình web tại Trung tâm đào tạo DevMentor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học viên xây dựng SPA bằng ReactJS.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Code review và hướng dẫn best practices về component reusability.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Đánh giá bài tập cuối khóa và định hướng nghề nghiệp frontend.</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chia sẻ về UI/UX tại Blog cá nhân - codefrontend.dev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bài hướng dẫn sử dụng các thư viện React UI như Material UI, Ant Design.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về tối ưu hiệu suất frontend và lazy loading.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Giới thiệu các nguyên tắc thiết kế UX nâng cao.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Landing page tuyển sinh đại học (Frontend Developer, Trường Đại học FutureTech) 2021</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landing page giới thiệu chương trình học và hỗ trợ đăng ký online.</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layout bằng TailwindCSS và chuyển đổi từ bản thiết kế Figma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biểu mẫu đăng ký với Google Sheet thông qua API trung gian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SEO và gắn Google Analytics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quản lý nhân sự nội bộ HRManage (Frontend Engineer, BizCorp) 2023</w:t>
            </w:r>
          </w:p>
          <w:p>
            <w:pPr>
              <w:rPr>
                <w:rFonts w:hint="default" w:ascii="Quicksand" w:hAnsi="Quicksand" w:cs="Quicksand"/>
                <w:b w:val="0"/>
                <w:bCs w:val="0"/>
                <w:lang w:val="vi-VN"/>
              </w:rPr>
            </w:pPr>
            <w:r>
              <w:rPr>
                <w:rFonts w:hint="default" w:ascii="Quicksand" w:hAnsi="Quicksand" w:cs="Quicksand"/>
                <w:b w:val="0"/>
                <w:bCs w:val="0"/>
                <w:lang w:val="vi-VN"/>
              </w:rPr>
              <w:t xml:space="preserve">  Giao diện quản lý hồ sơ, chấm công và đánh giá nhân viên cho hệ thống HR nội bộ.</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Ant Design để xây dựng UI quản trị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xác thực người dùng và phân quyền hiển thị giao diện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hệ thống backend qua GraphQL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
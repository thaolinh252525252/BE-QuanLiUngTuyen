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Yến Hùng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phát triển thành chuyên gia phân tích dữ liệu toàn diện, có khả năng xử lý, phân tích và mô hình hóa dữ liệu phục vụ cả vận hành ngắn hạn và chiến lược dài hạn cho doanh nghiệp.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21/09/1982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0752378222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Dữ liệu tại Đại học Công nghệ Thông tin – ĐHQG TP.HCM  - Công nghệ Thông tin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Business Analysis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Looker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Minh Phương (Senior BI Developer - Công ty RetailMetrics) - phuong.vu@retailmetrics.vn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Ngọc (Giám đốc Dữ liệu - Công ty BizTech) - ngoc.le@biztech.vn - 0912345678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Quang Khánh (Data Engineer Manager - Công ty CloudData) - khanh.pham@clouddata.vn - 0966123456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Hồng (Trưởng nhóm Báo cáo và Phân tích - Công ty EduAnalytics) - hong.nguyen@eduanalytics.vn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Hoàng Lan Hương (Product Manager - Công ty InsightHub) - huong.hoang@insighthub.vn - 0911999888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TechCommerce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hành vi người dùng trên nền tảng TMĐT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trên Google Data Studio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Đề xuất cải tiến quy trình bán hàng dựa trên dữ liệu thống kê</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Báo cáo và Dữ liệu</w:t>
            </w:r>
            <w:r>
              <w:rPr>
                <w:rFonts w:hint="default" w:ascii="Quicksand" w:hAnsi="Quicksand" w:cs="Quicksand"/>
                <w:color w:val="auto"/>
                <w:sz w:val="20"/>
                <w:szCs w:val="20"/>
              </w:rPr>
              <w:t xml:space="preserve"> tại Công ty Dịch vụ Ngân hàng Số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báo cáo doanh thu và chi phí bằng Python và Excel VBA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Trích xuất dữ liệu từ hệ thống giao dịch bằng SQL Server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Trình bày báo cáo định kỳ và giải thích biến động số liệu cho ban điều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dashboard KPI toàn công ty trước thời hạn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phân tích dữ liệu xuất sắc quý I tại Công ty ABC Insight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cá nhân phân tích giúp tối ưu chi phí marketing đáng kể</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Đột phá Dữ liệu – Dự án phân tích hành vi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vinh danh trong chiến dịch số hóa quy trình báo cáo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Google Data Analytics Professional Certificate – Google/Coursera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Excel to MySQL: Analytic Techniques for Business – Duke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tốt nghiệp tại Đại học Thương mại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thực hiện đề tài phân tích thị trường tiêu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sử dụng Excel, SPSS và Google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và góp ý cho phần trình bày dashboard cuối khóa.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giám sát hiệu suất kinh doanh (Phân tích dữ liệu  trực quan hóa, BizDashboard)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báo cáo động theo thời gian thực cho ban lãnh đạo doanh nghiệp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dashboard bằng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dữ liệu từ hệ thống CRM và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truy vấn SQL để cải thiện tốc độ hiển thị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đoán tỷ lệ bỏ học dựa trên dữ liệu học sinh (Data Analyst, EduData Lab)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dữ liệu học tập và hành vi để dự báo nguy cơ học sinh bỏ học sớm.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hành vi học tập từ hệ thống LMS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logistic regression với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Trực quan hóa nhóm học sinh có nguy cơ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phân tích dữ liệu nhân sự nội bộ (Chuyên viên phân tích dữ liệu, HR DataWorks)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giúp phòng nhân sự đánh giá hiệu quả làm việc và tỉ lệ nghỉ việc của nhân viên theo thời gian.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từ phần mềm chấm công và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xu hướng nghỉ việc theo phòng ban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động hỗ trợ quyết định giữ chân nhân tài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hiệu quả chiến dịch marketing (Chuyên viên phân tích, MarketInsight) 2020</w:t>
            </w:r>
          </w:p>
          <w:p>
            <w:pPr>
              <w:rPr>
                <w:rFonts w:hint="default" w:ascii="Quicksand" w:hAnsi="Quicksand" w:cs="Quicksand"/>
                <w:b w:val="0"/>
                <w:bCs w:val="0"/>
                <w:lang w:val="vi-VN"/>
              </w:rPr>
            </w:pPr>
            <w:r>
              <w:rPr>
                <w:rFonts w:hint="default" w:ascii="Quicksand" w:hAnsi="Quicksand" w:cs="Quicksand"/>
                <w:b w:val="0"/>
                <w:bCs w:val="0"/>
                <w:lang w:val="vi-VN"/>
              </w:rPr>
              <w:t xml:space="preserve">  So sánh các chiến dịch marketing đa kênh để đo lường ROI và đề xuất tối ưu ngân sách.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Tổng hợp dữ liệu từ Facebook Ads, Google Ads và CRM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tích A/B Testing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đánh giá và đề xuất cải tiến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
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Hiếu Việt</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phát triển kỹ năng khai phá dữ liệu (data mining) và phát hiện bất thường trong vận hành để đề xuất những cải tiến giúp doanh nghiệp tiết kiệm chi phí và gia tăng lợi nhuận.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21/09/1986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0375762512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Cleaning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Looker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BigQuery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Dashboards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Thành Nam (Head of Analytics - Công ty MarketView) - nam.dang@marketview.vn - 0909090909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Minh Phương (Senior BI Developer - Công ty RetailMetrics) - phuong.vu@retailmetrics.vn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Công ty InsightPlus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Thu thập và làm sạch dữ liệu từ hệ thống ERP để phân tích hiệu suất vận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trực quan trên Power BI phục vụ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các phòng ban để định nghĩa KPI và quy trình đo lường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Báo cáo và Dữ liệu</w:t>
            </w:r>
            <w:r>
              <w:rPr>
                <w:rFonts w:hint="default" w:ascii="Quicksand" w:hAnsi="Quicksand" w:cs="Quicksand"/>
                <w:color w:val="auto"/>
                <w:sz w:val="20"/>
                <w:szCs w:val="20"/>
              </w:rPr>
              <w:t xml:space="preserve"> tại Công ty Dịch vụ Ngân hàng Số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báo cáo doanh thu và chi phí bằng Python và Excel VBA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Trích xuất dữ liệu từ hệ thống giao dịch bằng SQL Server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Trình bày báo cáo định kỳ và giải thích biến động số liệu cho ban điều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TechCommerce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hành vi người dùng trên nền tảng TMĐT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trên Google Data Studio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Đề xuất cải tiến quy trình bán hàng dựa trên dữ liệu thống kê</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Nhân viên truyền cảm hứng về tư duy dữ liệu trong toàn bộ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Microsoft Certified: Data Analyst Associate – Microsoft Power BI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Excel to MySQL: Analytic Techniques for Business – Duke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Google Data Analytics Professional Certificate – Google/Coursera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Data Analytics Bootcamp Certificate – General Assembly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Applied Data Science with Python Specialization – University of Michigan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tổ chức Hackathon phân tích dữ liệu tại Câu lạc bộ Dữ liệu  Kinh doanh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đề bài, bộ dữ liệu mẫu và tiêu chí chấm điểm.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truyền thông, gọi tài trợ và điều phối thi đấu.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kết quả và viết báo cáo kết thúc chương trình.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phân tích dữ liệu tại Công ty Tư vấn Kinh doanh BizInsight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dữ liệu bán hàng từ các kênh phân phối.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báo cáo doanh thu theo khu vực trên Excel và PowerPoint.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nhóm xây dựng chỉ số đo lường hiệu quả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Phân tích dữ liệu tại Trường Đại học Kinh tế Quốc dân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các dự án phân tích dữ liệu thực tế từ doanh nghiệp gửi về.</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buổi thảo luận kỹ thuật về Power BI, SQL,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Đào tạo thành viên mới kỹ năng làm sạch và trực quan hoá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giám sát hiệu suất kinh doanh (Phân tích dữ liệu  trực quan hóa, BizDashboard)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báo cáo động theo thời gian thực cho ban lãnh đạo doanh nghiệp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dashboard bằng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dữ liệu từ hệ thống CRM và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truy vấn SQL để cải thiện tốc độ hiển thị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đoán tỷ lệ bỏ học dựa trên dữ liệu học sinh (Data Analyst, EduData Lab)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dữ liệu học tập và hành vi để dự báo nguy cơ học sinh bỏ học sớm.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hành vi học tập từ hệ thống LMS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logistic regression với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Trực quan hóa nhóm học sinh có nguy cơ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hiệu quả chiến dịch marketing (Chuyên viên phân tích, MarketInsight) 2020</w:t>
            </w:r>
          </w:p>
          <w:p>
            <w:pPr>
              <w:rPr>
                <w:rFonts w:hint="default" w:ascii="Quicksand" w:hAnsi="Quicksand" w:cs="Quicksand"/>
                <w:b w:val="0"/>
                <w:bCs w:val="0"/>
                <w:lang w:val="vi-VN"/>
              </w:rPr>
            </w:pPr>
            <w:r>
              <w:rPr>
                <w:rFonts w:hint="default" w:ascii="Quicksand" w:hAnsi="Quicksand" w:cs="Quicksand"/>
                <w:b w:val="0"/>
                <w:bCs w:val="0"/>
                <w:lang w:val="vi-VN"/>
              </w:rPr>
              <w:t xml:space="preserve">  So sánh các chiến dịch marketing đa kênh để đo lường ROI và đề xuất tối ưu ngân sách.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Tổng hợp dữ liệu từ Facebook Ads, Google Ads và CRM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tích A/B Testing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đánh giá và đề xuất cải tiến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phân tích dữ liệu nhân sự nội bộ (Chuyên viên phân tích dữ liệu, HR DataWorks)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giúp phòng nhân sự đánh giá hiệu quả làm việc và tỉ lệ nghỉ việc của nhân viên theo thời gian.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từ phần mềm chấm công và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xu hướng nghỉ việc theo phòng ban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động hỗ trợ quyết định giữ chân nhân tài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
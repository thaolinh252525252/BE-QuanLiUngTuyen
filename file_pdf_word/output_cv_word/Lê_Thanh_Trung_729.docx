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Thanh Trung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một lập trình viên Python có khả năng phản biện kỹ thuật, hiểu sâu về các pattern thiết kế như Repository, Unit of Work, hoặc Microservice Architecture. Mục tiêu là xây dựng các hệ thống có khả năng bảo trì lâu dài, dễ mở rộng và phục vụ hàng triệu request mỗi ngày mà không suy giảm hiệu năng.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11/09/1981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0999395315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Hà Nội  - Trí tuệ nhân tạo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Redis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Thị Thảo (Trưởng nhóm Kiểm thử - Công ty TestLab) - thao.do@testlab.vn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Minh Trang (Giảng viên CNTT - Đại học Công nghệ) - trang.le@dut.edu.vn - 0988123123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Minh Tuấn (Technical Architect - Công ty SoftVision) - tuan.bui@softvision.vn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Senior Python Developer</w:t>
            </w:r>
            <w:r>
              <w:rPr>
                <w:rFonts w:hint="default" w:ascii="Quicksand" w:hAnsi="Quicksand" w:cs="Quicksand"/>
                <w:color w:val="auto"/>
                <w:sz w:val="20"/>
                <w:szCs w:val="20"/>
              </w:rPr>
              <w:t xml:space="preserve"> tại Công ty BizTech (2020-2023)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cho hệ thống microservice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chuẩn phát triển và review code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Mentor cho các bạn lập trình viên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for AI Engineers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kết hợp PostgreSQL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Backend Architecture in Python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Phân tích Dữ liệu bằng Python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Python for Everybody – Coursera (ĐH Michigan)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sinh viên tại Chương trình TechTalents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xây dựng ứng dụng quản lý tài chính cá nhân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kiến trúc phần mềm và hỗ trợ review code.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demo kết quả và phản hồi góp 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
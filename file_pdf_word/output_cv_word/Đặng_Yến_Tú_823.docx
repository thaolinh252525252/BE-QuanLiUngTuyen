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Lập trình viên Frontend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Đặng Yến Tú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kỳ vọng có thể mentor cho các lập trình viên frontend junior, truyền đạt kiến thức về tư duy UI/UX, performance optimization và quản lý state hiệu quả.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18/10/1993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0830273600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Công nghệ phần mềm tại Đại học Quốc tế – ĐHQG TP.HCM  - Kỹ thuật phần mềm tại Đại học Công nghệ Thông tin – ĐHQG TP.HCM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Bootstrap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Webpack / Vite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hackathon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Hồ Thanh Mai (Product Owner - Công ty Webflow Asia) - mai.ho@webflow.asia - 0988123344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Bùi Văn Khoa (Frontend Manager - Công ty ReactLab) - khoa.bui@reactlab.vn - 0909786543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Trần Minh Tuấn (Technical Lead Frontend - Công ty FintechAsia) - tuan.tran@fintechasia.vn - 0933001122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Frontend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Fintech Asia (2023–nay)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hệ thống giao diện ứng dụng tài chính cá nhân bằng Next.js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xác thực người dùng với Firebase Auth và Google OAuth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Core Web Vitals và cải thiện SEO cho các landing page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ReactJS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TechBase (2022–2023)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dashboard quản trị sử dụng React, Ant Design và React Query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kiểm thử UI với React Testing Library và cấu hình CI/CD với GitLab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Làm việc theo mô hình Agile/Scrum, tham gia code review và daily standup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Frontend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WebGen Việt Nam (2021–2023)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Phát triển giao diện người dùng cho các ứng dụng web SPA sử dụng ReactJS và Redux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Chuyển thiết kế từ Figma thành giao diện responsive và chuẩn WCAG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hóa hiệu năng load trang bằng lazy loading và code splitting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Nhân viên tiêu biểu nhờ đề xuất giải pháp tối ưu Core Web Vitals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Lập trình viên giao diện xuất sắc nhất quý I tại Công ty WebGen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Building Accessible Web Apps – edX (W3C)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Advanced CSS and Sass: Flexbox, Grid, Animations – Udemy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Modern React with Redux – Udemy (Stephen Grider)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Frontend Developer Career Path – Codecademy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Google UX Design Certificate – Coursera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Diễn giả buổi chia sẻ 'Frontend Performance Tips' tại Cộng đồng Frontend Vietnam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Trình bày kỹ thuật tối ưu bundle size với Webpack.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code splitting và lazy loading component.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Tư vấn sử dụng Lighthouse và DevTools để phân tích hiệu năng.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thiết kế giao diện website CLB tại Câu lạc bộ Kỹ thuật phần mềm - ĐH Bách Khoa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kế giao diện chính và landing page cho CLB sử dụng Figma.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Cắt giao diện và triển khai bằng HTML/CSS/JavaScript thuần.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Tối ưu responsive và hỗ trợ thiết bị di động.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Landing page tuyển sinh đại học (Frontend Developer, Trường Đại học FutureTech)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Thiết kế landing page giới thiệu chương trình học và hỗ trợ đăng ký online.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layout bằng TailwindCSS và chuyển đổi từ bản thiết kế Figma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biểu mẫu đăng ký với Google Sheet thông qua API trung gian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SEO và gắn Google Analytics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Nền tảng học trực tuyến LearnX (Frontend Developer, EduTech Group)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Phát triển giao diện người dùng cho nền tảng học trực tuyến với hơn 10.000 học viên đăng ký.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các component React tái sử dụng như khóa học, video, đánh giá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tốc độ tải trang bằng lazy loading và preload dữ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REST API từ hệ thống quản trị học vụ nội bộ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
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Kỹ sư Dữ liệu</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Hoàng Hòa Thu</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mong muốn trở thành nhân tố chủ lực trong đội ngũ dữ liệu, đảm bảo dữ liệu đầu vào được làm sạch, chuẩn hóa, kiểm tra chất lượng (data validation) và tuân thủ tiêu chuẩn bảo mật.</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11/11/1986</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0938953852</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Khoa học dữ liệu tại Đại học Công nghệ Thông tin – ĐHQG TP.HCM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Linux</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Airflow</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Apache Kafka</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Nghe nhạc</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Thử nghiệm công nghệ mới</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Xem phim khoa học viễn tưởng</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Đọc sách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Thể thao</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Lê Hoàng Dương (Head of Engineering - Công ty FinData) - duong.le@findata.vn - 0988999123</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Phan Thành Tâm (Big Data Architect - Công ty LogiData) - tam.phan@logidata.vn - 0955111222</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Nguyễn Quốc Huy (Data Platform Lead - Công ty DataBridge) - huy.nguyen@databridge.vn - 0905123456</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Data Engineer</w:t>
            </w:r>
            <w:r>
              <w:rPr>
                <w:rFonts w:hint="default" w:ascii="Quicksand" w:hAnsi="Quicksand" w:cs="Quicksand"/>
                <w:color w:val="auto"/>
                <w:sz w:val="20"/>
                <w:szCs w:val="20"/>
              </w:rPr>
              <w:t xml:space="preserve"> tại Công ty DataFlow Việt Nam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Thiết kế và triển khai pipeline ETL sử dụng Apache Airflow</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Tích hợp dữ liệu từ nhiều nguồn như MySQL, Google Analytics và API bên thứ ba</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Tối ưu hoá quy trình xử lý bằng Spark trên GCP Dataproc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Junior Data Engineer</w:t>
            </w:r>
            <w:r>
              <w:rPr>
                <w:rFonts w:hint="default" w:ascii="Quicksand" w:hAnsi="Quicksand" w:cs="Quicksand"/>
                <w:color w:val="auto"/>
                <w:sz w:val="20"/>
                <w:szCs w:val="20"/>
              </w:rPr>
              <w:t xml:space="preserve"> tại RetailTech (2020-2021)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Phối hợp xây dựng hệ thống phân tích tồn kho theo thời gian thực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Xử lý dữ liệu streaming từ Kafka và lưu trữ vào BigQuery</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các view logic trên dbt phục vụ BI dashboard</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Big Data Engineer</w:t>
            </w:r>
            <w:r>
              <w:rPr>
                <w:rFonts w:hint="default" w:ascii="Quicksand" w:hAnsi="Quicksand" w:cs="Quicksand"/>
                <w:color w:val="auto"/>
                <w:sz w:val="20"/>
                <w:szCs w:val="20"/>
              </w:rPr>
              <w:t xml:space="preserve"> tại LogiAI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pipeline thu thập và xử lý dữ liệu vận chuyển từ thiết bị IoT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Sử dụng Spark Streaming để xử lý dữ liệu real-time</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Kết nối hệ thống vào ElasticSearch và phát triển dashboard giám sát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Vinh danh 'Nhân sự triển khai hệ thống streaming real-time đầu tiên' tại LogiTech</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Top 5 kỹ sư xử lý dữ liệu lớn trong cuộc thi nội bộ AI Challenge</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SQL for Data Engineering – Datacamp</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nhóm kỹ thuật dữ liệu tại Dự án E-Government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Thiết kế hệ thống thu thập dữ liệu hành chính từ nhiều bộ ngành.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Thiết lập hệ thống kiểm tra chất lượng dữ liệu tự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Triển khai pipeline đồng bộ dữ liệu hằng ngày với độ trễ thấp.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Realtime Analytics cho hệ thống bán lẻ toàn quốc (Big Data Engineer, Retail360) 2023</w:t>
            </w:r>
          </w:p>
          <w:p>
            <w:pPr>
              <w:rPr>
                <w:rFonts w:hint="default" w:ascii="Quicksand" w:hAnsi="Quicksand" w:cs="Quicksand"/>
                <w:b w:val="0"/>
                <w:bCs w:val="0"/>
                <w:lang w:val="vi-VN"/>
              </w:rPr>
            </w:pPr>
            <w:r>
              <w:rPr>
                <w:rFonts w:hint="default" w:ascii="Quicksand" w:hAnsi="Quicksand" w:cs="Quicksand"/>
                <w:b w:val="0"/>
                <w:bCs w:val="0"/>
                <w:lang w:val="vi-VN"/>
              </w:rPr>
              <w:t xml:space="preserve">  Xây dựng hệ thống xử lý dữ liệu bán hàng theo thời gian thực để hỗ trợ ra quyết định tức thì.</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Sử dụng Kafka để thu thập dữ liệu từ các chi nhánh toàn quốc</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Xử lý dữ liệu streaming bằng Spark Structured Streaming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Gửi dữ liệu về Redshift và hiển thị trên dashboard BI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Data Lake cho hệ thống quản trị khách hàng (CRM) (Data Engineer, CRMPro) 2022</w:t>
            </w:r>
          </w:p>
          <w:p>
            <w:pPr>
              <w:rPr>
                <w:rFonts w:hint="default" w:ascii="Quicksand" w:hAnsi="Quicksand" w:cs="Quicksand"/>
                <w:b w:val="0"/>
                <w:bCs w:val="0"/>
                <w:lang w:val="vi-VN"/>
              </w:rPr>
            </w:pPr>
            <w:r>
              <w:rPr>
                <w:rFonts w:hint="default" w:ascii="Quicksand" w:hAnsi="Quicksand" w:cs="Quicksand"/>
                <w:b w:val="0"/>
                <w:bCs w:val="0"/>
                <w:lang w:val="vi-VN"/>
              </w:rPr>
              <w:t xml:space="preserve">  Xây dựng nền tảng lưu trữ dữ liệu tập trung phục vụ phân tích hành vi khách hàng.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pipeline ingestion từ Salesforce, Google Ads và Facebook API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Lưu trữ dữ liệu theo mô hình phân vùng S3 Data Lake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Sử dụng Airflow để lập lịch và monitor luồng dữ liệu hàng ngày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ETL tự động hóa cho nền tảng tài chính (ETL Developer, FinTrack) 2021</w:t>
            </w:r>
          </w:p>
          <w:p>
            <w:pPr>
              <w:rPr>
                <w:rFonts w:hint="default" w:ascii="Quicksand" w:hAnsi="Quicksand" w:cs="Quicksand"/>
                <w:b w:val="0"/>
                <w:bCs w:val="0"/>
                <w:lang w:val="vi-VN"/>
              </w:rPr>
            </w:pPr>
            <w:r>
              <w:rPr>
                <w:rFonts w:hint="default" w:ascii="Quicksand" w:hAnsi="Quicksand" w:cs="Quicksand"/>
                <w:b w:val="0"/>
                <w:bCs w:val="0"/>
                <w:lang w:val="vi-VN"/>
              </w:rPr>
              <w:t xml:space="preserve">  Tự động hoá quá trình tổng hợp báo cáo từ nhiều hệ thống tài chính nội bộ.</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ETL pipeline bằng Python và Pandas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với hệ thống email để gửi báo cáo tự động hàng tuần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Quản lý lịch ETL với crontab và giám sát bằng Prometheus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
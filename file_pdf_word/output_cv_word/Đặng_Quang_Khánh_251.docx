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Quang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người có khả năng làm cả Data Scientist và MLOps, tức vừa biết phân tích, xây dựng mô hình, vừa triển khai và giám sát mô hình AI hoạt động ổn định.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28/11/1983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0848221432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Deploy model với FastAPI /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 / Weights  Biases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
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Thanh Tùng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QA Lead trong 3 năm tới, có khả năng quản lý team kiểm thử, phân công công việc hợp lý, xây dựng quy trình và tiêu chuẩn kiểm thử cho toàn dự án.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28/04/1985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0931625016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quản lý tại Đại học Kinh tế Quốc dân  - Kỹ thuật phần mềm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 Assured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Manual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Selenium WebDriver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JUnit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Contribute mã nguồn mở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Lập trình automation script nhỏ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Nam (Scrum Master - Công ty AgileLab) - nam.le@agilelab.vn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(QA Manager - Công ty Phần mềm NextGen) - ha.nguyen@nextgen.vn - 0908123456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Cường (Trưởng nhóm Kiểm thử - Công ty EcomX) - cuong.pham@ecomx.vn - 0912233445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hỗ trợ triển khai kiểm thử tự động CI/CD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kiểm thử hiệu năng xuất sắc cho hệ thống Core Banking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Katalon Studio Automation – Katalon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REST API Testing with REST Assured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QA nội bộ tại Dự án Hệ thống hỗ trợ học tập trực tuyến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tính năng chấm điểm tự động và xuất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vai người dùng cuối để kiểm tra trải nghiệm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Ghi nhận phản hồi và đề xuất cải tiến cho nhóm phát triển.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chia sẻ tại hội thảo nội bộ tại Công ty phần mềm AlphaTech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đề: “Kiểm thử tự động – Bắt đầu từ đâu?”.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lộ trình học phù hợp với sinh viên muốn theo QA.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minigame kiểm tra kiến thức kiểm thử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
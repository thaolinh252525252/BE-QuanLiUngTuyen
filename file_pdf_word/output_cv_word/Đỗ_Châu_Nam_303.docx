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Châu Nam</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trở thành chuyên gia trong việc phân tích và phản hồi sự cố bảo mật, từ việc thu thập log, phân tích forensics đến khôi phục hệ thống sau sự cố một cách nhanh chóng và hiệu quả.</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22/07/1999</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0897408299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Quản trị và bảo mật hệ thống mạng tại Đại học CNTT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Penetration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SIEM (Splunk, ELK)</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Identity and Access Management (IAM)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Huyền (Giám đốc An ninh Thông tin (CISO) – CloudSecure Corp) - huyen.le@cloudsecure.vn - 0912888999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Thành Trung (Trưởng phòng An toàn Thông tin – Công ty AnToanTech) - trung.nguyen@antoantech.vn - 0908666777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Thị Mai (Cybersecurity Lead – TechShield) - mai.pham@techshield.vn - 0988999666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Kim Ngân (Security Compliance Officer – DevSecure) - ngan.tran@devsecure.vn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Cloud Security Engineer</w:t>
            </w:r>
            <w:r>
              <w:rPr>
                <w:rFonts w:hint="default" w:ascii="Quicksand" w:hAnsi="Quicksand" w:cs="Quicksand"/>
                <w:color w:val="auto"/>
                <w:sz w:val="20"/>
                <w:szCs w:val="20"/>
              </w:rPr>
              <w:t xml:space="preserve"> tại CloudGuard Asia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lập chính sách IAM và mã hóa dữ liệu trong AWS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soát truy cập S3, CloudTrail và quản lý CloudWatch Alert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hiện cấu hình sai bằng AWS Config và viết Lambda xử lý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có đóng góp lớn nhất vào chương trình bảo vệ dữ liệu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Certified Ethical Hacker (CEH) – EC-Council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GIAC Security Essentials (GSEC) – SANS Institute</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CompTIA Security+ – CompTIA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câu lạc bộ An toàn thông tin tại CLB Sinh viên An ninh mạng - Học viện Kỹ thuật Mật mã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workshop về bảo mật Wi-Fi, DNS spoofing.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thi đấu CTF nội bộ và luyện tập giải bài reversing.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tài liệu và tổng hợp hướng dẫn học về pentest.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bảo mật thông tin tại infosecjournal.vn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bảo mật hệ thống và ứng dụng web.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kiểm tra bảo mật với Kali Linux và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phân tích kỹ thuật về các cuộc tấn công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Bảo mật hệ thống cloud AWS (Cloud Security Engineer, CloudGuard Asia) 2023</w:t>
            </w:r>
          </w:p>
          <w:p>
            <w:pPr>
              <w:rPr>
                <w:rFonts w:hint="default" w:ascii="Quicksand" w:hAnsi="Quicksand" w:cs="Quicksand"/>
                <w:b w:val="0"/>
                <w:bCs w:val="0"/>
                <w:lang w:val="vi-VN"/>
              </w:rPr>
            </w:pPr>
            <w:r>
              <w:rPr>
                <w:rFonts w:hint="default" w:ascii="Quicksand" w:hAnsi="Quicksand" w:cs="Quicksand"/>
                <w:b w:val="0"/>
                <w:bCs w:val="0"/>
                <w:lang w:val="vi-VN"/>
              </w:rPr>
              <w:t xml:space="preserve">  Đánh giá và cải thiện bảo mật cho hệ thống web triển khai trên hạ tầng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lập IAM theo nguyên tắc phân quyền tối thiểu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Kích hoạt CloudTrail và cảnh báo hoạt động bất thường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tra cấu hình S3 bucket, RDS và các dịch vụ công khai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kiểm tra cấu hình bảo mật hệ thống (DevSecOps Engineer, DevShield)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công cụ nội bộ dùng Python và Bash để kiểm tra định kỳ các cấu hình sai lệch và gửi báo cáo cho quản lý.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các tiêu chuẩn cấu hình an toàn cho Linux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tra các thiết lập quan trọng (sudo, ssh, firewall)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báo cáo HTML qua email mỗi tuần tự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
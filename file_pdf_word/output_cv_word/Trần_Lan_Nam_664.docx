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Lan Nam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07/11/1980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0868972673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hội thảo hạ tầng trên YouTube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Tự dựng server tại nhà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
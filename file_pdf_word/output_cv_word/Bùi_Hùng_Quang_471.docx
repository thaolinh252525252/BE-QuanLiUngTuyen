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Hùng Quang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một kỹ sư DevOps toàn diện, có khả năng làm việc đa nền tảng từ cloud đến on-premises, biết tối ưu chi phí hạ tầng, đảm bảo uptime cao và hỗ trợ các team phát triển vận hành linh hoạt hơn.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05/10/1992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0712170643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Điện tử - Viễn thông tại Đại học Giao thông Vận tải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GitLab CI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Jenkins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Quỳnh (CTO - Công ty DevSolutions) - quynh.nguyen@devsolutions.vn - 0911222333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Đặng Hữu Tài (Infrastructure Architect - Công ty TechGrid) - tai.dang@techgrid.vn - 0944333222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Văn Hùng (DevOps Manager - Công ty CloudBase) - hung.tran@cloudbase.vn - 0909090909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SmartCode (2018-2019)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triển khai các job tự động kiểm tra mã nguồn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Tìm hiểu và áp dụng mô hình CI/CD cho ứng dụng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hỗ trợ cấu hình server, domain, SSL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System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GlobalDev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hạ tầng cloud trên AWS với auto scaling và load balancing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file playbook Ansible để chuẩn hóa môi trường dev/test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sự cố và nâng cấp bảo mật định kỳ cho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Tự động hóa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TechBase Solution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Kubernetes để quản lý hệ thống microservices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và Bash để tự động hoá thao tác triển khai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log bằng ELK Stack và xử lý sự cố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CloudOps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duy trì pipeline CI/CD sử dụng Jenkins và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hạ tầng AWS sử dụng Terraform và Ansible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giám sát hiệu năng với Prometheus và Grafana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DevOps xuất sắc nhất quý IV tại Công ty TechOps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CI/CD Pipelines with Jenkins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DevSecOps Fundamentals – Open Security Training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Docker Certified Associate (DCA)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Kubernetes Administrator (CKA) – Linux Foundation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Hệ thống Mạng tại CLB NetworkTech - Đại học Giao thông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workshop hướng dẫn cấu hình VLAN, trunking trên switch Cisco.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phòng lab mô phỏng mạng nội bộ bằng GNS3.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thực hành chia subnet và định tuyến tĩnh.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thi đấu esport LAN tại Sự kiện GameZone Arena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hạ tầng mạng LAN ổn định cho 30+ máy tính thi đấu.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Giám sát băng thông và phân bổ IP tĩnh cho các đội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hệ thống load balancing để tránh nghẽn đường truyền.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Hướng dẫn viên thực hành lab mạng tại Trung tâm đào tạo ITLab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sử dụng thiết bị thật để cấu hình LAN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thi thử mô phỏng CCNA với GNS3/Packet Tracer.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thực hành triển khai hệ thống WiFi campus.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Cải tiến hệ thống log tập trung với ELK Stack (DevOps Engineer, FinSight)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Giúp đội phát triển dễ dàng truy vết lỗi bằng hệ thống log phân tích thời gian thực.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Elasticsearch, Logstash và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log từ container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hiển thị lỗi theo mức độ và nguồn phát sinh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
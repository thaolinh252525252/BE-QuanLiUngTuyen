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Khánh Trí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tới việc thiết kế hệ thống ETL/ELT có khả năng mở rộng, dễ bảo trì và tích hợp với nhiều nguồn dữ liệu phức tạp như API, streaming và cơ sở dữ liệu phi cấu trúc.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20/02/1980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0831004335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Cơ sở dữ liệu và khai phá dữ liệu tại Đại học Khoa học Tự nhiên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ETL/ELT Design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Apache Kafka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Dương (Head of Engineering - Công ty FinData) - duong.le@findata.vn - 0988999123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Ngọc Trang (Senior Data Engineer - Công ty SmartRetail) - trang.do@smartretail.vn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Phan Thành Tâm (Big Data Architect - Công ty LogiData) - tam.phan@logidata.vn - 0955111222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Quốc Huy (Data Platform Lead - Công ty DataBridge) - huy.nguyen@databridge.vn - 0905123456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Big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LogiAI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thu thập và xử lý dữ liệu vận chuyển từ thiết bị IoT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Spark Streaming để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vào ElasticSearch và phát triển dashboard giám sát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RetailTech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xây dựng hệ thống phân tích tồn kho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streaming từ Kafka và lưu trữ vào BigQuery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các view logic trên dbt phục vụ BI dashboard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ETL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FinData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và bảo trì luồng dữ liệu ETL sử dụng Talend và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tra chất lượng dữ liệu và cảnh báo khi dữ liệu sai lệch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phân quyền dữ liệu theo vai trò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SmartBank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kiến trúc dữ liệu trên AWS với S3, Glue và Redshift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việc ingestion log giao dịch ngân hàng từ hệ thống core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đánh giá bảo mật và chuẩn hóa schema dữ liệu tài chính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DataFlow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triển khai pipeline ETL sử dụng Apache Airflow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dữ liệu từ nhiều nguồn như MySQL, Google Analytics và API bên thứ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hoá quy trình xử lý bằng Spark trên GCP Dataproc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'Dự án phân tích dữ liệu xuất sắc' tại FinData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cải tiến năng suất truy vấn dữ liệu SQL tại ReportPro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Data Engineer Certificate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Data Analytics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ETL and Data Pipelines with Shell, Airflow and Kafka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SQL for Data Engineering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Data Engineering with dbt – dbt Labs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dữ liệu mở tại OpenData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Thu thập và chuẩn hóa dữ liệu dân số từ các tỉnh thành.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Tích hợp dữ liệu vào hệ thống cơ sở dữ liệu MongoDB phục vụ phân tích.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dashboard đơn giản để trực quan hóa dữ liệu bằng Plotly Dash.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kỹ thuật dữ liệu tại Dự án E-Government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hệ thống thu thập dữ liệu hành chính từ nhiều bộ ngành.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hệ thống kiểm tra chất lượng dữ liệu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pipeline đồng bộ dữ liệu hằng ngày với độ trễ thấp.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khóa học nền tảng kỹ sư dữ liệu tại Trung tâm Đào tạo CloudTech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triển khai hệ thống ingest dữ liệu bằng Kafka.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về xử lý dữ liệu song song với Spark.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về định hướng nghề nghiệp cho sinh viên muốn theo ngành data engineering.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phát triển hệ thống phân tích log tại Công ty SecureLog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pipeline thu thập và phân tích log từ nhiều nguồn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cảnh báo bất thường dựa trên mô hình thống kê.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ELK stack để trực quan hóa dữ liệu log.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ETL tự động hóa cho nền tảng tài chính (ETL Developer, FinTrack)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hoá quá trình tổng hợp báo cáo từ nhiều hệ thống tài chính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ETL pipeline bằng Python và Pandas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với hệ thống email để gửi báo cáo tự động hàng tuần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Quản lý lịch ETL với crontab và giám sát bằng Prometheus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pipeline xử lý log giao dịch hệ thống ngân hàng (Data Pipeline Engineer, BankDataTech)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Lưu trữ, phân tích và phát hiện bất thường từ log giao dịch ATM và mobile banking.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Fluentd thu thập log và gửi về Kafka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real-time qua Spark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dữ liệu đã xử lý vào ElasticSearch và trực quan hoá bằng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Lake cho hệ thống quản trị khách hàng (CRM) (Data Engineer, CRMPro)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nền tảng lưu trữ dữ liệu tập trung phục vụ phân tích hành vi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ingestion từ Salesforce, Google Ads và Facebook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trữ dữ liệu theo mô hình phân vùng S3 Data Lake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Airflow để lập lịch và monitor luồng dữ liệu hàng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Kiến trúc dữ liệu cho nền tảng giáo dục trực tuyến (Cloud Data Engineer, LearnHub)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hoá kiến trúc lưu trữ và xử lý dữ liệu học viên để phục vụ dashboard học tập.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hệ thống lưu trữ với BigQuery và Data Studio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Dataflow jobs để xử lý dữ liệu sự kiện học tập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luồng dữ liệu từ Firebase tới Google Cloud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
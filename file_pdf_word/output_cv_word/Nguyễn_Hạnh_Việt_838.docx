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Hạnh Việt</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dài hạn trở thành CISO (Chief Information Security Officer), người chịu trách nhiệm toàn diện về chiến lược và vận hành hệ thống bảo mật thông tin cho tổ chức.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24/09/1986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0891486104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Cloud Security (AWS, Azure)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Tiến (Head of Cloud Security – CloudBase VN) - tien.do@cloudbase.vn - 0911555666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Ngọc Ánh (Senior Security Engineer – BizSecure) - anh.nguyen@bizsecure.vn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Certified Ethical Hacker (CEH) – EC-Council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sự kiện CTF tại Vietnam Cybersecurity Week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cho các đội chơi trong cuộc thi Capture The Flag.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Cài đặt và cấu hình máy chủ hosting bài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an toàn hệ thống trong suốt thời gian diễn ra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nghiên cứu bảo mật web tại CLB IT trẻ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khai thác lỗi XSS, CSRF trên các bài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và hỗ trợ quá trình viết báo cáo kỹ thuật.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phần trình bày đề tài bảo mật cuối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
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Khánh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ứng dụng dbt (Data Build Tool) để chuẩn hóa luồng dữ liệu và mô hình hóa dữ liệu tại tầng transformation một cách logic, dễ kiểm soát và tài liệu hóa.</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07/07/1985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0713161321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
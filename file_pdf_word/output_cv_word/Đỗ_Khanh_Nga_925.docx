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Khanh Nga</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phát triển kỹ năng khai phá dữ liệu (data mining) và phát hiện bất thường trong vận hành để đề xuất những cải tiến giúp doanh nghiệp tiết kiệm chi phí và gia tăng lợi nhuận.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08/01/1992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0775143253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Phân tích và Quản lý dữ liệu tại Đại học Phenikaa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Pandas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Dashboards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Ngọc (Giám đốc Dữ liệu - Công ty BizTech) - ngoc.le@biztech.vn - 0912345678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TechCommerce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hành vi người dùng trên nền tảng TMĐT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trên Google Data Studio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Đề xuất cải tiến quy trình bán hàng dựa trên dữ liệu thống kê</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Báo cáo và Dữ liệu</w:t>
            </w:r>
            <w:r>
              <w:rPr>
                <w:rFonts w:hint="default" w:ascii="Quicksand" w:hAnsi="Quicksand" w:cs="Quicksand"/>
                <w:color w:val="auto"/>
                <w:sz w:val="20"/>
                <w:szCs w:val="20"/>
              </w:rPr>
              <w:t xml:space="preserve"> tại Công ty Dịch vụ Ngân hàng Số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báo cáo doanh thu và chi phí bằng Python và Excel VBA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Trích xuất dữ liệu từ hệ thống giao dịch bằng SQL Server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Trình bày báo cáo định kỳ và giải thích biến động số liệu cho ban điều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nhận hoàn thành xuất sắc chương trình chuyển đổi số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Chứng chỉ Python cho Khoa học Dữ liệu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IBM Data Science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Data Analyst Associate – Microsoft Power BI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Google Data Analytics Professional Certificate – Google/Coursera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Phân tích dữ liệu cộng đồng tại Dự án OpenData vì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phân tích dữ liệu dân cư và y tế phục vụ hoạch định chính sách.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các dashboard công khai để người dân dễ tiếp cận số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nhóm cùng nhiều chuyên gia để tổng hợp insight.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tại Cộng đồng Data Analysts Vietnam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blog chia sẻ các case study phân tích dữ liệu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video hướng dẫn phân tích dữ liệu bằng Excel và Tableau.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phản biện và tư vấn giải pháp trong các bài đăng của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workshop tại DataCamp tại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'Trực quan hóa dữ liệu với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tạo báo cáo tương tác từ dữ liệu tài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lựa chọn công cụ phân tích phù hợp mục tiêu nghề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phân tích khảo sát tại GreenFuture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dữ liệu khảo sát môi trường của 3000 người dân.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Tính toán thống kê cơ bản và xây dựng biểu đồ tóm tắt.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Cung cấp bảng báo cáo định dạng Excel cho nhóm nghiên cứu.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giảng dạy tại Khóa học Phân tích dữ liệu Python for All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Trợ giảng trong các buổi thực hành xử lý dữ liệu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bài tập và hỗ trợ học viên trực tiếp qua Google Meet.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Cập nhật tài liệu kỹ thuật theo phiên bản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hành vi khách hàng mua sắm trực tuyến (Data Analyst, EcomX)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phân tích dữ liệu từ 1 triệu lượt truy cập website nhằm tối ưu hóa tỷ lệ chuyển đổi mua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làm sạch dữ liệu hành vi từ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cụm khách hàng bằng KMeans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theo dõi chuyển đổi theo thiết bị và khung giờ</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
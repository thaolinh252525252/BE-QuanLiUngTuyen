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Khánh Hạnh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trở thành người có khả năng làm cả Data Scientist và MLOps, tức vừa biết phân tích, xây dựng mô hình, vừa triển khai và giám sát mô hình AI hoạt động ổn định.</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06/06/1994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0754336165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Toán – Tin ứng dụng tại Đại học Khoa học Tự nhiên – ĐHQG TP.HCM  - Công nghệ thông tin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  GitHub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Phan Thanh Thảo (AI Technical Lead - Công ty OpenAI Việt Nam) - thao.phan@openai.vn - 0988111223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Quốc Hưng (Senior AI Engineer - Công ty EcomAI) - hung.trinh@ecomai.vn - 0909777666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FinAI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dự đoán rủi ro tín dụng bằng Random Forest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Tiền xử lý dữ liệu tài chính lớn từ nhiều nguồn khác nhau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trên cloud sử dụng FastAPI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Research Assistant</w:t>
            </w:r>
            <w:r>
              <w:rPr>
                <w:rFonts w:hint="default" w:ascii="Quicksand" w:hAnsi="Quicksand" w:cs="Quicksand"/>
                <w:color w:val="auto"/>
                <w:sz w:val="20"/>
                <w:szCs w:val="20"/>
              </w:rPr>
              <w:t xml:space="preserve"> tại Viện Trí tuệ Nhân tạo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nghiên cứu ứng dụng Transformer trong xử lý ngôn ngữ tự nhiên tiếng Việt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BERT tinh chỉnh cho phân loại văn bản và chatbot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Đồng tác giả 2 bài báo tại hội nghị AI quốc gia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Scientist</w:t>
            </w:r>
            <w:r>
              <w:rPr>
                <w:rFonts w:hint="default" w:ascii="Quicksand" w:hAnsi="Quicksand" w:cs="Quicksand"/>
                <w:color w:val="auto"/>
                <w:sz w:val="20"/>
                <w:szCs w:val="20"/>
              </w:rPr>
              <w:t xml:space="preserve"> tại Công ty InsightTech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dữ liệu hành vi người dùng từ hệ thống e-commerce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loại sản phẩm yêu thích bằng Logistic Regression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dữ liệu với Matplotlib và Seaborn để báo cáo cho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Công ty SmartVision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huấn luyện mô hình nhận diện khuôn mặt sử dụng CNN và OpenCV</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hình ảnh đầu vào và triển khai mô hình trên hệ thống giám sát an ninh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mô hình để hoạt động thời gian thực với GPU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Nhận giải 'Mô hình AI hiệu quả nhất' tại Hackathon ngành tài chính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Kỹ sư AI xuất sắc nhất quý II tại Công ty SmartVision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Advanced Computer Vision with TensorFlow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AI for Everyone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MLOps Fundamentals – DataCamp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nhóm sinh viên thi AI Hackathon tại Hội Sinh viên Kỹ thuật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chọn đề tài liên quan đến phân loại hình ảnh thực phẩm.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thiện hiệu năng mô hình CNN trên tập dữ liệu tự thu thập.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đội thi giành giải nhì toàn quốc trong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AI4VN tại Diễn đàn Trí tuệ Nhân tạo Việt Nam (AI4VN)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triển khai hệ thống demo AI tại gian hàng công nghệ.</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Trực tiếp giới thiệu ứng dụng nhận diện khuôn mặt thời gian thực cho khách tham quan.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truyền thông kỹ thuật trước và sau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nhận diện khuôn mặt chấm công (Computer Vision Engineer, SmartHR) 2021</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hệ thống nhận diện khuôn mặt thời gian thực cho doanh nghiệp vừa và nhỏ.</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CNN với TensorFlow để nhận diện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nhận diện trên camera realtime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mô hình với hệ thống chấm công và ghi log ra cơ sở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
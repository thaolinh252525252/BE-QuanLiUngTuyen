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Đặng Trí Anh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tham gia vào các dự án AI quy mô lớn liên quan đến xử lý ảnh y tế, nhận diện khuôn mặt và phân tích hành vi, nhằm góp phần nâng cao trải nghiệm và độ chính xác trong các hệ thống thông minh.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15/09/1985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0847244106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và Kỹ thuật dữ liệu tại Đại học VinUni  - Hệ thống thông tin tại Đại học Kinh tế Quốc dân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OpenCV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Matplotlib  Seaborn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PyTorch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Docker cho AI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Thử nghiệm công nghệ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Học ngoại ngữ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Mai Lan (Trưởng nhóm NLP - Công ty VietAI) - lan.vu@vietai.vn - 0966888999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Hồng Ánh (AI Project Manager - Công ty DataInsight) - anh.nguyen@datainsight.vn - 0909222333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SmartVision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huấn luyện mô hình nhận diện khuôn mặt sử dụng CNN và OpenCV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hình ảnh đầu vào và triển khai mô hình trên hệ thống giám sát an ninh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mô hình để hoạt động thời gian thực với GPU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có đóng góp xuất sắc cho hệ thống AI nội bộ ngành bán lẻ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sáng tạo cho giải pháp phân loại văn bản với BERT tiếng Việt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dự án AI có ứng dụng thực tiễn cao tại cuộc thi AI4VN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nhì cuộc thi mô hình AI dự đoán rủi ro tín dụng tổ chức bởi ngân hàng lớn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Kỹ sư AI xuất sắc nhất quý II tại Công ty SmartVision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Microsoft Azure AI Fundamentals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Natural Language Processing Specialization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Machine Learning – Specialty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dự án AI cộng đồng tại Vietnam OpenAI Community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chú thích dữ liệu âm thanh tiếng Việt cho mô hình chuyển giọng nói thành văn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tài liệu mô tả pipeline xử lý dữ liệu đầu vào trước khi huấn luyện.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Thử nghiệm các mô hình pre-trained của HuggingFace và tổng hợp kết quả benchmark.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Trợ giảng khóa học Machine Learning cơ bản tại Trung tâm Tin học UIT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làm quen với scikit-learn, pandas và numpy.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đáp các thắc mắc về quá trình huấn luyện mô hình ML cơ bản.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dữ liệu và hệ thống máy chủ cho lớp học thực hành.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biển số xe (AI Engineer, VisionAI)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OCR để nhận diện biển số xe từ ảnh giám sát giao thông.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ảnh và trích xuất vùng chứa biển số bằng YOLO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Nhận diện ký tự bằng mô hình CNN kết hợp CRNN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cloud để xử lý theo batch mỗi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phân loại văn bản tự động cho doanh nghiệp (AI Engineer, BizAI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phân loại email và tài liệu nội bộ bằng mô hình học máy.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văn bản bằng Python và NLTK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SVM và BERT để phân loại chủ đề tài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FastAPI và tích hợp vào dashboard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chatbot hỗ trợ khách hàng tiếng Việt (NLP Engineer, CustomerAI)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chatbot thông minh xử lý ngôn ngữ tự nhiên để hỗ trợ khách hàng 24/7.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seq2seq và fine-tune BERT tiếng Việt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RASA framework để điều hướng hội thoại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API chatbot lên hệ thống website của khách hàng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dự đoán giá bất động sản (Machine Learning Engineer, PropAI)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ứng dụng machine learning vào việc định giá bất động sản theo vị trí và đặc điểm kỹ thuật.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xử lý dữ liệu nhà đất từ nhiều nguồn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hồi quy (Linear, Random Forest)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triển khai giao diện thử nghiệm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nhận diện khuôn mặt chấm công (Computer Vision Engineer, SmartHR)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hệ thống nhận diện khuôn mặt thời gian thực cho doanh nghiệp vừa và nhỏ.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CNN với TensorFlow để nhận diện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nhận diện trên camera realtime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mô hình với hệ thống chấm công và ghi log ra cơ sở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
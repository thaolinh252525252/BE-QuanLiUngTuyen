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Phạm Ngân Ngân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tham gia nghiên cứu AI ứng dụng trong giáo dục như hệ thống gợi ý lộ trình học, chấm điểm tự động, nhận diện giọng nói để nâng cao chất lượng giảng dạy.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06/04/1980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0314118939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máy tính tại Đại học Công nghệ Thông tin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NumPy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Scikit-learn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OpenCV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Natural Language Processing (NLP)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Computer Vision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Tập gym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Xem phim khoa học viễn tưởng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Thị Kim Yến (Data Science Manager - Công ty BigData Lab) - yen.le@bigdatalab.vn - 0933666999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Quốc Bảo (CTO - Công ty VisionTech) - bao.le@visiontech.vn - 0944333555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Đỗ Minh Dũng (Giám sát kỹ thuật AI - Công ty AI4Life) - dung.do@ai4life.vn - 0977999000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MedTech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hình ảnh y tế (X-ray, MRI) và gán nhãn thủ công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huấn luyện mô hình phân loại bệnh sử dụng CNN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tiền xử lý và đánh giá mô hình trên tập test thực tế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SmartVision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huấn luyện mô hình nhận diện khuôn mặt sử dụng CNN và OpenCV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hình ảnh đầu vào và triển khai mô hình trên hệ thống giám sát an ninh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mô hình để hoạt động thời gian thực với GPU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Kỹ sư AI xuất sắc nhất quý II tại Công ty SmartVision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dự án AI có ứng dụng thực tiễn cao tại cuộc thi AI4VN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nhì cuộc thi mô hình AI dự đoán rủi ro tín dụng tổ chức bởi ngân hàng lớn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AI for Everyone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Advanced Computer Vision with TensorFlow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MLOps Fundamentals – DataCamp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Applied Data Science with Python – University of Michigan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tổ chức học thuật về AI tại Câu lạc bộ Sinh viên AI (2019 - 2021)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hội thảo về thị giác máy tính, xử lý ngôn ngữ tự nhiên.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Mời chuyên gia từ các công ty AI đến chia sẻ kinh nghiệm.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Phụ trách truyền thông và viết báo cáo sau hội thảo.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phân loại văn bản tự động cho doanh nghiệp (AI Engineer, BizAI Solutions)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phân loại email và tài liệu nội bộ bằng mô hình học máy.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văn bản bằng Python và NLTK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SVM và BERT để phân loại chủ đề tài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FastAPI và tích hợp vào dashboard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nhận diện khuôn mặt chấm công (Computer Vision Engineer, SmartHR)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hệ thống nhận diện khuôn mặt thời gian thực cho doanh nghiệp vừa và nhỏ.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CNN với TensorFlow để nhận diện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nhận diện trên camera realtime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mô hình với hệ thống chấm công và ghi log ra cơ sở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dự đoán giá bất động sản (Machine Learning Engineer, PropAI)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ứng dụng machine learning vào việc định giá bất động sản theo vị trí và đặc điểm kỹ thuật.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và xử lý dữ liệu nhà đất từ nhiều nguồn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hồi quy (Linear, Random Forest)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triển khai giao diện thử nghiệm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
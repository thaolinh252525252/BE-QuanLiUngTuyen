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Anh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chuyên viên kiểm thử phần mềm có chuyên môn vững vàng, có khả năng viết test case chi tiết, bao phủ các tình huống nghiệp vụ phức tạp và đảm bảo chất lượng sản phẩm trước khi bàn giao cho khách hàng.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10/05/1982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0921534760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Công nghệ - ĐHQG Hà Nội  - Kỹ thuật máy tính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Selenium WebDriver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Tự dựng server tại nhà</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(QA Manager - Công ty Phần mềm NextGen) - ha.nguyen@nextgen.vn - 0908123456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Cường (Trưởng nhóm Kiểm thử - Công ty EcomX) - cuong.pham@ecomx.vn - 0912233445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Thanh (Senior QA Engineer - Công ty GlobalSoft) - thanh.vu@globalsoft.vn - 0966888000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Thu Hiền (Trưởng phòng QA - Công ty SmartTest) - hien.do@smarttest.vn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5 cá nhân có bộ test case bao phủ nghiệp vụ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kiểm thử hiệu năng xuất sắc cho hệ thống Core Banking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REST API Testing with REST Assured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JMeter Performance Testing – BlazeMeter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chuyển đổi số tại Trường Đại học CNTT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hệ thống quản lý sinh viên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dữ liệu từ hệ thống cũ chuyển sang không bị lỗi.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hướng dẫn sử dụng dành cho cán bộ và giảng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
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Hùng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ứng dụng kỹ năng dữ liệu để giải quyết các vấn đề thực tiễn như phân tích hành vi khách hàng, tối ưu chiến dịch marketing và xây dựng hệ thống đo lường hiệu suất công việc thông minh.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27/08/1991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0719301555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
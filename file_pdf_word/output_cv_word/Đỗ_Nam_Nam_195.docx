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Nam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kỹ năng kiểm thử API bằng Postman, REST Assured để đảm bảo chất lượng backend hoạt động chính xác trước khi kết nối với giao diện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06/08/1991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0704962937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
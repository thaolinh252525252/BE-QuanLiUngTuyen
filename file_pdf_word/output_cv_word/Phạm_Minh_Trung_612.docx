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Minh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19/07/1994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0343318007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FPT 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
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Phương Hiếu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ứng dụng các thuật toán học máy nâng cao như Gradient Boosting, Random Forest, Deep Learning vào các bài toán thực tiễn như dự đoán hành vi khách hàng, phát hiện gian lận và tối ưu quy trình kinh doanh.</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16/10/1983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0840345774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Toán ứng dụng và Tin học tại Đại học Kinh tế Quốc dân  - Phân tích dữ liệu lớn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Model Deployment (Flask, FastAPI)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Thu Hằng (Trưởng phòng Phân tích Dữ liệu – DataWave) - hang.tran@datawave.vn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Ngọc Mai (Quản lý sản phẩm AI – TechX) - mai.vu@techx.vn - 0967888999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Trung Kiên (Trưởng nhóm Kỹ thuật AI – DeepVision) - kien.do@deepvision.vn - 0944666777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Minh Đức (Lead AI Engineer – FinTech Lab) - duc.pham@fintechlab.vn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Xuân Hoàng (CTO – CloudAI) - hoang.trinh@cloudai.vn - 0911666777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ML Engineer Intern</w:t>
            </w:r>
            <w:r>
              <w:rPr>
                <w:rFonts w:hint="default" w:ascii="Quicksand" w:hAnsi="Quicksand" w:cs="Quicksand"/>
                <w:color w:val="auto"/>
                <w:sz w:val="20"/>
                <w:szCs w:val="20"/>
              </w:rPr>
              <w:t xml:space="preserve"> tại SmartRetail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xây dựng hệ thống gợi ý sản phẩm dựa trên hành vi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exploratory data analysis và tiền xử lý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LightGBM và Grid Search để cải thiện độ chính xác mô hình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Danh hiệu 'Mô hình AI tối ưu hiệu suất nhất năm' – tại FinTech 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Đóng góp nổi bật cho hệ thống gợi ý sản phẩm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Ba cuộc thi Hackathon AI toàn quốc tổ chức bởi VietAI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Deep Learning Specialization – Coursera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Natural Language Processing with Classification and Vector Spaces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Machine Learning Specialization – Coursera (Stanford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Machine Learning Engineer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Introduction to MLOps – Coursera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Machine Learning tại Công ty AI 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xử lý dữ liệu hình ảnh cho hệ thống nhận diện đối tượng giao thông.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CNN sử dụng TensorFlow và Keras.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đánh giá mô hình và tối ưu hyperparameters.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hội thảo sinh viên nghiên cứu ML tại Hội thảo AI4Students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phân tích hành vi khách hàng bằng clustering.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tiếp cận pipeline xử lý dữ liệu lớn với Spark MLlib.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và giải đáp các thắc mắc về sự khác biệt giữa ML và DL.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Machine Learning tại Phòng Lab AI, Đại học Bách Khoa TP.HCM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các mô hình dự đoán giá cổ phiếu dựa trên dữ liệu chuỗi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học sâu sử dụng LSTM với dữ liệu tài chính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khoa học và trình bày tại hội thảo sinh viên nghiên cứu khoa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Trí tuệ Nhân tạo tại Đại học Quốc tế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Thường xuyên tổ chức buổi chia sẻ về học máy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mini project về phân loại hình ảnh thời trang.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Mời khách mời doanh nghiệp chia sẻ ứng dụng AI trong sản xuất.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báo nhu cầu kho hàng thời gian thực (ML Engineer, LogiData) 2023</w:t>
            </w:r>
          </w:p>
          <w:p>
            <w:pPr>
              <w:rPr>
                <w:rFonts w:hint="default" w:ascii="Quicksand" w:hAnsi="Quicksand" w:cs="Quicksand"/>
                <w:b w:val="0"/>
                <w:bCs w:val="0"/>
                <w:lang w:val="vi-VN"/>
              </w:rPr>
            </w:pPr>
            <w:r>
              <w:rPr>
                <w:rFonts w:hint="default" w:ascii="Quicksand" w:hAnsi="Quicksand" w:cs="Quicksand"/>
                <w:b w:val="0"/>
                <w:bCs w:val="0"/>
                <w:lang w:val="vi-VN"/>
              </w:rPr>
              <w:t xml:space="preserve">  Dự báo số lượng hàng tồn kho theo ngày dựa trên dữ liệu lịch sử bán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ARIMA và Prophet để dự báo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hóa pipeline thu thập dữ liệu từ hệ thống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đến quản lý khi dự đoán thấp hơn ngưỡng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cảm xúc trong video họp (ML Engineer, EmotionAI)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hình ảnh khuôn mặt trong video để xác định mức độ hài lòng của người tham dự họp.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video, tách frame và detect khuôn mặt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Dùng CNN để phân loại biểu cảm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hợp thời gian thực bằng WebSocket để phản hồi live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gợi ý sản phẩm cá nhân hóa (Machine Learning Engineer, ShopAI)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recommendation engine dựa trên hành vi duyệt web và lịch sử mua hàng của người dùng.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hành vi và xây dựng profile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Collaborative Filtering và Matrix Factorization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server bằng Flask và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
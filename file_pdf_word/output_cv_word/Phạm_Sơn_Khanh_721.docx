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Sơn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trong việc phân tích và phản hồi sự cố bảo mật, từ việc thu thập log, phân tích forensics đến khôi phục hệ thống sau sự cố một cách nhanh chóng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21/10/1984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0928930159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 Mạng máy tính và truyền thông dữ liệu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
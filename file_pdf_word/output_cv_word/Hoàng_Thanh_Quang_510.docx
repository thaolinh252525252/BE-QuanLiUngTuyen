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Thanh Quang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backend developer có tư duy hướng sản phẩm: hiểu nhu cầu người dùng, đề xuất cải tiến hợp lý và có khả năng phối hợp chặt chẽ với Product Owner và UI/UX Designer để triển khai đúng ý tưởng sản phẩm.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14/08/1997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0325374673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Agile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Hậu (Senior Backend Engineer - Công ty Usolab) - hau.trinh@usolab.vn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SmartLearn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chức năng báo cáo và thống kê học tập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logic business cho bài kiểm tra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với các nền tảng bên thứ ba qua 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NextSoft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module quản lý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áp dụng Django ORM cho các thao tác CSDL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xử lý bug và bảo trì codebase hiện tại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Finhub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Lập trình hệ thống giao dịch tài chính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bảo mật qua JWT  kiểm soát phân quyền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logging  alert sử dụng Sentry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DataLogic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lớn và xây dựng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lưu trữ và xử lý bằng MongoDB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để tự động hóa xử lý dữ liệu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Fullstack Developer (Python)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CloudApp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REST API backend với Flask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frontend đơn giản với Jinja2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CI/CD dùng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Testing với Pytest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kết hợp PostgreSQL – Pluralsight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Python 3 Programming Specialization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for AI Engineers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cho Khoa học Dữ liệu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khách mời tại Sự kiện Python Vietnam Conf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Thuyết trình chủ đề 'Tối ưu hoá API bằng FastAPI'.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thực tế khi triển khai hệ thống Python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cùng các chuyên gia trong ngành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lập trình Python tại Câu lạc bộ IT Đại học Bách Khoa (2019 - 2020)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giáo trình Python cơ bản cho sinh viên năm nhất.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Giảng dạy các buổi workshop trực tiếp tại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hoàn thành bài tập và dự án nhỏ.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tại Phòng Lab AI - Trường Đại học (2022 -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mô hình xử lý ngôn ngữ tự nhiên bằng Python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đầu vào và huấn luyện mô hình từ dữ liệu tiếng Việt.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thành API phục vụ các nhóm nghiên cứu khác.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Ban kỹ thuật tại Hội Sinh viên Khoa CNTT (2018 - 2019)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website thông báo sự kiện và đăng ký trực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trị server sinh viên sử dụng chung (LAMP Stack).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tài liệu hướng dẫn sử dụng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Cổng thông tin nội bộ doanh nghiệp (Fullstack Python Developer, BizCorp)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lưu trữ tài liệu, trao đổi nội bộ và thông báo cho nhân viên công ty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đăng nhập SSO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module chat nội bộ bằng WebSocket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Flask kết hợp ReactJS để phát triển frontend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chấm công và theo dõi làm việc từ xa (Backend Developer, RemoteWork)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Ghi nhận thời gian làm việc, vị trí, ảnh chấm công của nhân viên online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API checkin/check-out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hình ảnh và toạ độ GPS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PDF bằng thư viện ReportLab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đặt lịch khám bệnh (Backend Developer, MediCare)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Nền tảng giúp bệnh nhân đặt lịch, thanh toán và nhận thông báo tái khám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API đặt lịch theo thời gian thực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SMS và email notification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quyền người dùng theo nhóm bệnh viện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
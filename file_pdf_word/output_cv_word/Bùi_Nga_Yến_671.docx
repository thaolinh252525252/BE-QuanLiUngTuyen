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Nga Yến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kết hợp kỹ năng phân tích định lượng với trực quan hóa nâng cao để xây dựng hệ thống dashboard giúp ban lãnh đạo theo dõi hiệu quả hoạt động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25/02/1980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0302932532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 Thống kê Kinh tế tại Đại học Thống kê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Data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Cleaning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Thị Hằng (Chuyên viên cấp cao về dữ liệu - Công ty RetailTech) - hang.trinh@retailtech.vn - 0977222333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giảng dạy tại Khóa học Phân tích dữ liệu Python for All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Trợ giảng trong các buổi thực hành xử lý dữ liệu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tập và hỗ trợ học viên trực tiếp qua Google Meet.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Cập nhật tài liệu kỹ thuật theo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
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Nam Quang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tạo ra nền tảng dữ liệu mở (open data platform) cho các bộ phận nội bộ dễ dàng truy cập, khai thác và sử dụng dữ liệu theo cơ chế phân quyền rõ ràng.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24/06/1990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0906027696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phần mềm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NoSQL (MongoDB, Cassandra)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Đỗ Ngọc Trang (Senior Data Engineer - Công ty SmartRetail) - trang.do@smartretail.vn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Lệ (Analytics Lead - Công ty InsightTech) - le.nguyen@insighttech.vn - 0966999888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Thị Mai (Technical Manager - Công ty CloudData) - mai.tran@cloudata.vn - 0933666777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Quốc Huy (Data Platform Lead - Công ty DataBridge) - huy.nguyen@databridge.vn - 0905123456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Hoàng Dương (Head of Engineering - Công ty FinData) - duong.le@findata.vn - 0988999123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Engineer</w:t>
            </w:r>
            <w:r>
              <w:rPr>
                <w:rFonts w:hint="default" w:ascii="Quicksand" w:hAnsi="Quicksand" w:cs="Quicksand"/>
                <w:color w:val="auto"/>
                <w:sz w:val="20"/>
                <w:szCs w:val="20"/>
              </w:rPr>
              <w:t xml:space="preserve"> tại Công ty DataFlow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triển khai pipeline ETL sử dụng Apache Airflow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dữ liệu từ nhiều nguồn như MySQL, Google Analytics và API bên thứ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hoá quy trình xử lý bằng Spark trên GCP Dataproc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'Dự án phân tích dữ liệu xuất sắc' tại FinData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'Pipeline ổn định nhất năm' tại TechFlow</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nhân viên cải tiến hệ thống ETL tại SmartRetail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xử lý dữ liệu lớn trong cuộc thi nội bộ AI Challenge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AWS Certified Data Analytics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IBM Data Engineering Professional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Modern Data Engineering with dbt – dbt Labs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tổ chức Data Day tại Vietnam Data Community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demo pipeline dữ liệu thời gian thực bằng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phần trình diễn luồng dữ liệu streaming giữa các node Spark.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cấu trúc cơ bản của hệ thống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Realtime Analytics cho hệ thống bán lẻ toàn quốc (Big Data Engineer, Retail360)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xử lý dữ liệu bán hàng theo thời gian thực để hỗ trợ ra quyết định tức thì.</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Kafka để thu thập dữ liệu từ các chi nhánh toàn quốc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streaming bằng Spark Structured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dữ liệu về Redshift và hiển thị trên dashboard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pipeline xử lý log giao dịch hệ thống ngân hàng (Data Pipeline Engineer, BankDataTech) 2020</w:t>
            </w:r>
          </w:p>
          <w:p>
            <w:pPr>
              <w:rPr>
                <w:rFonts w:hint="default" w:ascii="Quicksand" w:hAnsi="Quicksand" w:cs="Quicksand"/>
                <w:b w:val="0"/>
                <w:bCs w:val="0"/>
                <w:lang w:val="vi-VN"/>
              </w:rPr>
            </w:pPr>
            <w:r>
              <w:rPr>
                <w:rFonts w:hint="default" w:ascii="Quicksand" w:hAnsi="Quicksand" w:cs="Quicksand"/>
                <w:b w:val="0"/>
                <w:bCs w:val="0"/>
                <w:lang w:val="vi-VN"/>
              </w:rPr>
              <w:t xml:space="preserve">  Lưu trữ, phân tích và phát hiện bất thường từ log giao dịch ATM và mobile banking.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Fluentd thu thập log và gửi về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real-time qua Spark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dữ liệu đã xử lý vào ElasticSearch và trực quan hoá bằng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Lake cho hệ thống quản trị khách hàng (CRM) (Data Engineer, CRMPro)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nền tảng lưu trữ dữ liệu tập trung phục vụ phân tích hành vi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ingestion từ Salesforce, Google Ads và Facebook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trữ dữ liệu theo mô hình phân vùng S3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Airflow để lập lịch và monitor luồng dữ liệu hàng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Kiến trúc dữ liệu cho nền tảng giáo dục trực tuyến (Cloud Data Engineer, LearnHub) 2022</w:t>
            </w:r>
          </w:p>
          <w:p>
            <w:pPr>
              <w:rPr>
                <w:rFonts w:hint="default" w:ascii="Quicksand" w:hAnsi="Quicksand" w:cs="Quicksand"/>
                <w:b w:val="0"/>
                <w:bCs w:val="0"/>
                <w:lang w:val="vi-VN"/>
              </w:rPr>
            </w:pPr>
            <w:r>
              <w:rPr>
                <w:rFonts w:hint="default" w:ascii="Quicksand" w:hAnsi="Quicksand" w:cs="Quicksand"/>
                <w:b w:val="0"/>
                <w:bCs w:val="0"/>
                <w:lang w:val="vi-VN"/>
              </w:rPr>
              <w:t xml:space="preserve">  Chuẩn hoá kiến trúc lưu trữ và xử lý dữ liệu học viên để phục vụ dashboard học tập.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lưu trữ với BigQuery và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Dataflow jobs để xử lý dữ liệu sự kiện học tập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luồng dữ liệu từ Firebase tới Google Cloud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
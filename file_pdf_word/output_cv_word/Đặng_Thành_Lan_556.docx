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Thành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tích lũy kinh nghiệm với các công nghệ container mới như Podman, Helm, ArgoCD để triển khai các ứng dụng cloud-native theo kiến trúc hiện đại và linh hoạt.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12/01/1982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0331241901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- Kỹ thuật máy tính tại Đại học Bách khoa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Bash Script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Hữu Tài (Infrastructure Architect - Công ty TechGrid) - tai.dang@techgrid.vn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dự án chuyển đổi hạ tầng mạng doanh nghiệp tại Công ty Phần mềm MTech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Tái cấu trúc toàn bộ hệ thống mạng nội bộ từ layer 2 sang layer 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firewall và phân vùng mạng theo chức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kiểm thử failover và dự phòng hệ thống mạng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
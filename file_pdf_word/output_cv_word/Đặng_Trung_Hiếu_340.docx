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Lập trình viên Frontend</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Đặng Trung Hiếu</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muốn tham gia phát triển các dự án PWA (Progressive Web App) có khả năng hoạt động offline, hỗ trợ push notification và tối ưu tốc độ truy cập trên mobile device.</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22/12/1982</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0813465646</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Công nghệ phần mềm tại Đại học Quốc tế – ĐHQG TP.HCM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Testing (Jest, RTL)</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Học ngoại ngữ</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Đọc sách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Nghe nhạc</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Tham gia hackathon</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Tham gia cộng đồng lập trình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Bùi Văn Khoa (Frontend Manager - Công ty ReactLab) - khoa.bui@reactlab.vn - 0909786543</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ReactJS Developer</w:t>
            </w:r>
            <w:r>
              <w:rPr>
                <w:rFonts w:hint="default" w:ascii="Quicksand" w:hAnsi="Quicksand" w:cs="Quicksand"/>
                <w:color w:val="auto"/>
                <w:sz w:val="20"/>
                <w:szCs w:val="20"/>
              </w:rPr>
              <w:t xml:space="preserve"> tại Công ty TechBase (2022–2023)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dashboard quản trị sử dụng React, Ant Design và React Query</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Thực hiện kiểm thử UI với React Testing Library và cấu hình CI/CD với GitLab</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Làm việc theo mô hình Agile/Scrum, tham gia code review và daily standup</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Junior Frontend Engineer</w:t>
            </w:r>
            <w:r>
              <w:rPr>
                <w:rFonts w:hint="default" w:ascii="Quicksand" w:hAnsi="Quicksand" w:cs="Quicksand"/>
                <w:color w:val="auto"/>
                <w:sz w:val="20"/>
                <w:szCs w:val="20"/>
              </w:rPr>
              <w:t xml:space="preserve"> tại Startup EduTech (2020–2021)</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và bảo trì website đào tạo trực tuyến với VueJS</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Tích hợp hệ thống đánh giá học viên qua REST API và xử lý dữ liệu real-time</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Tham gia phát triển hệ thống CMS nội bộ hỗ trợ quản lý bài giảng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Frontend Developer</w:t>
            </w:r>
            <w:r>
              <w:rPr>
                <w:rFonts w:hint="default" w:ascii="Quicksand" w:hAnsi="Quicksand" w:cs="Quicksand"/>
                <w:color w:val="auto"/>
                <w:sz w:val="20"/>
                <w:szCs w:val="20"/>
              </w:rPr>
              <w:t xml:space="preserve"> tại Công ty WebGen Việt Nam (2021–2023)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Phát triển giao diện người dùng cho các ứng dụng web SPA sử dụng ReactJS và Redux</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Chuyển thiết kế từ Figma thành giao diện responsive và chuẩn WCAG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Tối ưu hóa hiệu năng load trang bằng lazy loading và code splitting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Frontend Engineer</w:t>
            </w:r>
            <w:r>
              <w:rPr>
                <w:rFonts w:hint="default" w:ascii="Quicksand" w:hAnsi="Quicksand" w:cs="Quicksand"/>
                <w:color w:val="auto"/>
                <w:sz w:val="20"/>
                <w:szCs w:val="20"/>
              </w:rPr>
              <w:t xml:space="preserve"> tại Công ty Fintech Asia (2023–nay)</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Thiết kế hệ thống giao diện ứng dụng tài chính cá nhân bằng Next.js</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Tích hợp xác thực người dùng với Firebase Auth và Google OAuth</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Tối ưu Core Web Vitals và cải thiện SEO cho các landing page</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Frontend Intern</w:t>
            </w:r>
            <w:r>
              <w:rPr>
                <w:rFonts w:hint="default" w:ascii="Quicksand" w:hAnsi="Quicksand" w:cs="Quicksand"/>
                <w:color w:val="auto"/>
                <w:sz w:val="20"/>
                <w:szCs w:val="20"/>
              </w:rPr>
              <w:t xml:space="preserve"> tại VietWeb Solutions (2019–2020)</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Hỗ trợ thiết kế và cắt HTML/CSS theo bản thiết kế Adobe XD</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Học và thực hành làm việc với Bootstrap 4, JQuery và thư viện Chart.js</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Viết tài liệu hướng dẫn sử dụng giao diện cho khách hàng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Giải thưởng 'UI thân thiện nhất năm' do khách hàng bình chọn</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Top 3 nhân sự cải tiến hiệu suất frontend tại Startup EduTech</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Đạt danh hiệu 'Developer truyền cảm hứng thiết kế tương tác' tại DevDays</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Giải thưởng 'FrontEnd Code Clean nhất quý II' do team Technical trao tặng</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Progressive Web Apps (PWA) Development – Google Developers</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VueJS Complete Guide (incl. Router  Vuex) – Udemy</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JavaScript Algorithms and Data Structures – freeCodeCamp</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Người viết blog chia sẻ về UI/UX tại Blog cá nhân - codefrontend.dev (2021 - nay)</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Viết bài hướng dẫn sử dụng các thư viện React UI như Material UI, Ant Design.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Chia sẻ về tối ưu hiệu suất frontend và lazy loading.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Giới thiệu các nguyên tắc thiết kế UX nâng cao.</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Ứng dụng quản lý chi tiêu cá nhân (Frontend Solo Dev, Dự án cá nhân) 2020</w:t>
            </w:r>
          </w:p>
          <w:p>
            <w:pPr>
              <w:rPr>
                <w:rFonts w:hint="default" w:ascii="Quicksand" w:hAnsi="Quicksand" w:cs="Quicksand"/>
                <w:b w:val="0"/>
                <w:bCs w:val="0"/>
                <w:lang w:val="vi-VN"/>
              </w:rPr>
            </w:pPr>
            <w:r>
              <w:rPr>
                <w:rFonts w:hint="default" w:ascii="Quicksand" w:hAnsi="Quicksand" w:cs="Quicksand"/>
                <w:b w:val="0"/>
                <w:bCs w:val="0"/>
                <w:lang w:val="vi-VN"/>
              </w:rPr>
              <w:t xml:space="preserve">  Ứng dụng web giúp người dùng ghi lại chi tiêu và theo dõi dòng tiền.</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Xây dựng toàn bộ UI bằng VueJS và Vuex</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lưu trữ localStorage và đồng bộ hóa đám mây</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Tạo biểu đồ thống kê bằng Chart.js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
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 Kỹ sư Trí tuệ Nhân tạo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Ngô Tú Trí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hướng đến trở thành chuyên gia AI toàn diện, có khả năng xử lý dữ liệu, huấn luyện mô hình, triển khai trên cloud, đảm bảo hiệu quả – chính xác – minh bạch – và bền vững.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10/12/1987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0368047111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Toán – Tin ứng dụng tại Đại học Khoa học Tự nhiên – ĐHQG TP.HCM  - Công nghệ thông tin tại Đại học FPT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Keras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Deep Learning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Scikit-learn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NumPy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Git  GitHub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Tập gym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Thiết kế sản phẩm cá nhân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Tham gia cộng đồng lập trình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Nguyễn Hồng Ánh (AI Project Manager - Công ty DataInsight) - anh.nguyen@datainsight.vn - 0909222333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Phạm Văn Tùng (Lead Data Scientist - Công ty FinAI) - tung.pham@finai.vn - 0933777888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Nguyễn Hoàng Long (Head of AI - Công ty SmartVision) - long.nguyen@smartvision.vn - 0908111222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Lê Thị Kim Yến (Data Science Manager - Công ty BigData Lab) - yen.le@bigdatalab.vn - 0933666999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Trần Thị Minh Hà (Giám đốc Trung tâm Trí tuệ Nhân tạo - Viện AI Việt Nam) - ha.tran@vienai.vn - 0912666777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AI Research Assistant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Viện Trí tuệ Nhân tạo Việt Nam (2021-2022)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Tham gia nghiên cứu ứng dụng Transformer trong xử lý ngôn ngữ tự nhiên tiếng Việt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Huấn luyện mô hình BERT tinh chỉnh cho phân loại văn bản và chatbot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Đồng tác giả 2 bài báo tại hội nghị AI quốc gia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Top 5 dự án AI có ứng dụng thực tiễn cao tại cuộc thi AI4VN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Được vinh danh 'Kỹ sư học máy tận tâm' trong dự án triển khai AI quy mô lớn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Deep Learning Specialization – DeepLearning.AI (Coursera)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AWS Certified Machine Learning – Specialty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Machine Learning with Python – IBM (Coursera)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Trợ giảng khóa học Machine Learning cơ bản tại Trung tâm Tin học UIT (2020)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Hướng dẫn học viên làm quen với scikit-learn, pandas và numpy.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Giải đáp các thắc mắc về quá trình huấn luyện mô hình ML cơ bản.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Chuẩn bị dữ liệu và hệ thống máy chủ cho lớp học thực hành.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Ứng dụng nhận diện khuôn mặt chấm công (Computer Vision Engineer, SmartHR)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Phát triển hệ thống nhận diện khuôn mặt thời gian thực cho doanh nghiệp vừa và nhỏ.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Xây dựng mô hình CNN với TensorFlow để nhận diện khuôn mặt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Triển khai nhận diện trên camera realtime bằng OpenCV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Kết nối mô hình với hệ thống chấm công và ghi log ra cơ sở dữ liệu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Hệ thống phân loại văn bản tự động cho doanh nghiệp (AI Engineer, BizAI Solutions) 2022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Xây dựng hệ thống phân loại email và tài liệu nội bộ bằng mô hình học máy.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Tiền xử lý dữ liệu văn bản bằng Python và NLTK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Huấn luyện mô hình SVM và BERT để phân loại chủ đề tài liệu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Triển khai mô hình trên FastAPI và tích hợp vào dashboard nội bộ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Hệ thống nhận diện biển số xe (AI Engineer, VisionAI) 2020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Xây dựng mô hình OCR để nhận diện biển số xe từ ảnh giám sát giao thông.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Xử lý ảnh và trích xuất vùng chứa biển số bằng YOLO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Nhận diện ký tự bằng mô hình CNN kết hợp CRNN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Triển khai mô hình trên cloud để xử lý theo batch mỗi ngày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
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Hòa Yến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các dự án mã nguồn mở về AI để cải thiện kỹ năng coding, hiểu rõ best practice trong xây dựng hệ thống học máy và tăng khả năng cộng tác quốc tế.</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10/08/1980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0715305431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tại Đại học Bách khoa Hà Nội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Deep Learning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Evaluation  Tuning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Tùng (Lead Data Scientist - Công ty FinAI) - tung.pham@finai.vn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Hoàng Long (Head of AI - Công ty SmartVision) - long.nguyen@smartvision.vn - 0908111222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Dũng (Giám sát kỹ thuật AI - Công ty AI4Life) - dung.do@ai4life.vn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Nhận giải 'Mô hình AI hiệu quả nhất' tại Hackathon ngành tài chính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Azure AI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học thuật về AI tại Câu lạc bộ Sinh viên AI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hội thảo về thị giác máy tính, xử lý ngôn ngữ tự nhiên.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chuyên gia từ các công ty AI đến chia sẻ kinh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Phụ trách truyền thông và viết báo cáo sau hội thảo.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
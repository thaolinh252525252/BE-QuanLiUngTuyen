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Nam Khanh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việc làm việc trong một môi trường Agile chuyên nghiệp, nơi tôi có thể tham gia đầy đủ vào vòng đời phát triển phần mềm từ việc phân tích yêu cầu đến kiểm thử hồi quy và hỗ trợ UAT.</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20/09/1999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0315745076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máy tính tại Đại học Sư phạm Kỹ thuật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Performance Testing với JMeter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Khả năng đọc log và phân tích lỗi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Tìm hiểu hệ thống phân tán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podcast về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Thắng (Test Automation Lead - Công ty AutoCheck) - thang.trinh@autocheck.vn - 0933222444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Ngọc Bích (Lead Tester - Công ty QA Zone) - bich.le@qazone.vn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Hạnh (Test Lead - Công ty EduPro) - hanh.tran@edupro.vn - 0933445566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Manual Tester</w:t>
            </w:r>
            <w:r>
              <w:rPr>
                <w:rFonts w:hint="default" w:ascii="Quicksand" w:hAnsi="Quicksand" w:cs="Quicksand"/>
                <w:color w:val="auto"/>
                <w:sz w:val="20"/>
                <w:szCs w:val="20"/>
              </w:rPr>
              <w:t xml:space="preserve"> tại Công ty VietTech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thực thi test case thủ công cho hệ thống quản lý nhân sự</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đa trình duyệt và ghi nhận kết quả trên TestRail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Đảm bảo tỷ lệ bug tái phát 5% sau mỗi vòng kiểm thử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QA Engineer</w:t>
            </w:r>
            <w:r>
              <w:rPr>
                <w:rFonts w:hint="default" w:ascii="Quicksand" w:hAnsi="Quicksand" w:cs="Quicksand"/>
                <w:color w:val="auto"/>
                <w:sz w:val="20"/>
                <w:szCs w:val="20"/>
              </w:rPr>
              <w:t xml:space="preserve"> tại Công ty EcomX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API với Postman và viết script kiểm thử tự động bằng REST Assured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chặt chẽ với developer để xác minh lỗi backend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hiệu năng với JMeter trên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QA</w:t>
            </w:r>
            <w:r>
              <w:rPr>
                <w:rFonts w:hint="default" w:ascii="Quicksand" w:hAnsi="Quicksand" w:cs="Quicksand"/>
                <w:color w:val="auto"/>
                <w:sz w:val="20"/>
                <w:szCs w:val="20"/>
              </w:rPr>
              <w:t xml:space="preserve"> tại Công ty EduPro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scenario và thực hiện kiểm thử toàn bộ quy trình đăng ký khóa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bộ testcase tự động bằng Katalon Studio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họp sprint cùng Scrum team để xác định tiêu chí chấp nhận (AC)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Kiểm thử phần mềm</w:t>
            </w:r>
            <w:r>
              <w:rPr>
                <w:rFonts w:hint="default" w:ascii="Quicksand" w:hAnsi="Quicksand" w:cs="Quicksand"/>
                <w:color w:val="auto"/>
                <w:sz w:val="20"/>
                <w:szCs w:val="20"/>
              </w:rPr>
              <w:t xml:space="preserve"> tại Công ty Phần mềm NextGen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case chi tiết dựa trên tài liệu yêu cầu của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chức năng, hồi quy và kiểm thử giao diện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Báo cáo lỗi bằng Jira kèm theo log và ảnh minh họa rõ ràng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Nhân sự kiểm thử có tốc độ xác minh lỗi nhanh nhất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Nhất cuộc thi kiểm thử phần mềm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QA xuất sắc quý I tại Công ty Phần mềm NextGen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Vinh danh 'Người bảo vệ chất lượng sản phẩm' tại hội nghị kỹ thuật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JMeter Performance Testing – BlazeMeter Academy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Trợ giảng khoá học Kiểm thử cơ bản tại Trung tâm Tin học UIT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viết test case và sử dụng JIRA.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dữ liệu kiểm thử và môi trường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bài kiểm tra cuối khóa và đưa ra phản hồi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chuyển đổi số tại Trường Đại học CNTT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thử hệ thống quản lý sinh viên phiên bản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Đảm bảo dữ liệu từ hệ thống cũ chuyển sang không bị lỗi.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tài liệu hướng dẫn sử dụng dành cho cán bộ và giảng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ứng dụng quản lý nhân sự nội bộ (Manual Tester, VietHR)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theo dõi thông tin nhân viên, chấm công và tính lương.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test scenario theo yêu cầu của BA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kiểm thử thủ công trên nhiều trình duyệt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Ghi log lỗi chi tiết và theo dõi tiến độ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hệ thống đăng ký khóa học trực tuyến (QA Engineer, EduPro)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triển khai nền tảng học trực tuyến với hơn 10.000 học viên đăng ký mỗi tháng.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test case cho toàn bộ quy trình đăng ký và thanh toán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tích hợp giữa frontend và backend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bug và phối hợp với team dev để xác nhận fix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
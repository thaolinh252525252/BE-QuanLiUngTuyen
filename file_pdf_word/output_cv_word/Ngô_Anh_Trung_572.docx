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Anh Trung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QA Lead trong 3 năm tới, có khả năng quản lý team kiểm thử, phân công công việc hợp lý, xây dựng quy trình và tiêu chuẩn kiểm thử cho toàn dự án.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07/06/1984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0704690272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Công nghệ - ĐHQG Hà Nội  - Kỹ thuật phần mềm tại Đại học Duy Tân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Khả năng viết báo cáo lỗi rõ ràng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Automation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Selenium WebDriver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JUnit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Contribute mã nguồn mở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Chạy bộ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Thu Hiền (Trưởng phòng QA - Công ty SmartTest) - hien.do@smarttest.vn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Thanh (Senior QA Engineer - Công ty GlobalSoft) - thanh.vu@globalsoft.vn - 0966888000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Cống hiến cho cải tiến quy trình kiểm thử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Agile Tester – iSQI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chia sẻ tại hội thảo nội bộ tại Công ty phần mềm AlphaTech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chủ đề: “Kiểm thử tự động – Bắt đầu từ đâu?”.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lộ trình học phù hợp với sinh viên muốn theo QA.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minigame kiểm tra kiến thức kiểm thử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QA nội bộ tại Dự án Hệ thống hỗ trợ học tập trực tuyến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tính năng chấm điểm tự động và xuất báo cáo.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vai người dùng cuối để kiểm tra trải nghiệm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Ghi nhận phản hồi và đề xuất cải tiến cho nhóm phát triển.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chuyển đổi số tại Trường Đại học CNTT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hệ thống quản lý sinh viên phiên bản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Đảm bảo dữ liệu từ hệ thống cũ chuyển sang không bị lỗi.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hướng dẫn sử dụng dành cho cán bộ và giảng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phần mềm tại Công ty TestPlus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và thực thi test case cho chức năng quản lý đơn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Postman để kiểm tra API RESTful.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hồi quy trước các đợt release sản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
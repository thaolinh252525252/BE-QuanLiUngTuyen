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Nam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làm việc trong môi trường startup về AI, nơi tôi có thể vừa học, vừa làm, đóng góp ý tưởng mới và triển khai sản phẩm nhanh chóng đến tay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09/04/1986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0850408607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 / Weights  Biases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
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Phương Quang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nghiên cứu và triển khai các cơ chế bảo mật nâng cao như Zero Trust, Network Segmentation, và bảo vệ dữ liệu trong môi trường hybrid cloud.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05/11/1991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0816391629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an toàn thông tin tại Đại học Duy Tân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Vulnerability Assessment (Nessus, OpenVAS)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DevSecOps (GitLab CI + SAST/DAST)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Linux Security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Security Compliance (ISO 27001, NIST, PCI-DSS)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Wireshark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Kim Ngân (Security Compliance Officer – DevSecure) - ngan.tran@devsecure.vn - 0933444555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Tiến (Head of Cloud Security – CloudBase VN) - tien.do@cloudbase.vn - 0911555666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Vũ Văn Duy (Quản lý hệ thống bảo mật – DataSafe Solutions) - duy.vu@datasafe.vn - 0909111222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Ngọc Ánh (Senior Security Engineer – BizSecure) - anh.nguyen@bizsecure.vn - 0966888777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AnToanTech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và giám sát hệ thống SIEM (ELK Stack) để phát hiện hành vi bất thường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tường lửa nội bộ và VPN bảo vệ truy cập từ xa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log hệ thống, điều tra sự cố bảo mật và đưa ra biện pháp xử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kỹ sư có phản ứng sự cố nhanh nhất trong hệ thống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đề cử danh hiệu 'Gương mặt trẻ lĩnh vực An ninh mạng'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phát hiện sớm lỗ hổng bảo mật nghiêm trọng trong hệ thống email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Information Systems Security Professional (CISSP) – ISC²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Security+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Offensive Security Certified Professional (OSCP)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bảo mật tại Phòng Lab An toàn Thông tin - Đại học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về các lỗ hổng bảo mật phổ biến như XSS, SQLi, CSRF.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diễn tập phát hiện và ứng phó sự cố tấn công mạng.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kỹ thuật và trình bày tại hội nghị sinh viên NCKH.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bảo mật thông tin tại infosecjournal.vn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kiến thức về bảo mật hệ thống và ứng dụng web.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kiểm tra bảo mật với Kali Linux và Metasploit.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phân tích kỹ thuật về các cuộc tấn công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khóa học CEH tại CyberSecurity Training Center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máy ảo tấn công và phòng thủ trong lab CEH.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học viên trong các bài thực hành hands-on.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thắc mắc về công cụ nmap, wireshark, metasploit.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hệ thống phát hiện xâm nhập mạng nội bộ (IDS) (Security Engineer, CyberDefense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Snort IDS để giám sát và cảnh báo các mối đe dọa trong mạng nội bộ của doanh nghiệp.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và cấu hình Snort trên server Ubuntu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Snort với hệ thống cảnh báo nội bộ qua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đội vận hành đọc log và phản hồi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Đánh giá bảo mật ứng dụng web nội bộ (Pentester, SecureCode Labs)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Thực hiện kiểm thử xâm nhập cho các ứng dụng web nội bộ nhằm xác định và khắc phục lỗ hổng OWASP Top 10.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Burp Suite, Nikto, OWASP ZAP để phân tích lỗ hổng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báo cáo phân tích và hướng dẫn khắc phục chi tiết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Hỗ trợ đội phát triển sửa lỗi và tái kiểm tra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SIEM nội bộ (Security Analyst, FinSec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Tập hợp log từ các hệ thống và phân tích cảnh báo an ninh bằng ELK Stack (Elasticsearch, Logstash, Kibana).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Logstash để thu thập log từ firewall, server, IDS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trong Kibana theo dõi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quy tắc cảnh báo và quy trình xử lý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kiểm tra cấu hình bảo mật hệ thống (DevSecOps Engineer, DevShield)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công cụ nội bộ dùng Python và Bash để kiểm tra định kỳ các cấu hình sai lệch và gửi báo cáo cho quản lý.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các tiêu chuẩn cấu hình an toàn cho Linux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tra các thiết lập quan trọng (sudo, ssh, firewall)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báo cáo HTML qua email mỗi tuần tự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Bảo mật hệ thống cloud AWS (Cloud Security Engineer, CloudGuard Asia)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Đánh giá và cải thiện bảo mật cho hệ thống web triển khai trên hạ tầng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IAM theo nguyên tắc phân quyền tối thiểu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Kích hoạt CloudTrail và cảnh báo hoạt động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tra cấu hình S3 bucket, RDS và các dịch vụ công khai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
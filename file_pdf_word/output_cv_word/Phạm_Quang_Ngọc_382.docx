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Quang Ngọc</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sử dụng kỹ năng DevOps để thiết lập các môi trường staging gần giống production nhất, đảm bảo chất lượng phần mềm trước khi đưa vào vận hành thực tế, giảm thiểu bug và sự cố ngoài ý muốn.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11/11/1992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0971934037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nhúng và IoT tại Đại học Tôn Đức Thắng  - Hệ thống thông tin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Ansible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ELK Stack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Ngọc Hà (Senior SRE - Công ty SafeDeploy) - ha.pham@safedeploy.vn - 0988999000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Quỳnh (CTO - Công ty DevSolutions) - quynh.nguyen@devsolutions.vn - 0911222333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DevOps xuất sắc nhất quý IV tại Công ty TechOps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'Người tạo ảnh hưởng kỹ thuật' tại hội thảo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Nhân viên tiên phong triển khai monitoring tập trung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DevOps Engineer có phản hồi hệ thống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đóng góp nổi bật trong việc tối ưu tài nguyên hạ tầng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Kubernetes Administrator (CKA) – Linux Foundation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Terraform Associate Certification – HashiCorp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DevOps Engineer – Professional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bảo trì hệ thống camera an ninh tại Công ty Bảo vệ Thăng Long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kết nối mạng cho hệ thống camera IP ở văn phòng và kho.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port forwarding để giám sát từ xa qua internet.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tra lỗi thiết bị và khắc phục tình trạng mất kết nối.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tài liệu hướng dẫn cấu hình router tại Blog kỹ thuật cá nhân – netadmin.vn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bài viết chi tiết hướng dẫn cấu hình PPPoE, NAT, DHCP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xử lý lỗi DNS và mất tín hiệu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hoá băng thông sử dụng QoS và giới hạn IP.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thi đấu esport LAN tại Sự kiện GameZone Arena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hạ tầng mạng LAN ổn định cho 30+ máy tính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băng thông và phân bổ IP tĩnh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hệ thống load balancing để tránh nghẽn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
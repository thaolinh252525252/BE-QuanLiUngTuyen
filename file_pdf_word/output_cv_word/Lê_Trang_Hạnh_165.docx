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Trang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các dự án mã nguồn mở về AI để cải thiện kỹ năng coding, hiểu rõ best practice trong xây dựng hệ thống học máy và tăng khả năng cộng tác quốc tế.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21/09/1986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0756152359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Khoa học Tự nhiên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 / Weights  Biases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Machine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OpenCV</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nhì cuộc thi mô hình AI dự đoán rủi ro tín dụng tổ chức bởi ngân hàng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
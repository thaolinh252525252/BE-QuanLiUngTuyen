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Hoàng Thu Sơn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trở thành cầu nối giữa đội ngũ DevOps và bảo mật (DevSecOps), giúp tích hợp quy trình bảo mật vào vòng đời phát triển phần mềm ngay từ giai đoạn đầu.</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04/12/1991</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0846018832</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An ninh mạng tại Đại học FPT  - Khoa học máy tính tại Đại học Quốc tế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Incident Response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Bash Scripting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Cloud Security (AWS, Azure)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Penetration Testing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Ngọc Ánh (Senior Security Engineer – BizSecure) - anh.nguyen@bizsecure.vn - 0966888777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Phạm Thị Mai (Cybersecurity Lead – TechShield) - mai.pham@techshield.vn - 0988999666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Penetration Tester</w:t>
            </w:r>
            <w:r>
              <w:rPr>
                <w:rFonts w:hint="default" w:ascii="Quicksand" w:hAnsi="Quicksand" w:cs="Quicksand"/>
                <w:color w:val="auto"/>
                <w:sz w:val="20"/>
                <w:szCs w:val="20"/>
              </w:rPr>
              <w:t xml:space="preserve"> tại SecureCode Labs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xâm nhập mạng nội bộ và ứng dụng web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tự động hóa khai thác lỗ hổng cơ bản với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cấu hình bảo mật hệ thống cho khách hàng doanh nghiệp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Vinh danh cá nhân đóng góp nhiều nhất cho hệ thống cảnh báo an ninh mạng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An toàn Thông tin xuất sắc quý III tại Công ty AnToanTech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kỹ sư có đóng góp lớn nhất vào chương trình bảo vệ dữ liệu khách hàng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đề cử danh hiệu 'Gương mặt trẻ lĩnh vực An ninh mạng'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Microsoft Certified: Security, Compliance, and Identity Fundamentals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kiểm thử bảo mật tại Công ty SecureTech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quét lỗ hổng hệ thống nội bộ bằng Burp Suite và OWASP ZAP.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viết báo cáo lỗ hổng và đề xuất giải pháp khắc phục.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đánh giá bảo mật website khách hàng theo OWASP Top 10.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chương trình đánh giá bảo mật hệ thống tại Công ty SafeNet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tra cấu hình tường lửa, phân quyền tài khoản trên hệ thống.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quét port, phát hiện dịch vụ không an toàn.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báo cáo lỗ hổng gửi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khóa học CEH tại CyberSecurity Training Center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bị máy ảo tấn công và phòng thủ trong lab CEH.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học viên trong các bài thực hành hands-on.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đáp thắc mắc về công cụ nmap, wireshark, metasploit.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nhóm sinh viên nghiên cứu bảo mật web tại CLB IT trẻ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khai thác lỗi XSS, CSRF trên các bài thực hành.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Giám sát và hỗ trợ quá trình viết báo cáo kỹ thuật.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điểm phần trình bày đề tài bảo mật cuối kỳ.</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SIEM nội bộ (Security Analyst, FinSec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Tập hợp log từ các hệ thống và phân tích cảnh báo an ninh bằng ELK Stack (Elasticsearch, Logstash, Kibana).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Logstash để thu thập log từ firewall, server,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trong Kibana theo dõi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quy tắc cảnh báo và quy trình xử lý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Bảo mật hệ thống cloud AWS (Cloud Security Engineer, CloudGuard Asia) 2023</w:t>
            </w:r>
          </w:p>
          <w:p>
            <w:pPr>
              <w:rPr>
                <w:rFonts w:hint="default" w:ascii="Quicksand" w:hAnsi="Quicksand" w:cs="Quicksand"/>
                <w:b w:val="0"/>
                <w:bCs w:val="0"/>
                <w:lang w:val="vi-VN"/>
              </w:rPr>
            </w:pPr>
            <w:r>
              <w:rPr>
                <w:rFonts w:hint="default" w:ascii="Quicksand" w:hAnsi="Quicksand" w:cs="Quicksand"/>
                <w:b w:val="0"/>
                <w:bCs w:val="0"/>
                <w:lang w:val="vi-VN"/>
              </w:rPr>
              <w:t xml:space="preserve">  Đánh giá và cải thiện bảo mật cho hệ thống web triển khai trên hạ tầng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IAM theo nguyên tắc phân quyền tối thiểu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Kích hoạt CloudTrail và cảnh báo hoạt động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tra cấu hình S3 bucket, RDS và các dịch vụ công khai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phát hiện xâm nhập mạng nội bộ (IDS) (Security Engineer, CyberDefense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Snort IDS để giám sát và cảnh báo các mối đe dọa trong mạng nội bộ của doanh nghiệp.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và cấu hình Snort trên server Ubuntu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Snort với hệ thống cảnh báo nội bộ qua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đội vận hành đọc log và phản hồi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
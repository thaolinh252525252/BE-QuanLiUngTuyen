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Ngọc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14/06/1990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0722891761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
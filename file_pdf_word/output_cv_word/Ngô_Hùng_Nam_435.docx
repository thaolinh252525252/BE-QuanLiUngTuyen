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Hùng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hiểu rõ hơn về cấu trúc dữ liệu và giải thuật chuyên sâu áp dụng trong Python để giải quyết các bài toán backend lớn, tối ưu thuật toán và cấu trúc mã sao cho vừa hiệu quả, vừa dễ bảo trì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05/09/1998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0855996855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
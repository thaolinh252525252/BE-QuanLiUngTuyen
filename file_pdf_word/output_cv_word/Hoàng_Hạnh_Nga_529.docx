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Hạnh Nga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kết hợp kỹ năng phân tích dữ liệu và hiểu biết nghiệp vụ để trở thành cầu nối giữa bộ phận kỹ thuật và kinh doanh, giúp doanh nghiệp tối ưu quy trình và tăng hiệu quả hoạt động.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18/05/1999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0881097207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Bách Khoa Hà Nội  - Kinh tế và Phân tích Dự báo tại Đại học Ngoại thương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Statistics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Tableau</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Visualization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(Trưởng nhóm Báo cáo và Phân tích - Công ty EduAnalytics) - hong.nguyen@eduanalytics.vn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tiên phong triển khai dashboard theo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Fundamentals of Data Visualization – University of Illinois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
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Phương Tú</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Kỹ sư Dữ liệu chuyên nghiệp, có khả năng xây dựng các pipeline xử lý dữ liệu mạnh mẽ và tối ưu nhằm phục vụ các hệ thống phân tích và học máy trong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24/09/1989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0724512710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Cơ sở dữ liệu và khai phá dữ liệu tại Đại học Khoa học Tự nhiên – ĐHQG Hà Nội  - Phân tích và xử lý dữ liệu lớn tại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NoSQL (MongoDB, Cassandra)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AWS (S3, EMR, Glue)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Ngọc Trang (Senior Data Engineer - Công ty SmartRetail) - trang.do@smartretail.vn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Linh (Data Infrastructure Manager - Công ty CloudOps) - linh.le@cloudops.vn - 0944555666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ETL Developer</w:t>
            </w:r>
            <w:r>
              <w:rPr>
                <w:rFonts w:hint="default" w:ascii="Quicksand" w:hAnsi="Quicksand" w:cs="Quicksand"/>
                <w:color w:val="auto"/>
                <w:sz w:val="20"/>
                <w:szCs w:val="20"/>
              </w:rPr>
              <w:t xml:space="preserve"> tại FinData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và bảo trì luồng dữ liệu ETL sử dụng Talend và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tra chất lượng dữ liệu và cảnh báo khi dữ liệu sai lệch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phân quyền dữ liệu theo vai trò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'Kiến trúc dữ liệu sáng tạo' do CTO trao tặng tại DataWare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Data Engineering on Google Cloud Platform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AWS Certified Data Analytics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Data Engineer Certificate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tổ chức Data Day tại Vietnam Data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demo pipeline dữ liệu thời gian thực bằng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phần trình diễn luồng dữ liệu streaming giữa các node Spark.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cấu trúc cơ bản của hệ thống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dữ liệu mở tại OpenData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 thập và chuẩn hóa dữ liệu dân số từ các tỉnh thành.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Tích hợp dữ liệu vào hệ thống cơ sở dữ liệu MongoDB phục vụ phân tích.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dashboard đơn giản để trực quan hóa dữ liệu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kỹ thuật dữ liệu tại Dự án E-Government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hệ thống thu thập dữ liệu hành chính từ nhiều bộ ngành.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kiểm tra chất lượng dữ liệu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pipeline đồng bộ dữ liệu hằng ngày với độ trễ thấp.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nghiên cứu học thuật tại Khoa Công nghệ Thông tin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hóa dữ liệu nghiên cứu sinh viên từ nhiều năm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và tổng hợp xu hướng đăng ký môn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trình bày cho giảng viên hướng dẫn.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
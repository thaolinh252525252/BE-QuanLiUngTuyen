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Thanh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hướng đến việc thành thạo kỹ năng storytelling bằng dữ liệu – không chỉ phân tích và trình bày số liệu, mà còn giúp truyền tải thông tin một cách sinh động, dễ hiểu và có sức thuyết phục với các bên liên quan.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16/11/1994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0942258649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Critical Thinking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Tableau</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Minh Phương (Senior BI Developer - Công ty RetailMetrics) - phuong.vu@retailmetrics.vn - 0922333444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Trần Văn Hùng (Lead Data Analyst - Công ty FinData) - hung.tran@findata.vn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Thị Hằng (Chuyên viên cấp cao về dữ liệu - Công ty RetailTech) - hang.trinh@retailtech.vn - 0977222333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sáng kiến phân tích hiệu quả nhất năm tại phòng kinh doanh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nhận hoàn thành xuất sắc chương trình chuyển đổi số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Data Analyst Associate – Microsoft Power BI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CLB Phân tích dữ liệu tại Trường Đại học Kinh tế Quốc dân (2020 - 2022)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các dự án phân tích dữ liệu thực tế từ doanh nghiệp gửi về.</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buổi thảo luận kỹ thuật về Power BI, SQL,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Đào tạo thành viên mới kỹ năng làm sạch và trực quan hoá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giám sát hiệu suất kinh doanh (Phân tích dữ liệu  trực quan hóa, BizDashboard) 2021</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báo cáo động theo thời gian thực cho ban lãnh đạo doanh nghiệp lớn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dashboard bằng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dữ liệu từ hệ thống CRM và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truy vấn SQL để cải thiện tốc độ hiển thị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
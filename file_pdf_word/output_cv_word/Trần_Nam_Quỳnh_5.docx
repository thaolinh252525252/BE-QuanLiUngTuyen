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Nam Quỳnh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22/01/1984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0891403562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Infrastructure as Code (IaC)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Azure DevOps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CloudOps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và duy trì pipeline CI/CD sử dụng Jenkins và GitLab CI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hạ tầng AWS sử dụng Terraform và Ansible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giám sát hiệu năng với Prometheus và Grafana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triển khai hệ thống Kubernetes production ổn định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DevOps Engineer Expert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tài liệu hướng dẫn cấu hình router tại Blog kỹ thuật cá nhân – netadmin.vn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Tạo bài viết chi tiết hướng dẫn cấu hình PPPoE, NAT, DHCP Server.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kinh nghiệm xử lý lỗi DNS và mất tín hiệu đường truyền.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hoá băng thông sử dụng QoS và giới hạn IP.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tại triển lãm công nghệ tại TechExpo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mạng không dây cho khu trưng bày thiết bị IoT.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đội CNTT kiểm tra ổn định kết nối trình diễn trực tiếp.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quyết sự cố mạng tức thời trong thời gian diễn ra hội chợ.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triển khai mạng nội bộ tại Phòng CNTT - Đại học Bách Khoa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sơ đồ mạng cho các phòng ban của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 công, đi dây, lắp đặt thiết bị chuyển mạch, bộ định tuyến.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cơ bản mạng LAN, DHCP, NAT cho các khu vực giảng đường.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bảo trì hệ thống camera an ninh tại Công ty Bảo vệ Thăng Long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kết nối mạng cho hệ thống camera IP ở văn phòng và kho.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Cấu hình port forwarding để giám sát từ xa qua internet.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kiểm tra lỗi thiết bị và khắc phục tình trạng mất kết nối.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CI/CD cho ứng dụng nội bộ (DevOps Engineer, TechFlow)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hóa quy trình kiểm thử và triển khai phần mềm cho đội phát triển backend.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CI/CD với GitLab CI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kiểm thử tự động bằng Pytest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staging environment trên AWS EC2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Kubernetes cho hệ thống microservices (Kỹ sư Hạ tầng DevOps, CloudNext)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lập môi trường Kubernetes để chạy các dịch vụ độc lập, phục vụ hàng nghìn request mỗi giờ.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Cluster K8s trên GCP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Helm chart để quản lý cấu hình ứng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Prometheus và Grafana để theo dõi tài nguyên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
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Dũng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09/01/1995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0987228117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Networking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ELK Stack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
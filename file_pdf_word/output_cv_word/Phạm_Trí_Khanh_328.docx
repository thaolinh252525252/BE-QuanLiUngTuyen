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Trí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22/10/1981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0386755923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hệ thống thông tin tại Đại học Quốc tế Hồng Bàng 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cụ DevOps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kiểm thử hiệu năng xuất sắc cho hệ thống Core Banking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kiểm thử tự động tại Phòng Lab Công nghệ Phần mềm (2022 - 2023)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hiểu và thử nghiệm công cụ Selenium WebDriver.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kịch bản kiểm thử cho các ứng dụng web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tổng kết và trình bày kết quả tại hội thảo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
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Hiếu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làm việc trong các dự án lớn về chuyển đổi số hạ tầng, tích hợp cloud networking (AWS, Azure, GCP) vào mô hình truyền thống nhằm đáp ứng yêu cầu linh hoạt và hiệu suất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17/04/1991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0884925521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Mạng máy tính và Truyền thông dữ liệu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Networking (AWS VPC, Azure Networking)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VPN (IPSec, SSL VPN)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
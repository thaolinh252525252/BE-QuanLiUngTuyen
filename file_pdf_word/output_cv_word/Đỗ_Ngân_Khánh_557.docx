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Ngân Khánh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19/09/1989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0935485630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podcast về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
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Trang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thành chuyên gia phân tích dữ liệu toàn diện, có khả năng xử lý, phân tích và mô hình hóa dữ liệu phục vụ cả vận hành ngắn hạn và chiến lược dài hạn cho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03/10/1995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0398297607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Quản lý dữ liệu tại Đại học Phenikaa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Visualization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Cleaning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
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Phân tích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Bùi Nga Nam</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phát triển trong môi trường startup hoặc công ty công nghệ, nơi dữ liệu là nền tảng ra quyết định, để học hỏi và thử nghiệm các mô hình phân tích hiện đại trong thực tiễn.</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10/12/1988</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0954904140</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Toán – Tin ứng dụng tại Đại học Sư phạm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BigQuery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Quang Khánh (Data Engineer Manager - Công ty CloudData) - khanh.pham@clouddata.vn - 0966123456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Hoàng Lan Hương (Product Manager - Công ty InsightHub) - huong.hoang@insighthub.vn - 0911999888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Thị Ngọc (Giám đốc Dữ liệu - Công ty BizTech) - ngoc.le@biztech.vn - 0912345678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Minh Phương (Senior BI Developer - Công ty RetailMetrics) - phuong.vu@retailmetrics.vn - 0922333444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Reporting Specialist</w:t>
            </w:r>
            <w:r>
              <w:rPr>
                <w:rFonts w:hint="default" w:ascii="Quicksand" w:hAnsi="Quicksand" w:cs="Quicksand"/>
                <w:color w:val="auto"/>
                <w:sz w:val="20"/>
                <w:szCs w:val="20"/>
              </w:rPr>
              <w:t xml:space="preserve"> tại Công ty Tài chính Fina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hàng ngày về KPI cho bộ phận tín dụng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lớn từ nhiều nguồn khác nhau qua pipeline ETL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đội sản phẩm để theo dõi hiệu quả chiến dịch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Đột phá Dữ liệu – Dự án phân tích hành vi khách hàng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Chứng nhận hoàn thành xuất sắc chương trình chuyển đổi số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nhân sự đóng góp cho dự án báo cáo Power BI toàn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thưởng sáng kiến phân tích hiệu quả nhất năm tại phòng kinh doanh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Excel to MySQL: Analytic Techniques for Business – Duke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SQL for Data Science – University of California, Davis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Microsoft Certified: Data Analyst Associate – Microsoft Power BI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Phân tích dữ liệu cộng đồng tại Dự án OpenData vì Việt Nam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phân tích dữ liệu dân cư và y tế phục vụ hoạch định chính sách.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các dashboard công khai để người dân dễ tiếp cận số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việc nhóm cùng nhiều chuyên gia để tổng hợp insight.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phân tích dữ liệu tại Công ty Tư vấn Kinh doanh BizInsight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dữ liệu bán hàng từ các kênh phân phối.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báo cáo doanh thu theo khu vực trên Excel và PowerPoint.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nhóm xây dựng chỉ số đo lường hiệu quả chiến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chia sẻ nội dung tại Cộng đồng Data Analysts Vietnam (2022 -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blog chia sẻ các case study phân tích dữ liệu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video hướng dẫn phân tích dữ liệu bằng Excel và Tableau.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phản biện và tư vấn giải pháp trong các bài đăng của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đoán tỷ lệ bỏ học dựa trên dữ liệu học sinh (Data Analyst, EduData Lab) 2023</w:t>
            </w:r>
          </w:p>
          <w:p>
            <w:pPr>
              <w:rPr>
                <w:rFonts w:hint="default" w:ascii="Quicksand" w:hAnsi="Quicksand" w:cs="Quicksand"/>
                <w:b w:val="0"/>
                <w:bCs w:val="0"/>
                <w:lang w:val="vi-VN"/>
              </w:rPr>
            </w:pPr>
            <w:r>
              <w:rPr>
                <w:rFonts w:hint="default" w:ascii="Quicksand" w:hAnsi="Quicksand" w:cs="Quicksand"/>
                <w:b w:val="0"/>
                <w:bCs w:val="0"/>
                <w:lang w:val="vi-VN"/>
              </w:rPr>
              <w:t xml:space="preserve">  Phân tích dữ liệu học tập và hành vi để dự báo nguy cơ học sinh bỏ học sớm.</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hành vi học tập từ hệ thống LMS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logistic regression với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Trực quan hóa nhóm học sinh có nguy cơ cao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hiệu quả chiến dịch marketing (Chuyên viên phân tích, MarketInsight) 2020</w:t>
            </w:r>
          </w:p>
          <w:p>
            <w:pPr>
              <w:rPr>
                <w:rFonts w:hint="default" w:ascii="Quicksand" w:hAnsi="Quicksand" w:cs="Quicksand"/>
                <w:b w:val="0"/>
                <w:bCs w:val="0"/>
                <w:lang w:val="vi-VN"/>
              </w:rPr>
            </w:pPr>
            <w:r>
              <w:rPr>
                <w:rFonts w:hint="default" w:ascii="Quicksand" w:hAnsi="Quicksand" w:cs="Quicksand"/>
                <w:b w:val="0"/>
                <w:bCs w:val="0"/>
                <w:lang w:val="vi-VN"/>
              </w:rPr>
              <w:t xml:space="preserve">  So sánh các chiến dịch marketing đa kênh để đo lường ROI và đề xuất tối ưu ngân sách.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Tổng hợp dữ liệu từ Facebook Ads, Google Ads và CRM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phân tích A/B Testing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đánh giá và đề xuất cải tiến chiến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
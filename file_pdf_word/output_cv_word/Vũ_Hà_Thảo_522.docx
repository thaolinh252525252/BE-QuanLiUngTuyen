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Hà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tích lũy kinh nghiệm với các công nghệ container mới như Podman, Helm, ArgoCD để triển khai các ứng dụng cloud-native theo kiến trúc hiện đại và linh hoạt.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04/12/1984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0760078667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FPT  - Khoa học máy tính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Bash Script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Jenkins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Lưu Hồng Nhung (Giám sát triển khai hệ thống - Công ty NetBase) - nhung.luu@netbase.vn - 0922999444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Trọng Tuấn (System Reliability Engineer - Công ty Cloudify) - tuan.nguyen@cloudify.vn - 0966777888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Minh (Lead Platform Engineer - Công ty FinOps) - minh.le@finops.vn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Ngọc Hà (Senior SRE - Công ty SafeDeploy) - ha.pham@safedeploy.vn - 0988999000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Cải tiến hệ thống triển khai nhanh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monitoring tập trung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'Người tạo ảnh hưởng kỹ thuật' tại hội thảo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DevOps Engineer 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Docker Certified Associate (DCA)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DevOps Engineer – Professional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Hệ thống Mạng tại CLB NetworkTech - Đại học Giao thông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workshop hướng dẫn cấu hình VLAN, trunking trên switch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phòng lab mô phỏng mạng nội bộ bằng GNS3.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hành chia subnet và định tuyến tĩnh.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trình bày tại hội thảo sinh viên Cisco tại Cisco Networking Academy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'Tối ưu mạng doanh nghiệp với định tuyến OSPF'.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Mô phỏng thử nghiệm trên Packet Tracer và triển khai thực tế mini-lab.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Thảo luận và chia sẻ các rủi ro bảo mật mạng hiện nay.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triển khai mạng nội bộ tại Phòng CNTT - Đại học Bách Khoa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sơ đồ mạng cho các phòng ban của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 công, đi dây, lắp đặt thiết bị chuyển mạch, bộ định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cơ bản mạng LAN, DHCP, NAT cho các khu vực giảng đường.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
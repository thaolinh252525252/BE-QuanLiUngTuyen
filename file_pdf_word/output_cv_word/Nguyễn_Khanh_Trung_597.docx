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Nguyễn Khanh Trung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chuyên sâu vào lĩnh vực học sâu (Deep Learning) với TensorFlow, PyTorch để giải quyết các bài toán phức tạp trong xử lý ngôn ngữ tự nhiên (NLP) và thị giác máy tính (Computer Vision).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07/09/1991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0887990242</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FPT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Model Deployment (Flask, FastAPI)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TensorFlow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Lan (Data Science Manager – SmartRetail) - lan.nguyen@smartretail.vn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Trung Kiên (Trưởng nhóm Kỹ thuật AI – DeepVision) - kien.do@deepvision.vn - 0944666777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Thu Hằng (Trưởng phòng Phân tích Dữ liệu – DataWave) - hang.tran@datawave.vn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Specialist</w:t>
            </w:r>
            <w:r>
              <w:rPr>
                <w:rFonts w:hint="default" w:ascii="Quicksand" w:hAnsi="Quicksand" w:cs="Quicksand"/>
                <w:color w:val="auto"/>
                <w:sz w:val="20"/>
                <w:szCs w:val="20"/>
              </w:rPr>
              <w:t xml:space="preserve"> tại FinTech AI Lab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hệ thống phát hiện gian lận giao dịch tài chính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cụm khách hàng sử dụng KMeans và DBSCAN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Theo dõi hiệu suất mô hình bằng dashboard custom sử dụng Streamlit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Ba cuộc thi Hackathon AI toàn quốc tổ chức bởi VietAI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xây dựng hệ thống phát hiện gian lận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dự án AI thương mại trước thời hạn 1 tháng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Introduction to MLOps – Coursera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Trí tuệ Nhân tạo tại Đại học Quốc tế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Thường xuyên tổ chức buổi chia sẻ về học máy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 project về phân loại hình ảnh thời trang.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Mời khách mời doanh nghiệp chia sẻ ứng dụng AI trong sản xuất.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phân loại email hỗ trợ khách hàng (AI Engineer, HelpDeskAI) 2021</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NLP để phân loại email hỗ trợ khách hàng thành các nhóm: kỹ thuật, thanh toán, đăng ký, v.v.</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phân loại văn bản bằng Naive Bayes và BERT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hệ thống vào ứng dụng email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phản hồi lại các sai lệch phân loại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
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Hiếu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07/01/1992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0329258794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OAuth2</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
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Lan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0344244223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Natural Language Processing (NLP)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
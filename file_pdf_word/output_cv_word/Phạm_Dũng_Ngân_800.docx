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Dũng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trở thành người truyền cảm hứng kiểm thử trong tổ chức, sẵn sàng chia sẻ tài liệu, hướng dẫn junior QA và đóng góp cải tiến quy trình làm việc liên phòng ban.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21/03/1981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0900508476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Kinh tế Quốc dân  - Kỹ thuật phần mềm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Katalon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Selenium WebDriver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Tìm hiểu hệ thống phân tán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
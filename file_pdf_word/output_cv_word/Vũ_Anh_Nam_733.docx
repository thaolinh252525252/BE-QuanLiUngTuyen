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Anh Nam</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tham gia vào việc triển khai mô hình Machine Learning lên môi trường production một cách an toàn, có thể theo dõi, giám sát hiệu suất mô hình và tự động cập nhật khi mô hình xuống cấp (model drift).</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17/12/1986</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0819578854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Toán ứng dụng và Tin học tại Đại học Kinh tế Quốc dân  - Trí tuệ nhân tạo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PyTorch</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Scikit-learn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Pandas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Văn Tùng (AI Researcher Lead – AILab Việt Nam) - tung.ho@ailab.vn - 0977999000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Văn Thịnh (Head of Machine Learning – AI Solutions) - thinh.nguyen@aisolutions.vn - 0908777888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Ngọc Mai (Quản lý sản phẩm AI – TechX) - mai.vu@techx.vn - 0967888999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Thu Hằng (Trưởng phòng Phân tích Dữ liệu – DataWave) - hang.tran@datawave.vn - 0933222444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Lan (Data Science Manager – SmartRetail) - lan.nguyen@smartretail.vn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VisionAI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nhận diện khuôn mặt bằng CNN và PyTorch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hình ảnh và video lớn, dùng augmentation để cải thiện độ chính xác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vào ứng dụng giám sát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Đóng góp nổi bật cho hệ thống gợi ý sản phẩm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viên tiên phong triển khai MLOps nội bộ thành công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kỹ sư xây dựng hệ thống phát hiện gian lận tốt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Introduction to MLOps – Coursera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IBM Professional Certificate in Machine Learning – edX</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Deep Learning Specialization – Coursera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trong dự án AI cộng đồng tại Dự án AI for Good – UNDP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xây dựng mô hình nhận diện nụ cười cho trẻ em khiếm thính.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annotation và xử lý ảnh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trình bày tại buổi tổng kết 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đồ án tốt nghiệp về học máy tại CLB Sinh viên AI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ý cải tiến mô hình dự đoán nhu cầu sản phẩm theo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áp dụng pipeline sklearn để tổ chức mã rõ ràng.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Giúp nhóm sinh viên đạt điểm cao nhất lớp với sản phẩm AI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nghiên cứu với doanh nghiệp tại Dự án hợp tác cùng Công ty RetailAI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hệ thống dự đoán doanh thu theo khu vực và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Kết hợp dữ liệu từ thời tiết và lịch sử bán hàng để tạo đặc trưng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mô hình Gradient Boosting và trình bày kết quả cho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Trí tuệ Nhân tạo tại Đại học Quốc tế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Thường xuyên tổ chức buổi chia sẻ về học máy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mini project về phân loại hình ảnh thời trang.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Mời khách mời doanh nghiệp chia sẻ ứng dụng AI trong sản xuất.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huấn luyện mô hình AI mã nguồn mở tại Vietnam AI Community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sạch và chuẩn bị dữ liệu văn bản tiếng Việt từ các nguồn báo chí.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Đào tạo mô hình phân loại văn bản bằng scikit-learn và TensorFlow.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Đóng góp mã nguồn và tài liệu trên GitHub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cảm xúc trong video họp (ML Engineer, EmotionAI)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hình ảnh khuôn mặt trong video để xác định mức độ hài lòng của người tham dự họp.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video, tách frame và detect khuôn mặt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Dùng CNN để phân loại biểu cảm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hợp thời gian thực bằng WebSocket để phản hồi live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
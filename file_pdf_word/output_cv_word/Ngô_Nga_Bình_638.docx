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Nga Bình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phát triển hệ thống lưu trữ dữ liệu dạng time-series cho các ứng dụng theo dõi thiết bị IoT, phân tích logs và hệ thống sự kiện theo thời gian.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14/10/1993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0304678697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và Dữ liệu lớn tại Học viện Kỹ thuật Mật mã  - Cơ sở dữ liệu và khai phá dữ liệu tại Đại học Khoa học Tự nhiên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Monitoring với Prometheus/Grafana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Dương (Head of Engineering - Công ty FinData) - duong.le@findata.vn - 0988999123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ETL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FinData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và bảo trì luồng dữ liệu ETL sử dụng Talend và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tra chất lượng dữ liệu và cảnh báo khi dữ liệu sai lệch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phân quyền dữ liệu theo vai trò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SmartBank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dữ liệu trên AWS với S3, Glue và Redshift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việc ingestion log giao dịch ngân hàng từ hệ thống core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đánh giá bảo mật và chuẩn hóa schema dữ liệu tài chính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'Pipeline ổn định nhất năm' tại TechFlow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về tối ưu chi phí lưu trữ dữ liệu cloud – Công ty CloudData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Streaming Data with Apache Kafka – Confluent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Data Engineering with dbt – dbt Labs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Data Engineering on Google Cloud Platform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dữ liệu mở tại OpenData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Thu thập và chuẩn hóa dữ liệu dân số từ các tỉnh thành.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Tích hợp dữ liệu vào hệ thống cơ sở dữ liệu MongoDB phục vụ phân tích.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dashboard đơn giản để trực quan hóa dữ liệu bằng Plotly Dash.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xây dựng pipeline dữ liệu tại Phòng Lab Dữ liệu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luồng dữ liệu ETL sử dụng Apache Airflow.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ingestion dữ liệu từ API và cơ sở dữ liệu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với nhóm phân tích dữ liệu để tối ưu schema lưu trữ.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về hệ thống dữ liệu tại Blog cá nhân datapi.dev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thiết kế hệ thống ETL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So sánh các giải pháp lưu trữ dữ liệu: PostgreSQL, Redshift, BigQuery.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hướng dẫn cấu hình Airflow và orchestration jobs theo lịch định kỳ.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tổ chức Data Day tại Vietnam Data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demo pipeline dữ liệu thời gian thực bằng Kafka.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phần trình diễn luồng dữ liệu streaming giữa các node Spark.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cấu trúc cơ bản của hệ thống Data Lake.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hệ thống phân tích log tại Công ty SecureLog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pipeline thu thập và phân tích log từ nhiều nguồn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cảnh báo bất thường dựa trên mô hình thống kê.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ELK stack để trực quan hóa dữ liệu log.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Realtime Analytics cho hệ thống bán lẻ toàn quốc (Big Data Engineer, Retail360)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xử lý dữ liệu bán hàng theo thời gian thực để hỗ trợ ra quyết định tức thì.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Kafka để thu thập dữ liệu từ các chi nhánh toàn quốc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streaming bằng Spark Structured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dữ liệu về Redshift và hiển thị trên dashboard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
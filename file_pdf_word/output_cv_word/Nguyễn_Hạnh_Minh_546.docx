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Hạnh Minh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tham gia các hội thảo, chương trình đào tạo chuyên sâu về bảo mật từ các tổ chức uy tín như Offensive Security, EC-Council, SANS để nâng cao trình độ chuyên môn.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17/09/1993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0755971212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tại Đại học Kinh tế Quốc dân  - Kỹ thuật máy tính tại Đại học Sư phạm Kỹ thuật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Network Security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Huyền (Giám đốc An ninh Thông tin (CISO) – CloudSecure Corp) - huyen.le@cloudsecure.vn - 0912888999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Kim Ngân (Security Compliance Officer – DevSecure) - ngan.tran@devsecure.vn - 0933444555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Tiến (Head of Cloud Security – CloudBase VN) - tien.do@cloudbase.vn - 0911555666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Ngọc Ánh (Senior Security Engineer – BizSecure) - anh.nguyen@bizsecure.vn - 0966888777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Cybersecurity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FinSec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Đánh giá lỗ hổng định kỳ bằng Nessus và viết báo cáo khuyến nghị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bảo mật ứng dụng web nội bộ theo tiêu chuẩn OWASP Top 10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xác thực hai yếu tố (2FA) cho hệ thống ERP và email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AnToanTech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và giám sát hệ thống SIEM (ELK Stack) để phát hiện hành vi bất thường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tường lửa nội bộ và VPN bảo vệ truy cập từ xa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log hệ thống, điều tra sự cố bảo mật và đưa ra biện pháp xử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kỹ sư có phản ứng sự cố nhanh nhất trong hệ thống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'Capture The Flag' toàn quốc do VietCyber tổ chức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Ethical Hacker (CEH) – EC-Council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PenTest+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bảo mật thông tin tại infosecjournal.vn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kiến thức về bảo mật hệ thống và ứng dụng web.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kiểm tra bảo mật với Kali Linux và Metasploit.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phân tích kỹ thuật về các cuộc tấn công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bảo mật tại Phòng Lab An toàn Thông tin - Đại học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về các lỗ hổng bảo mật phổ biến như XSS, SQLi, CSRF.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diễn tập phát hiện và ứng phó sự cố tấn công mạng.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kỹ thuật và trình bày tại hội nghị sinh viên NCKH.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bảo mật tại Công ty SecureTech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quét lỗ hổng hệ thống nội bộ bằng Burp Suite và OWASP ZAP.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viết báo cáo lỗ hổng và đề xuất giải pháp khắc phục.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đánh giá bảo mật website khách hàng theo OWASP Top 10.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chương trình đánh giá bảo mật hệ thống tại Công ty SafeNet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tra cấu hình tường lửa, phân quyền tài khoản trên hệ thống.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quét port, phát hiện dịch vụ không an toàn.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báo cáo lỗ hổng gửi khách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An toàn thông tin tại CLB Sinh viên An ninh mạng - Học viện Kỹ thuật Mật mã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về bảo mật Wi-Fi, DNS spoofing.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 đấu CTF nội bộ và luyện tập giải bài reversing.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tài liệu và tổng hợp hướng dẫn học về pentest.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hệ thống phát hiện xâm nhập mạng nội bộ (IDS) (Security Engineer, CyberDefense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Snort IDS để giám sát và cảnh báo các mối đe dọa trong mạng nội bộ của doanh nghiệp.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và cấu hình Snort trên server Ubuntu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Snort với hệ thống cảnh báo nội bộ qua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đội vận hành đọc log và phản hồi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Đánh giá bảo mật ứng dụng web nội bộ (Pentester, SecureCode Labs)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Thực hiện kiểm thử xâm nhập cho các ứng dụng web nội bộ nhằm xác định và khắc phục lỗ hổng OWASP Top 10.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Burp Suite, Nikto, OWASP ZAP để phân tích lỗ hổng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báo cáo phân tích và hướng dẫn khắc phục chi tiết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Hỗ trợ đội phát triển sửa lỗi và tái kiểm tra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
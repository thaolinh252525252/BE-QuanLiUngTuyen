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Nga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vào các dự án mã nguồn mở về Machine Learning để đóng góp công nghệ, cải thiện kỹ năng và xây dựng uy tín trong cộng đồng kỹ thuật AI.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03/07/2000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0763530500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
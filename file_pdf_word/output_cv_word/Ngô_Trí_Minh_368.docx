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Trí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backend developer có tư duy hướng sản phẩm: hiểu nhu cầu người dùng, đề xuất cải tiến hợp lý và có khả năng phối hợp chặt chẽ với Product Owner và UI/UX Designer để triển khai đúng ý tưởng sản phẩm.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28/05/1998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0375832928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Thủy Lợi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MongoDB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Hưng (Tech Lead - Công ty InnoTech) - hung.nguyen@innotech.vn - 0909000111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Hạnh (HR Manager - Công ty SmartDev) - hanh.pham@smartdev.vn - 0967999444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Khánh (Project Manager - Công ty NextGen) - khanh.vu@nextgen.vn - 0977666555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Web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Infotech (2019-2020)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API backend cho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thanh toán bằng Stripe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chức năng gửi email tự động cho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AutoTrack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API phân tích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hệ thống bằng Redis cache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thiết kế kiến trúc hệ thống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SmartLearn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chức năng báo cáo và thống kê học tập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logic business cho bài kiểm tra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với các nền tảng bên thứ ba qua 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Python for Everybody – Coursera (ĐH Michigan)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Python for Web Development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nội bộ tại Tổ chức Phi lợi nhuận GreenLife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và phát triển ứng dụng quản lý tài trợ nội bộ bằng Flask.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giao diện quản lý người dùng và phân quyền truy cập.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trên nền tảng cloud miễn phí (Heroku).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Cộng đồng Code4Good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quản lý học viên cho một trung tâm dạy nghề miễn phí.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API bằng Django để đồng bộ hóa dữ liệu người dùng.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hệ thống hoạt động ổn định và dễ sử dụng cho người vận hành không chuyên.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lập trình Python tại Công ty Startup Công nghệ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crawl dữ liệu từ website việc làm.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với BeautifulSoup và Requests để xử lý HTML.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họp kỹ thuật hàng tuần để cập nhật tiến độ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Cổng thông tin nội bộ doanh nghiệp (Fullstack Python Developer, BizCorp)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lưu trữ tài liệu, trao đổi nội bộ và thông báo cho nhân viên công ty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đăng nhập SSO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module chat nội bộ bằng WebSocket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Flask kết hợp ReactJS để phát triển frontend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đơn hàng đa nền tảng (Python Developer, OmniShop)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xử lý đơn hàng, tồn kho và thanh toán cho cửa hàng bán lẻ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hệ thống xử lý đơn hàng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thanh toán online qua ví điện tử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quản lý bằng Django Admin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đào tạo nội bộ (Backend Engineer, SmartTrain)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Quản lý khóa học, điểm thi và đánh giá kết quả học tập nhân viên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khóa học có lịch trình và cấp chứng nhận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cơ sở dữ liệu với hệ thống điểm danh chấm công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hệ thống trên cloud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đặt lịch khám bệnh (Backend Developer, MediCare)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giúp bệnh nhân đặt lịch, thanh toán và nhận thông báo tái khám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đặt lịch theo thời gian thực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SMS và email notification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quyền người dùng theo nhóm bệnh viện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
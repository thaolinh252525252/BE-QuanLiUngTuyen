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Kiểm thử phần mềm</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Quang Dương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trở thành một chuyên viên kiểm thử phần mềm có chuyên môn vững vàng, có khả năng viết test case chi tiết, bao phủ các tình huống nghiệp vụ phức tạp và đảm bảo chất lượng sản phẩm trước khi bàn giao cho khách hàng.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19/02/1994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0711738156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Công nghệ - ĐHQG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Agile/Scrum</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Selenium WebDriver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JUnit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Khả năng viết báo cáo lỗi rõ ràng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CI/CD cơ bản (Jenkins, GitLab CI)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Lắp ráp phần cứng PC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Đỗ Thu Hiền (Trưởng phòng QA - Công ty SmartTest) - hien.do@smarttest.vn - 0909777666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Hoàng Nam (Scrum Master - Công ty AgileLab) - nam.le@agilelab.vn - 0944556677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Hà (QA Manager - Công ty Phần mềm NextGen) - ha.nguyen@nextgen.vn - 0908123456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Manual Tester</w:t>
            </w:r>
            <w:r>
              <w:rPr>
                <w:rFonts w:hint="default" w:ascii="Quicksand" w:hAnsi="Quicksand" w:cs="Quicksand"/>
                <w:color w:val="auto"/>
                <w:sz w:val="20"/>
                <w:szCs w:val="20"/>
              </w:rPr>
              <w:t xml:space="preserve"> tại Công ty VietTech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thực thi test case thủ công cho hệ thống quản lý nhân sự</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đa trình duyệt và ghi nhận kết quả trên TestRail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Đảm bảo tỷ lệ bug tái phát 5% sau mỗi vòng kiểm thử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QA Tester</w:t>
            </w:r>
            <w:r>
              <w:rPr>
                <w:rFonts w:hint="default" w:ascii="Quicksand" w:hAnsi="Quicksand" w:cs="Quicksand"/>
                <w:color w:val="auto"/>
                <w:sz w:val="20"/>
                <w:szCs w:val="20"/>
              </w:rPr>
              <w:t xml:space="preserve"> tại Công ty AppWorld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viết testcase cơ bản và kiểm thử tính năng UI trên mobile app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Ghi nhận lỗi vào bảng tổng hợp lỗi và theo dõi tiến độ sửa lỗi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hỏi quy trình kiểm thử Agile/Scrum từ mentor và tham gia demo cuối sprint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QA Engineer</w:t>
            </w:r>
            <w:r>
              <w:rPr>
                <w:rFonts w:hint="default" w:ascii="Quicksand" w:hAnsi="Quicksand" w:cs="Quicksand"/>
                <w:color w:val="auto"/>
                <w:sz w:val="20"/>
                <w:szCs w:val="20"/>
              </w:rPr>
              <w:t xml:space="preserve"> tại Công ty EcomX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API với Postman và viết script kiểm thử tự động bằng REST Assured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chặt chẽ với developer để xác minh lỗi backend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hiệu năng với JMeter trên hệ thống thương mại điện tử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QA</w:t>
            </w:r>
            <w:r>
              <w:rPr>
                <w:rFonts w:hint="default" w:ascii="Quicksand" w:hAnsi="Quicksand" w:cs="Quicksand"/>
                <w:color w:val="auto"/>
                <w:sz w:val="20"/>
                <w:szCs w:val="20"/>
              </w:rPr>
              <w:t xml:space="preserve"> tại Công ty EduPro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scenario và thực hiện kiểm thử toàn bộ quy trình đăng ký khóa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bộ testcase tự động bằng Katalon Studio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họp sprint cùng Scrum team để xác định tiêu chí chấp nhận (AC)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QA xuất sắc quý I tại Công ty Phần mềm NextGen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khen thưởng vì hỗ trợ triển khai kiểm thử tự động CI/CD</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Vinh danh 'Người bảo vệ chất lượng sản phẩm' tại hội nghị kỹ thuật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Nhất cuộc thi kiểm thử phần mềm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Automation Testing with Selenium WebDriver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Software QA Testing Bootcamp – QA Touch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Certified Agile Tester – iSQI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kiểm thử tự động tại Phòng Lab Công nghệ Phần mềm (2022 - 2023)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hiểu và thử nghiệm công cụ Selenium WebDriver.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kịch bản kiểm thử cho các ứng dụng web đơn giản.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tổng kết và trình bày kết quả tại hội thảo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CLB Kiểm thử phần mềm tại Đại học Công nghệ Thông tin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xây dựng tài liệu test case cho các dự án phần mềm giả lập.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học chia sẻ kinh nghiệm kiểm thử thủ công và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năm nhất thực hành viết test case đơn giản.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chia sẻ tại hội thảo nội bộ tại Công ty phần mềm AlphaTech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chủ đề: “Kiểm thử tự động – Bắt đầu từ đâu?”.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lộ trình học phù hợp với sinh viên muốn theo QA.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minigame kiểm tra kiến thức kiểm thử cơ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chia sẻ kỹ thuật tại Blog cá nhân – qa-insight.dev (2020 -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hướng dẫn cài đặt và sử dụng các công cụ kiểm thử phổ biến.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lỗi thường gặp trong kiểm thử API và cách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template test case và báo cáo lỗi chuẩn.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Trợ giảng khoá học Kiểm thử cơ bản tại Trung tâm Tin học UIT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viết test case và sử dụng JIRA.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dữ liệu kiểm thử và môi trường 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bài kiểm tra cuối khóa và đưa ra phản hồi chi tiết.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hệ thống đăng ký khóa học trực tuyến (QA Engineer, EduPro)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triển khai nền tảng học trực tuyến với hơn 10.000 học viên đăng ký mỗi tháng.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test case cho toàn bộ quy trình đăng ký và thanh toán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tích hợp giữa frontend và backend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bug và phối hợp với team dev để xác nhận fix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kiểm thử tự động cho website bất động sản (Automation Tester, PropTech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cải tiến website bất động sản với hàng trăm ngàn lượt truy cập/ngày.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chức năng hệ thống và lựa chọn test case để tự động hóa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Selenium để viết testcase cho chức năng tìm kiếm và đăng tin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tự động sau mỗi lần chạy 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ứng dụng quản lý nhân sự nội bộ (Manual Tester, VietHR)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theo dõi thông tin nhân viên, chấm công và tính lương.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test scenario theo yêu cầu của BA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kiểm thử thủ công trên nhiều trình duyệt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Ghi log lỗi chi tiết và theo dõi tiến độ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API hệ thống thương mại điện tử (QA Engineer, EcomX) 2023</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bán hàng online với tích hợp cổng thanh toán và vận chuyển tự động.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thử API bằng Postman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test collection để chạy định kỳ qua Newman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API kiểm thử với CI pipeline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hiệu năng hệ thống quản lý điểm thi (Performance Tester, SmartEdu)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phục vụ nhập điểm và xuất bảng điểm của hơn 50 trường trung học.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JMeter để mô phỏng truy cập đồng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Đo thời gian phản hồi API và xác định bottleneck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hóa dữ liệu kiểm thử và cấu hình JMeter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
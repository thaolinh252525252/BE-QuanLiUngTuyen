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Trí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học sâu hơn về kiểm thử phần mềm, không chỉ viết unit test mà còn xây dựng test coverage báo cáo, viết integration test mô phỏng các tương tác phức tạp giữa các service nội bộ dùng Python.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24/07/1995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0342931746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Kỹ thuật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Django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(CTO - Công ty Fintek) - kien.ho@fintek.vn - 0909555666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Toàn (Team Lead Python - Công ty CodeSphere) - toan.nguyen@codesphere.vn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Python for Automation – Google Developers Certification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Thiết kế hệ thống bằng Python – Educative.io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Python for Everybody – Coursera (ĐH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
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Chuyên viên Kiểm thử phần mềm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Trần Dương Trí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đặt mục tiêu ứng dụng kỹ năng kiểm thử vào mô hình DevTestOps, nơi kiểm thử được tích hợp xuyên suốt trong mọi bước phát triển và triển khai.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21/10/1988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0737915053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Công nghệ phần mềm tại Học viện Công nghệ Bưu chính Viễn thông  - Công nghệ thông tin tại Đại học Bách khoa Hà Nội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Postman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CI/CD cơ bản (Jenkins, GitLab CI)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Khả năng viết báo cáo lỗi rõ ràng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Contribute mã nguồn mở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Trịnh Văn Thắng (Test Automation Lead - Công ty AutoCheck) - thang.trinh@autocheck.vn - 0933222444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Hồ Trung Kiên (Quality Director - Công ty FinQuality) - kien.ho@finquality.vn - 0909888777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Thị Hà (QA Manager - Công ty Phần mềm NextGen) - ha.nguyen@nextgen.vn - 0908123456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Lê Ngọc Bích (Lead Tester - Công ty QA Zone) - bich.le@qazone.vn - 0922333444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Phạm Văn Cường (Trưởng nhóm Kiểm thử - Công ty EcomX) - cuong.pham@ecomx.vn - 0912233445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Chuyên viên QA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EduPro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test scenario và thực hiện kiểm thử toàn bộ quy trình đăng ký khóa học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bộ testcase tự động bằng Katalon Studio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họp sprint cùng Scrum team để xác định tiêu chí chấp nhận (AC)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Manual Tester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VietTech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và thực thi test case thủ công cho hệ thống quản lý nhân sự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Kiểm thử đa trình duyệt và ghi nhận kết quả trên TestRail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Đảm bảo tỷ lệ bug tái phát 5% sau mỗi vòng kiểm thử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Được khen thưởng vì hỗ trợ triển khai kiểm thử tự động CI/CD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Top 5 cá nhân có bộ test case bao phủ nghiệp vụ tốt nhất năm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Software QA Testing Bootcamp – QA Touch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JMeter Performance Testing – BlazeMeter Academy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chuyển đổi số tại Trường Đại học CNTT (2021 - 2022)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kiểm thử hệ thống quản lý sinh viên phiên bản mới.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Đảm bảo dữ liệu từ hệ thống cũ chuyển sang không bị lỗi.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tài liệu hướng dẫn sử dụng dành cho cán bộ và giảng viên.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Trợ giảng khoá học Kiểm thử cơ bản tại Trung tâm Tin học UIT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học viên viết test case và sử dụng JIRA.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Chuẩn bị dữ liệu kiểm thử và môi trường test.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Chấm bài kiểm tra cuối khóa và đưa ra phản hồi chi tiết.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Người viết blog chia sẻ kỹ thuật tại Blog cá nhân – qa-insight.dev (2020 - nay)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bài hướng dẫn cài đặt và sử dụng các công cụ kiểm thử phổ biến.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Tổng hợp lỗi thường gặp trong kiểm thử API và cách xử lý.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template test case và báo cáo lỗi chuẩn.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Mentor kiểm thử cho dự án sinh viên tại CLB IT trẻ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nhóm sinh viên cách kiểm thử phần mềm theo quy trình Agile.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Đánh giá chất lượng phần mềm theo checklist chuẩn.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Phối hợp viết tài liệu test plan và test report.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CLB Kiểm thử phần mềm tại Đại học Công nghệ Thông tin (2020 - 2022)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xây dựng tài liệu test case cho các dự án phần mềm giả lập.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các buổi học chia sẻ kinh nghiệm kiểm thử thủ công và tự động.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sinh viên năm nhất thực hành viết test case đơn giản.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ứng dụng quản lý nhân sự nội bộ (Manual Tester, VietHR)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Hệ thống theo dõi thông tin nhân viên, chấm công và tính lương.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test scenario theo yêu cầu của BA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Thực hiện kiểm thử thủ công trên nhiều trình duyệt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Ghi log lỗi chi tiết và theo dõi tiến độ xử lý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
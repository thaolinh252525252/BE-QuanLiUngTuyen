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 Kỹ sư Trí tuệ Nhân tạo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Vũ Hòa Nga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muốn tham gia nghiên cứu AI ứng dụng trong giáo dục như hệ thống gợi ý lộ trình học, chấm điểm tự động, nhận diện giọng nói để nâng cao chất lượng giảng dạy.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14/08/1983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0970077100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Kỹ thuật phần mềm tại Học viện Công nghệ Bưu chính Viễn thông  - Khoa học dữ liệu tại Đại học Công nghệ – ĐHQG Hà Nội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Scikit-learn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đàn guitar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Hoàng Long (Head of AI - Công ty SmartVision) - long.nguyen@smartvision.vn - 0908111222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Machine Learning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FinAI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hệ thống dự đoán rủi ro tín dụng bằng Random Forest và XGBoost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Tiền xử lý dữ liệu tài chính lớn từ nhiều nguồn khác nhau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trên cloud sử dụng FastAPI và Docker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nhì cuộc thi mô hình AI dự đoán rủi ro tín dụng tổ chức bởi ngân hàng lớn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có đóng góp xuất sắc cho hệ thống AI nội bộ ngành bán lẻ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đóng góp cho dự án nhận diện khuôn mặt thời gian thực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vinh danh 'Kỹ sư học máy tận tâm' trong dự án triển khai AI quy mô lớn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tại hội nghị nội bộ vì tối ưu pipeline huấn luyện giảm 30% thời gian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MLOps Fundamentals – DataCamp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Applied Data Science with Python – University of Michigan (Coursera)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Diễn giả buổi Tech Talk 'AI trong đời sống' tại TechTalks UIT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cách các mô hình GPT và DALL-E tạo nội dung văn bản và hình ảnh.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Giải thích ứng dụng thực tiễn của AI trong giáo dục và thương mại điện tử.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Tư vấn định hướng học AI cho sinh viên CNTT.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dự án AI phát hiện gian lận tài chính tại Công ty FinAI (2021 - 2022)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Xử lý dữ liệu giao dịch tài chính để phát hiện hành vi bất thường.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Huấn luyện mô hình Random Forest và Gradient Boosting với dữ liệu nhãn lịch sử.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hệ thống real-time prediction phục vụ kiểm duyệt giao dịch.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chia sẻ nội dung trên blog AI Việt tại aivietnam.tech (2021 -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bài phân tích kiến trúc Transformer và các ứng dụng NLP.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Tổng hợp tài liệu học thuật và hướng dẫn đọc paper AI.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Giới thiệu cách sử dụng PyTorch và TensorFlow trong dự án thực tế.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kỹ thuật AI4VN tại Diễn đàn Trí tuệ Nhân tạo Việt Nam (AI4VN)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triển khai hệ thống demo AI tại gian hàng công nghệ.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Trực tiếp giới thiệu ứng dụng nhận diện khuôn mặt thời gian thực cho khách tham quan.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truyền thông kỹ thuật trước và sau sự kiện.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phân loại văn bản tự động cho doanh nghiệp (AI Engineer, BizAI Solutions)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phân loại email và tài liệu nội bộ bằng mô hình học máy.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văn bản bằng Python và NLTK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SVM và BERT để phân loại chủ đề tài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FastAPI và tích hợp vào dashboard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nhận diện biển số xe (AI Engineer, VisionAI)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mô hình OCR để nhận diện biển số xe từ ảnh giám sát giao thông.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ảnh và trích xuất vùng chứa biển số bằng YOLO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Nhận diện ký tự bằng mô hình CNN kết hợp CRNN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cloud để xử lý theo batch mỗi ngày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nhận diện khuôn mặt chấm công (Computer Vision Engineer, SmartHR)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Phát triển hệ thống nhận diện khuôn mặt thời gian thực cho doanh nghiệp vừa và nhỏ.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mô hình CNN với TensorFlow để nhận diện khuôn mặt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nhận diện trên camera realtime bằng OpenCV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mô hình với hệ thống chấm công và ghi log ra cơ sở dữ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Dự án chatbot hỗ trợ khách hàng tiếng Việt (NLP Engineer, CustomerAI)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chatbot thông minh xử lý ngôn ngữ tự nhiên để hỗ trợ khách hàng 24/7.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seq2seq và fine-tune BERT tiếng Việt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RASA framework để điều hướng hội thoại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API chatbot lên hệ thống website của khách hàng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dự đoán giá bất động sản (Machine Learning Engineer, PropAI)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ứng dụng machine learning vào việc định giá bất động sản theo vị trí và đặc điểm kỹ thuật.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Thu thập và xử lý dữ liệu nhà đất từ nhiều nguồn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hồi quy (Linear, Random Forest)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Đánh giá độ chính xác và triển khai giao diện thử nghiệm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
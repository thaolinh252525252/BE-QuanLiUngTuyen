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Dương Việt</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đóng góp vào các hệ thống thiết kế (design system) nội bộ, xây dựng thư viện component chung giúp đội frontend có thể tái sử dụng và phát triển đồng nhất về giao diện.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13/05/1985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0379095338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phần mềm tại Đại học Quốc tế – ĐHQG TP.HCM  - Thiết kế truyền thông tương tác tại Đại học RMIT Việt Nam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TailwindCSS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JavaScript (ES6+)</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TypeScript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Hồ Thanh Mai (Product Owner - Công ty Webflow Asia) - mai.ho@webflow.asia - 0988123344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Thị Hà (Trưởng bộ phận UI/UX - Công ty NextDesign) - ha.vu@nextdesign.vn - 0944556677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Hồng (Giám đốc sản phẩm - Công ty UIPro) - hong.nguyen@uipro.vn - 0912445566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Engineer</w:t>
            </w:r>
            <w:r>
              <w:rPr>
                <w:rFonts w:hint="default" w:ascii="Quicksand" w:hAnsi="Quicksand" w:cs="Quicksand"/>
                <w:color w:val="auto"/>
                <w:sz w:val="20"/>
                <w:szCs w:val="20"/>
              </w:rPr>
              <w:t xml:space="preserve"> tại Công ty Fintech Asia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hệ thống giao diện ứng dụng tài chính cá nhân bằng Next.js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xác thực người dùng với Firebase Auth và Google OAuth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Core Web Vitals và cải thiện SEO cho các landing page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Frontend Engineer</w:t>
            </w:r>
            <w:r>
              <w:rPr>
                <w:rFonts w:hint="default" w:ascii="Quicksand" w:hAnsi="Quicksand" w:cs="Quicksand"/>
                <w:color w:val="auto"/>
                <w:sz w:val="20"/>
                <w:szCs w:val="20"/>
              </w:rPr>
              <w:t xml:space="preserve"> tại Startup EduTech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bảo trì website đào tạo trực tuyến với VueJS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đánh giá học viên qua REST API và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hệ thống CMS nội bộ hỗ trợ quản lý bài giảng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ReactJS Developer</w:t>
            </w:r>
            <w:r>
              <w:rPr>
                <w:rFonts w:hint="default" w:ascii="Quicksand" w:hAnsi="Quicksand" w:cs="Quicksand"/>
                <w:color w:val="auto"/>
                <w:sz w:val="20"/>
                <w:szCs w:val="20"/>
              </w:rPr>
              <w:t xml:space="preserve"> tại Công ty TechBase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quản trị sử dụng React, Ant Design và React 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UI với React Testing Library và cấu hình CI/CD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theo mô hình Agile/Scrum, tham gia code review và daily standup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'Thiết kế landing page chuyển đổi cao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Lập trình viên giao diện xuất sắc nhất quý I tại Công ty WebGen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Building Accessible Web Apps – edX (W3C)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Modern React with Redux – Udemy (Stephen Grider)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Google UX Design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JavaScript Algorithms and Data Structures – freeCodeCamp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thiết kế UI/UX hệ thống nội bộ tại Công ty TechFlow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wireframe và prototype cho dashboard quản lý nhân sự.</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component với Tailwind CSS và React Context.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nhóm backend tích hợp API theo mô hình REST.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UI Developer tại Công ty CreativeSoft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trang landing page giới thiệu sản phẩm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Thêm animation bằng thư viện GSAP và thư viện scroll-based effects.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Thử nghiệm và debug lỗi hiển thị layout trên các thiết bị iOS.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Tham gia tổ chức sự kiện 'Frontend Day' tại Vietnam Frontend Conference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website sự kiện bằng NextJS và TailwindCSS.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countdown timer và đăng ký tham gia bằng Google Form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lý pull request và issue trên GitHub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học trực tuyến LearnX (Frontend Developer, EduTech Group) 2022</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giao diện người dùng cho nền tảng học trực tuyến với hơn 10.000 học viên đăng ký.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các component React tái sử dụng như khóa học, video, đánh giá</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tốc độ tải trang bằng lazy loading và preload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REST API từ hệ thống quản trị học vụ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chi tiêu cá nhân (Frontend Solo Dev, Dự án cá nhân) 2020</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web giúp người dùng ghi lại chi tiêu và theo dõi dòng tiền.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toàn bộ UI bằng VueJS và Vuex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lưu trữ localStorage và đồng bộ hóa đám mây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biểu đồ thống kê bằng Chart.js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nhân sự nội bộ HRManage (Frontend Engineer, BizCorp) 2023</w:t>
            </w:r>
          </w:p>
          <w:p>
            <w:pPr>
              <w:rPr>
                <w:rFonts w:hint="default" w:ascii="Quicksand" w:hAnsi="Quicksand" w:cs="Quicksand"/>
                <w:b w:val="0"/>
                <w:bCs w:val="0"/>
                <w:lang w:val="vi-VN"/>
              </w:rPr>
            </w:pPr>
            <w:r>
              <w:rPr>
                <w:rFonts w:hint="default" w:ascii="Quicksand" w:hAnsi="Quicksand" w:cs="Quicksand"/>
                <w:b w:val="0"/>
                <w:bCs w:val="0"/>
                <w:lang w:val="vi-VN"/>
              </w:rPr>
              <w:t xml:space="preserve">  Giao diện quản lý hồ sơ, chấm công và đánh giá nhân viên cho hệ thống HR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Ant Design để xây dựng UI quản trị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xác thực người dùng và phân quyền hiển thị giao diện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backend qua GraphQL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Landing page tuyển sinh đại học (Frontend Developer, Trường Đại học FutureTech) 2021</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landing page giới thiệu chương trình học và hỗ trợ đăng ký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layout bằng TailwindCSS và chuyển đổi từ bản thiết kế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biểu mẫu đăng ký với Google Sheet thông qua API trung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gắn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
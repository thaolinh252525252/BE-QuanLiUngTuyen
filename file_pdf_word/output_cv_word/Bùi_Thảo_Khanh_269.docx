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Thảo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viên kiểm thử phần mềm có chuyên môn vững vàng, có khả năng viết test case chi tiết, bao phủ các tình huống nghiệp vụ phức tạp và đảm bảo chất lượng sản phẩm trước khi bàn giao cho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02/06/1991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0707837810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viết báo cáo lỗi rõ ràng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Manual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cụ DevOps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Lập trình automation script nhỏ</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
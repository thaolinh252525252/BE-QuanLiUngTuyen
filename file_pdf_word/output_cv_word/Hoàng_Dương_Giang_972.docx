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Dương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phát triển sự nghiệp với vai trò Frontend Developer chuyên nghiệp, sử dụng thành thạo các framework hiện đại như ReactJS, VueJS để xây dựng các giao diện người dùng tối ưu trải nghiệm và hiệu suất.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21/01/1995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0730273241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VueJS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Responsive Design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Next.js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Webpack / Vite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Hồ Thanh Mai (Product Owner - Công ty Webflow Asia) - mai.ho@webflow.asia - 0988123344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Minh Tuấn (Technical Lead Frontend - Công ty FintechAsia) - tuan.tran@fintechasia.vn - 0933001122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Thanh Hùng (Senior Frontend Developer - Công ty BizTech) - hung.nguyen@biztech.vn - 0938666999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Hà (Trưởng bộ phận UI/UX - Công ty NextDesign) - ha.vu@nextdesign.vn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'FrontEnd Code Clean nhất quý II' do team Technical trao tặng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nhân viên đóng góp tích cực cho hệ thống component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'Thiết kế landing page chuyển đổi cao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CSS and Sass: Flexbox, Grid, Animations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Responsive Web Design Certification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Frontend Developer Career Path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Google UX Design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quản lý CLB tại CLB Sinh viên CNTT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giao diện hệ thống quản lý sự kiện và thành viên bằng VueJS.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tính năng chuyển đổi chủ đề sáng – tối (dark mode).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triển khai lên Firebase Hosting.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
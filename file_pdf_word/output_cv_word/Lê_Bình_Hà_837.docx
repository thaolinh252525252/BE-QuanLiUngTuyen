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Bình Hà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phát triển hệ thống pipeline training + serving hoàn chỉnh trên cloud, kết hợp với Kubernetes và Docker để đảm bảo khả năng mở rộng (scalability) và tính ổn định cao.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03/09/1988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0363119336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Thông tin – ĐHQG TP.HCM  - Phân tích dữ liệu lớn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 SageMaker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Thùy Trang (Chuyên gia AI – InsightPro) - trang.le@insightpro.vn - 0955333444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Minh Đức (Lead AI Engineer – FinTech Lab) - duc.pham@fintechlab.vn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Machine Learning xuất sắc quý II tại Công ty AI Solutions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Machine Learning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Machine Learning on Kaggle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Trí tuệ Nhân tạo tại Đại học Quốc tế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Thường xuyên tổ chức buổi chia sẻ về học máy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 project về phân loại hình ảnh thời trang.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khách mời doanh nghiệp chia sẻ ứng dụng AI trong sản xuất.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
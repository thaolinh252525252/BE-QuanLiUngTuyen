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Khánh Hạnh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07/05/1992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0721908218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Deploy model với FastAPI /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
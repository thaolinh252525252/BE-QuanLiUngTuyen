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Dương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26/10/1997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0339330827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
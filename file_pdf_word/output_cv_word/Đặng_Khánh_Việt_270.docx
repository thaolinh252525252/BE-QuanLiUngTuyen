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Khánh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khả năng xử lý dữ liệu phi cấu trúc như log, JSON, XML và tích hợp với hệ thống NoSQL như MongoDB, Elasticsearch để lưu trữ linh hoạt và truy xuất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01/07/1987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0319647268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và Dữ liệu lớn tại Học viện Kỹ thuật Mật mã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cho Data Pipeline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Linh (Data Infrastructure Manager - Công ty CloudOps) - linh.le@cloudops.vn - 0944555666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Minh Đức (CTO - Công ty DataStreamX) - duc.vu@datastreamx.vn - 0977333444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Ngọc Trang (Senior Data Engineer - Công ty SmartRetail) - trang.do@smartretail.vn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'Dự án phân tích dữ liệu xuất sắc' tại FinData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'Nhân sự triển khai hệ thống streaming real-time đầu tiên' tại LogiTech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về bảo mật và chất lượng dữ liệu – Công ty InfosecData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nhân viên cải tiến năng suất truy vấn dữ liệu SQL tại ReportPro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Data Engineering on Google Cloud Platform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dữ liệu mở tại OpenData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 thập và chuẩn hóa dữ liệu dân số từ các tỉnh thành.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Tích hợp dữ liệu vào hệ thống cơ sở dữ liệu MongoDB phục vụ phân tích.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dashboard đơn giản để trực quan hóa dữ liệu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tư vấn kiến trúc dữ liệu tại Công ty SmartData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Đề xuất mô hình lưu trữ dữ liệu dạng columnar cho truy vấn phân tích nhanh.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cấu trúc bảng dữ liệu trong hệ thống warehouse.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best practice về đặt tên và phân vùng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xây dựng pipeline dữ liệu tại Phòng Lab Dữ liệu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luồng dữ liệu ETL sử dụng Apache Airflow.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ingestion dữ liệu từ API và cơ sở dữ liệu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với nhóm phân tích dữ liệu để tối ưu schema lưu trữ.</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
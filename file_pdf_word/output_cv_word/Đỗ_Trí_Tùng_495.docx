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Trí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nhân tố chủ lực trong đội ngũ dữ liệu, đảm bảo dữ liệu đầu vào được làm sạch, chuẩn hóa, kiểm tra chất lượng (data validation) và tuân thủ tiêu chuẩn bảo mật.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28/05/1996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0749714633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Cơ sở dữ liệu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
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Machine Learning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Đặng Phương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kỳ vọng trong 2–3 năm tới trở thành một Machine Learning Engineer có thể làm việc độc lập từ xây dựng mô hình, đánh giá đến triển khai CI/CD trong mô hình hóa dữ liệu thực tế.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17/03/1982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0365757754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dữ liệu tại Đại học Công nghệ Thông tin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Google Colab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Hyperparameter Tuning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AWS SageMaker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hội thảo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Xem phim khoa học viễn tưởng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Thể thao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Thu Hằng (Trưởng phòng Phân tích Dữ liệu – DataWave) - hang.tran@datawave.vn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Đỗ Trung Kiên (Trưởng nhóm Kỹ thuật AI – DeepVision) - kien.do@deepvision.vn - 0944666777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Xuân Hoàng (CTO – CloudAI) - hoang.trinh@cloudai.vn - 0911666777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Thùy Trang (Chuyên gia AI – InsightPro) - trang.le@insightpro.vn - 0955333444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Hồ Văn Tùng (AI Researcher Lead – AILab Việt Nam) - tung.ho@ailab.vn - 0977999000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AI Solutions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tập dữ liệu lớn cho mô hình dự đoán hành vi người dùng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Huấn luyện mô hình phân loại sử dụng Scikit-learn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vào hệ thống backend bằng Flask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VisionAI (2021-2022)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nhận diện khuôn mặt bằng CNN và PyTorch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Làm việc với dữ liệu hình ảnh và video lớn, dùng augmentation để cải thiện độ chính xác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hệ thống vào ứng dụng giám sát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Danh hiệu 'Mô hình AI tối ưu hiệu suất nhất năm' – tại FinTech 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Advanced Machine Learning on Kaggle – Coursera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nghiên cứu với doanh nghiệp tại Dự án hợp tác cùng Công ty RetailAI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hệ thống dự đoán doanh thu theo khu vực và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Kết hợp dữ liệu từ thời tiết và lịch sử bán hàng để tạo đặc trưng mới.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mô hình Gradient Boosting và trình bày kết quả cho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đồ án tốt nghiệp về học máy tại CLB Sinh viên AI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tiến mô hình dự đoán nhu cầu sản phẩm theo mùa vụ.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áp dụng pipeline sklearn để tổ chức mã rõ ràng.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Giúp nhóm sinh viên đạt điểm cao nhất lớp với sản phẩm AI ứng dụng.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AI Hackathon tại CLB Công nghệ Thông tin UIT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Xây dựng đề bài và dữ liệu mẫu cho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các mô hình dự đoán, đánh giá accuracy và overfitting.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trao giải và hướng dẫn cải tiến mô hình cho các đội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Machine Learning tại Công ty AI Insight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xử lý dữ liệu hình ảnh cho hệ thống nhận diện đối tượng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CNN sử dụng TensorFlow và Keras.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đánh giá mô hình và tối ưu hyperparameters.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Diễn giả hội thảo sinh viên nghiên cứu ML tại Hội thảo AI4Students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phân tích hành vi khách hàng bằng clustering.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sinh viên tiếp cận pipeline xử lý dữ liệu lớn với Spark MLlib.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Giao lưu và giải đáp các thắc mắc về sự khác biệt giữa ML và DL.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cảm xúc trong video họp (ML Engineer, EmotionAI)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tích hình ảnh khuôn mặt trong video để xác định mức độ hài lòng của người tham dự họp.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video, tách frame và detect khuôn mặt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Dùng CNN để phân loại biểu cảm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hợp thời gian thực bằng WebSocket để phản hồi live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báo nhu cầu kho hàng thời gian thực (ML Engineer, LogiData)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báo số lượng hàng tồn kho theo ngày dựa trên dữ liệu lịch sử bán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ARIMA và Prophet để dự báo thời gian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Tự động hóa pipeline thu thập dữ liệu từ hệ thống ERP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đến quản lý khi dự đoán thấp hơn ngưỡng an toàn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phân loại email hỗ trợ khách hàng (AI Engineer, HelpDeskAI)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Ứng dụng NLP để phân loại email hỗ trợ khách hàng thành các nhóm: kỹ thuật, thanh toán, đăng ký, v.v.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phân loại văn bản bằng Naive Bayes và BERT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hệ thống vào ứng dụng email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phản hồi lại các sai lệch phân loại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Phân tích rủi ro tín dụng bằng học máy (ML Specialist, FinPredict)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Phân loại rủi ro vay vốn dựa trên dữ liệu lịch sử tài chính khách hàng.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thiếu và xử lý dữ liệu mất cân bằng bằng SMOTE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với XGBoost và Logistic Regression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báo cáo trực quan bằng Streamlit phục vụ phòng tín dụng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gợi ý sản phẩm cá nhân hóa (Machine Learning Engineer, ShopAI)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recommendation engine dựa trên hành vi duyệt web và lịch sử mua hàng của người dùng.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hành vi và xây dựng profile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Collaborative Filtering và Matrix Factorization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server bằng Flask và Docker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
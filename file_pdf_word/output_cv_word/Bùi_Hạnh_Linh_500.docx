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Hạnh Linh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đóng vai trò cầu nối giữa đội phát triển và khách hàng bằng cách ghi nhận các lỗi UI/UX, từ đó đề xuất cải tiến trải nghiệm người dùng dựa trên hành vi thực tế.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24/07/1990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0357811199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Công nghệ - ĐHQG Hà Nội  - Quản trị hệ thống thông tin tại Đại học Quốc tế Hồng Bàng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Mobile app testing (Android/iOS)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JUnit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Selenium WebDriver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Postman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Jira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DevOps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Cấu hình mạng nội bộ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Contribute mã nguồn mở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 thiên nhiên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Thu Hiền (Trưởng phòng QA - Công ty SmartTest) - hien.do@smarttest.vn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(QA Manager - Công ty Phần mềm NextGen) - ha.nguyen@nextgen.vn - 0908123456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Mỹ Hạnh (Test Lead - Công ty EduPro) - hanh.tran@edupro.vn - 0933445566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(Quality Director - Công ty FinQuality) - kien.ho@finquality.vn - 0909888777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QA xuất sắc quý I tại Công ty Phần mềm NextGen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'Người bảo vệ chất lượng sản phẩm' tại hội nghị kỹ thuật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khen thưởng vì hỗ trợ triển khai kiểm thử tự động CI/CD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kiểm thử phần mềm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cá nhân có bộ test case bao phủ nghiệp vụ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Software QA Testing Bootcamp – QA Touch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Katalon Studio Automation – Katalon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ISTQB Certified Tester – Foundation Level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Agile Testing Certification – Ministry of Testing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QA nội bộ tại Dự án Hệ thống hỗ trợ học tập trực tuyến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tính năng chấm điểm tự động và xuất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vai người dùng cuối để kiểm tra trải nghiệm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Ghi nhận phản hồi và đề xuất cải tiến cho nhóm phát triển.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
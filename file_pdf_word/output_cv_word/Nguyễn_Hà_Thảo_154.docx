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Hà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xây dựng môi trường DevOps chuẩn mực đáp ứng tiêu chí ISO/IEC 27001, phù hợp với các doanh nghiệp cần tuân thủ yêu cầu an toàn thông tin trong hệ thống sản phẩm và dữ liệu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14/12/1994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0719101035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Kỹ thuật máy tính tại Đại học Bách khoa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ELK Stack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Azure DevOps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(Prometheus, Grafana)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CEO khen thưởng vì giảm downtime hệ thống xuống dưới 1%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
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Phân tích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Ngọc Dũng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có cơ hội làm việc trong các dự án đa ngành, từ thương mại điện tử, giáo dục đến y tế, để mở rộng góc nhìn dữ liệu và tăng khả năng phân tích theo từng ngữ cảnh cụ thể.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01/05/1985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0382244331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Toán – Tin ứng dụng tại Đại học Sư phạm Hà Nội  - Kinh tế và Phân tích Dự báo tại Đại học Ngoại thương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ETL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BigQuery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Looker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Data Visualization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Tableau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(Trưởng nhóm Báo cáo và Phân tích - Công ty EduAnalytics) - hong.nguyen@eduanalytics.vn - 0944333222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TechCommerce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hành vi người dùng trên nền tảng TMĐT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trên Google Data Studio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Đề xuất cải tiến quy trình bán hàng dựa trên dữ liệu thống kê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Phân tích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EduData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kết quả học tập của học sinh từ hệ thống LMS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nội dung đào tạo dựa trên dữ liệu hành vi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báo cáo hiệu quả lớp học theo từng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Báo cáo và Dữ liệu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Dịch vụ Ngân hàng Số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báo cáo doanh thu và chi phí bằng Python và Excel VBA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Trích xuất dữ liệu từ hệ thống giao dịch bằng SQL Server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Trình bày báo cáo định kỳ và giải thích biến động số liệu cho ban điều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InsightPlus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Thu thập và làm sạch dữ liệu từ hệ thống ERP để phân tích hiệu suất vận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trực quan trên Power BI phục vụ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các phòng ban để định nghĩa KPI và quy trình đo lường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phân tích dữ liệu xuất sắc quý I tại Công ty ABC Insight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Đột phá Dữ liệu – Dự án phân tích hành vi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Cá nhân tiên phong triển khai dashboard theo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kiến phân tích hiệu quả nhất năm tại phòng kinh doanh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nhận hoàn thành xuất sắc chương trình chuyển đổi số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Data Analytics Bootcamp Certificate – General Assembly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IBM Data Science Professional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Statistics for Data Analysis – edX (HarvardX)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Data Analyst Associate – Microsoft Power BI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SQL for Data Science – University of California, Davis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tại Cộng đồng Data Analysts Vietnam (2022 -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blog chia sẻ các case study phân tích dữ liệu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video hướng dẫn phân tích dữ liệu bằng Excel và Tableau.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phản biện và tư vấn giải pháp trong các bài đăng của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phân tích khảo sát tại GreenFuture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dữ liệu khảo sát môi trường của 3000 người dân.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Tính toán thống kê cơ bản và xây dựng biểu đồ tóm tắt.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Cung cấp bảng báo cáo định dạng Excel cho nhóm nghiên cứu.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dữ liệu tại Phòng Khoa học Dữ liệu - Đại học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dữ liệu kết quả học tập để xây dựng hệ thống cảnh báo sớm.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Python và SPSS để xây dựng mô hình dự đoán.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Cùng nhóm công bố bài viết khoa học trong hội thảo quốc gia.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Đồng tổ chức Hackathon phân tích dữ liệu tại Câu lạc bộ Dữ liệu  Kinh doanh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đề bài, bộ dữ liệu mẫu và tiêu chí chấm điểm.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truyền thông, gọi tài trợ và điều phối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kết quả và viết báo cáo kết thúc chương trình.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phân tích dữ liệu tại Công ty Tư vấn Kinh doanh BizInsight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dữ liệu bán hàng từ các kênh phân phối.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báo cáo doanh thu theo khu vực trên Excel và PowerPoint.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nhóm xây dựng chỉ số đo lường hiệu quả chiến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hành vi khách hàng mua sắm trực tuyến (Data Analyst, EcomX)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phân tích dữ liệu từ 1 triệu lượt truy cập website nhằm tối ưu hóa tỷ lệ chuyển đổi mua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làm sạch dữ liệu hành vi từ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phân cụm khách hàng bằng KMeans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dashboard theo dõi chuyển đổi theo thiết bị và khung giờ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giám sát hiệu suất kinh doanh (Phân tích dữ liệu  trực quan hóa, BizDashboard)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báo cáo động theo thời gian thực cho ban lãnh đạo doanh nghiệp lớn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dashboard bằng Power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dữ liệu từ hệ thống CRM và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truy vấn SQL để cải thiện tốc độ hiển thị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
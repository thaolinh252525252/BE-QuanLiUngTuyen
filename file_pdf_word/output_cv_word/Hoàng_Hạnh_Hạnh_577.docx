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Hạnh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nâng cao kỹ năng triển khai mô hình AI lên môi trường production thông qua Docker, FastAPI và Kubernetes để đảm bảo tính sẵn sàng và hiệu suất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23/06/1999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0843973301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và Kỹ thuật dữ liệu tại Đại học VinUni  - Kỹ thuật máy tính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 cho AI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TensorFlow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Quốc Bảo (CTO - Công ty VisionTech) - bao.le@visiontech.vn - 0944333555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Kim Yến (Data Science Manager - Công ty BigData Lab) - yen.le@bigdatalab.vn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Minh Hà (Giám đốc Trung tâm Trí tuệ Nhân tạo - Viện AI Việt Nam) - ha.tran@vienai.vn - 0912666777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'Kỹ sư học máy tận tâm' trong dự án triển khai AI quy mô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AI xuất sắc nhất quý II tại Công ty SmartVision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TensorFlow Developer Certificate – Google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AI4VN tại Diễn đàn Trí tuệ Nhân tạo Việt Nam (AI4VN)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triển khai hệ thống demo AI tại gian hàng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Trực tiếp giới thiệu ứng dụng nhận diện khuôn mặt thời gian thực cho khách tham quan.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truyền thông kỹ thuật trước và sau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AI cộng đồng tại Vietnam OpenAI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chú thích dữ liệu âm thanh tiếng Việt cho mô hình chuyển giọng nói thành văn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mô tả pipeline xử lý dữ liệu đầu vào trước khi huấn luyện.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các mô hình pre-trained của HuggingFace và tổng hợp kết quả benchmark.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AI ứng dụng tại Phòng thí nghiệm AI, ĐH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mô hình học sâu (deep learning) áp dụng vào nhận dạng hình ảnh y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huấn luyện mô hình CNN trên dữ liệu ảnh chụp X-quang và MRI.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Công bố 1 bài báo khoa học tại hội thảo quốc gia về AI năm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Trí tuệ Nhân tạo tại AI Lab - Công ty DeepVision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annotation và xử lý dữ liệu ảnh từ camera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YOLOv5 để phát hiện phương tiện trên đường phố.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mô hình chạy trên thiết bị edge (Jetson Nano).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
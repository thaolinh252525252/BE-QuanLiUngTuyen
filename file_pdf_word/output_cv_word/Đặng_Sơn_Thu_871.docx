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Sơn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chuyên gia về tối ưu hóa truy vấn SQL, sử dụng chỉ mục thông minh và partitioning trong các hệ thống dữ liệu lớn nhằm rút ngắn thời gian phản hồi truy vấn.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10/04/1991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0868392612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Spark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NoSQL (MongoDB, Cassandra)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dbt (Data Build Tool)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Kafka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ETL/ELT Design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Ngọc Trang (Senior Data Engineer - Công ty SmartRetail) - trang.do@smartretail.vn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dữ liệu xuất sắc quý I tại Công ty DataBridge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'Nhân sự triển khai hệ thống streaming real-time đầu tiên' tại LogiTech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về bảo mật và chất lượng dữ liệu – Công ty InfosecData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Engineering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ETL and Data Pipelines with Shell, Airflow and Kafka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Streaming Data with Apache Kafka – Confluent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'Big Data Architecture' tại Data Talks Vietnam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kiến trúc hệ thống thu thập và xử lý dữ liệu đa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ưu nhược điểm của Data Warehouse vs Data Lakehouse.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công cụ phổ biến như Airflow, dbt, Snowflake.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tư vấn kiến trúc dữ liệu tại Công ty SmartData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Đề xuất mô hình lưu trữ dữ liệu dạng columnar cho truy vấn phân tích nhanh.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cấu trúc bảng dữ liệu trong hệ thống warehouse.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best practice về đặt tên và phân vùng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tổ chức Data Day tại Vietnam Data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demo pipeline dữ liệu thời gian thực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phần trình diễn luồng dữ liệu streaming giữa các node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cấu trúc cơ bản của hệ thống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
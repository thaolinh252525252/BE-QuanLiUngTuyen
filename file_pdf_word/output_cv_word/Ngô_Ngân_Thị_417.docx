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Ngân Thị</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học chuyên sâu về hạ tầng cloud AWS, đặc biệt trong việc thiết kế hệ thống auto scaling, load balancing và disaster recovery giúp hệ thống luôn sẵn sàng và có khả năng khôi phục nhanh chóng khi có sự cố.</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14/12/1986</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0895921186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nhúng và IoT tại Đại học Tôn Đức Thắng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GitLab CI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Agile/Scrum</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Jenkins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Ansible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ELK Stack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Mỹ Duyên (Quản lý kỹ thuật - Công ty NextInfra) - duyen.tran@nextinfra.vn - 0933111222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Võ Thị Mai (DevOps Lead - Công ty AgileTech) - mai.vo@agiletech.vn - 0908000888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Quỳnh (CTO - Công ty DevSolutions) - quynh.nguyen@devsolutions.vn - 0911222333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Trọng Tuấn (System Reliability Engineer - Công ty Cloudify) - tuan.nguyen@cloudify.vn - 0966777888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Intern</w:t>
            </w:r>
            <w:r>
              <w:rPr>
                <w:rFonts w:hint="default" w:ascii="Quicksand" w:hAnsi="Quicksand" w:cs="Quicksand"/>
                <w:color w:val="auto"/>
                <w:sz w:val="20"/>
                <w:szCs w:val="20"/>
              </w:rPr>
              <w:t xml:space="preserve"> tại SmartCode (2018-2019)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triển khai các job tự động kiểm tra mã nguồn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Tìm hiểu và áp dụng mô hình CI/CD cho ứng dụng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hỗ trợ cấu hình server, domain, SSL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Engineer</w:t>
            </w:r>
            <w:r>
              <w:rPr>
                <w:rFonts w:hint="default" w:ascii="Quicksand" w:hAnsi="Quicksand" w:cs="Quicksand"/>
                <w:color w:val="auto"/>
                <w:sz w:val="20"/>
                <w:szCs w:val="20"/>
              </w:rPr>
              <w:t xml:space="preserve"> tại Công ty CloudOps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duy trì pipeline CI/CD sử dụng Jenkins và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hạ tầng AWS sử dụng Terraform và Ansible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giám sát hiệu năng với Prometheus và Grafana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kỹ sư đóng góp nổi bật trong việc tối ưu tài nguyên hạ tầng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CEO khen thưởng vì giảm downtime hệ thống xuống dưới 1%</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DevOps Engineer có phản hồi hệ thống nhanh nhất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Docker Certified Associate (DCA)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Infrastructure as Code with Ansible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Certified Kubernetes Administrator (CKA) – Linux Foundation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Tham gia dự án chuyển đổi hạ tầng mạng doanh nghiệp tại Công ty Phần mềm MTech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Tái cấu trúc toàn bộ hệ thống mạng nội bộ từ layer 2 sang layer 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firewall và phân vùng mạng theo chức năng.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kiểm thử failover và dự phòng hệ thống mạng chính.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triển khai mạng nội bộ tại Phòng CNTT - Đại học Bách Khoa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thiết kế sơ đồ mạng cho các phòng ban của trường.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 công, đi dây, lắp đặt thiết bị chuyển mạch, bộ định tuyến.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Cấu hình cơ bản mạng LAN, DHCP, NAT cho các khu vực giảng đường.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tài liệu hướng dẫn cấu hình router tại Blog kỹ thuật cá nhân – netadmin.vn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bài viết chi tiết hướng dẫn cấu hình PPPoE, NAT, DHCP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xử lý lỗi DNS và mất tín hiệu đường truyền.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Tối ưu hoá băng thông sử dụng QoS và giới hạn IP.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triển khai hạ tầng bằng Terraform (Infrastructure Engineer, DevInfra) 2023</w:t>
            </w:r>
          </w:p>
          <w:p>
            <w:pPr>
              <w:rPr>
                <w:rFonts w:hint="default" w:ascii="Quicksand" w:hAnsi="Quicksand" w:cs="Quicksand"/>
                <w:b w:val="0"/>
                <w:bCs w:val="0"/>
                <w:lang w:val="vi-VN"/>
              </w:rPr>
            </w:pPr>
            <w:r>
              <w:rPr>
                <w:rFonts w:hint="default" w:ascii="Quicksand" w:hAnsi="Quicksand" w:cs="Quicksand"/>
                <w:b w:val="0"/>
                <w:bCs w:val="0"/>
                <w:lang w:val="vi-VN"/>
              </w:rPr>
              <w:t xml:space="preserve">  Chuẩn hóa và tự động hóa việc tạo mới môi trường hạ tầng trên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file Terraform quản lý toàn bộ cấu trúc VPC, EC2, RDS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Terraform vào GitOps 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hạ tầng bằng Terraform Plan và Apply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Kubernetes cho hệ thống microservices (Kỹ sư Hạ tầng DevOps, CloudNext) 2022</w:t>
            </w:r>
          </w:p>
          <w:p>
            <w:pPr>
              <w:rPr>
                <w:rFonts w:hint="default" w:ascii="Quicksand" w:hAnsi="Quicksand" w:cs="Quicksand"/>
                <w:b w:val="0"/>
                <w:bCs w:val="0"/>
                <w:lang w:val="vi-VN"/>
              </w:rPr>
            </w:pPr>
            <w:r>
              <w:rPr>
                <w:rFonts w:hint="default" w:ascii="Quicksand" w:hAnsi="Quicksand" w:cs="Quicksand"/>
                <w:b w:val="0"/>
                <w:bCs w:val="0"/>
                <w:lang w:val="vi-VN"/>
              </w:rPr>
              <w:t xml:space="preserve">  Thiết lập môi trường Kubernetes để chạy các dịch vụ độc lập, phục vụ hàng nghìn request mỗi giờ.</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Cluster K8s trên GCP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Helm chart để quản lý cấu hình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Prometheus và Grafana để theo dõi tài nguyên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CI/CD cho ứng dụng nội bộ (DevOps Engineer, TechFlow)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hóa quy trình kiểm thử và triển khai phần mềm cho đội phát triển backend.</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CI/CD với GitLab CI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kiểm thử tự động bằng Pytest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staging environment trên AWS EC2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
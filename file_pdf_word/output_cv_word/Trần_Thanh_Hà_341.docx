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Thanh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03/05/1998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0797704026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Configuration (iptables, UFW)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
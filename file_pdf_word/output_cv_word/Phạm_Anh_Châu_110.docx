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An toàn Thông tin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Phạm Anh Châu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nghiên cứu và triển khai các cơ chế bảo mật nâng cao như Zero Trust, Network Segmentation, và bảo vệ dữ liệu trong môi trường hybrid cloud.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27/09/1986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0955059793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máy tính tại Đại học Sư phạm Kỹ thuật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SIEM (Splunk, ELK)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Zero Trust Architecture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IDS/IPS (Snort, Suricata)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Penetration Testing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nghệ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phim khoa học viễn tưởng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Phạm Thị Mai (Cybersecurity Lead – TechShield) - mai.pham@techshield.vn - 0988999666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Trần Quang Minh (Security Operations Manager – FinSec Việt Nam) - minh.tran@finsec.vn - 0933666888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Cloud 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CloudGuard Asia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lập chính sách IAM và mã hóa dữ liệu trong AWS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soát truy cập S3, CloudTrail và quản lý CloudWatch Alert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hiện cấu hình sai bằng AWS Config và viết Lambda xử lý tự động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Security Analyst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CyberDefense Việt Nam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hệ thống IDS/IPS Snort và xử lý cảnh báo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quy trình phản hồi sự cố theo chuẩn NIST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bộ phận phát triển ứng dụng tích hợp SAST/DAST vào CI/CD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kiểm thử xâm nhập sớm hơn kế hoạch 2 tuần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kỹ sư có phản ứng sự cố nhanh nhất trong hệ thống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nhất cuộc thi 'Capture The Flag' toàn quốc do VietCyber tổ chức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phát hiện sớm lỗ hổng bảo mật nghiêm trọng trong hệ thống email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đề cử danh hiệu 'Gương mặt trẻ lĩnh vực An ninh mạng'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CompTIA PenTest+ – CompTIA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bảo mật tại Phòng Lab An toàn Thông tin - Đại học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Nghiên cứu về các lỗ hổng bảo mật phổ biến như XSS, SQLi, CSRF.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diễn tập phát hiện và ứng phó sự cố tấn công mạng.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kỹ thuật và trình bày tại hội nghị sinh viên NCKH.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hóa kiểm tra cấu hình bảo mật hệ thống (DevSecOps Engineer, DevShield)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công cụ nội bộ dùng Python và Bash để kiểm tra định kỳ các cấu hình sai lệch và gửi báo cáo cho quản lý.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các tiêu chuẩn cấu hình an toàn cho Linux server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tra các thiết lập quan trọng (sudo, ssh, firewall)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báo cáo HTML qua email mỗi tuần tự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SIEM nội bộ (Security Analyst, FinSec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Tập hợp log từ các hệ thống và phân tích cảnh báo an ninh bằng ELK Stack (Elasticsearch, Logstash, Kibana).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Logstash để thu thập log từ firewall, server, IDS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trong Kibana theo dõi bất thường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quy tắc cảnh báo và quy trình xử lý sự cố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Đánh giá bảo mật ứng dụng web nội bộ (Pentester, SecureCode Labs)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Thực hiện kiểm thử xâm nhập cho các ứng dụng web nội bộ nhằm xác định và khắc phục lỗ hổng OWASP Top 10.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Burp Suite, Nikto, OWASP ZAP để phân tích lỗ hổng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báo cáo phân tích và hướng dẫn khắc phục chi tiết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Hỗ trợ đội phát triển sửa lỗi và tái kiểm tra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
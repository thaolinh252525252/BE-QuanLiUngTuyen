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Kỹ sư An toàn Thông tin</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Trần Hà Phương</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hướng đến xây dựng các công cụ nội bộ giúp kiểm tra cấu hình bảo mật định kỳ, tự động hóa việc đánh giá lỗ hổng hệ thống và gửi báo cáo hàng tuần cho quản lý.</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04/11/1997</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0907311658</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Công nghệ thông tin tại Đại học Công nghệ – ĐHQG Hà Nội  - An ninh mạng tại Đại học FPT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Vulnerability Assessment (Nessus, OpenVAS)</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Web Application Security</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Tham gia hội thảo công nghệ</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Nghe nhạc</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Chụp ảnh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Nguyễn Thành Trung (Trưởng phòng An toàn Thông tin – Công ty AnToanTech) - trung.nguyen@antoantech.vn - 0908666777</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Cybersecurity Specialist</w:t>
            </w:r>
            <w:r>
              <w:rPr>
                <w:rFonts w:hint="default" w:ascii="Quicksand" w:hAnsi="Quicksand" w:cs="Quicksand"/>
                <w:color w:val="auto"/>
                <w:sz w:val="20"/>
                <w:szCs w:val="20"/>
              </w:rPr>
              <w:t xml:space="preserve"> tại FinSec Việt Nam (2020-2022)</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Đánh giá lỗ hổng định kỳ bằng Nessus và viết báo cáo khuyến nghị</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Kiểm thử bảo mật ứng dụng web nội bộ theo tiêu chuẩn OWASP Top 10</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Triển khai xác thực hai yếu tố (2FA) cho hệ thống ERP và email</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Top 5 kỹ sư có phản ứng sự cố nhanh nhất trong hệ thống nội bộ</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Top 3 kỹ sư có đóng góp lớn nhất vào chương trình bảo vệ dữ liệu khách hàng</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Giải nhất cuộc thi 'Capture The Flag' toàn quốc do VietCyber tổ chức</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Bằng khen vì phát hiện sớm lỗ hổng bảo mật nghiêm trọng trong hệ thống email</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GIAC Security Essentials (GSEC) – SANS Institute</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Microsoft Certified: Security, Compliance, and Identity Fundamentals</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Offensive Security Certified Professional (OSCP)</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CompTIA PenTest+ – CompTIA</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AWS Certified Security – Specialty</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Thành viên nhóm nghiên cứu bảo mật tại Phòng Lab An toàn Thông tin - Đại học Bách khoa (2021 - 2023)</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Nghiên cứu về các lỗ hổng bảo mật phổ biến như XSS, SQLi, CSRF.</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Tham gia diễn tập phát hiện và ứng phó sự cố tấn công mạng.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Viết báo cáo kỹ thuật và trình bày tại hội nghị sinh viên NCKH.</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Tình nguyện viên hỗ trợ sự kiện CTF tại Vietnam Cybersecurity Week (2022)</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Hỗ trợ kỹ thuật cho các đội chơi trong cuộc thi Capture The Flag.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Cài đặt và cấu hình máy chủ hosting bài thi.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Giám sát an toàn hệ thống trong suốt thời gian diễn ra sự kiện.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Thành viên diễn tập Red Team nội bộ tại Ngân hàng Tài chính Việt (2022)</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Thực hiện khai thác giả lập các lỗ hổng hệ thống nội bộ.</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Viết script tự động hóa kiểm tra cấu hình sai trên firewall và IDS.</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Lập kế hoạch và báo cáo lỗ hổng gửi nhóm Blue Team xử lý.</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Thành viên câu lạc bộ An toàn thông tin tại CLB Sinh viên An ninh mạng - Học viện Kỹ thuật Mật mã (2020 - 2022)</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Tổ chức các buổi workshop về bảo mật Wi-Fi, DNS spoofing.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Tham gia thi đấu CTF nội bộ và luyện tập giải bài reversing.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Chia sẻ tài liệu và tổng hợp hướng dẫn học về pentest.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Thực tập sinh kiểm thử bảo mật tại Công ty SecureTech (2020)</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Thực hiện quét lỗ hổng hệ thống nội bộ bằng Burp Suite và OWASP ZAP.</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Hỗ trợ viết báo cáo lỗ hổng và đề xuất giải pháp khắc phục.</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Tham gia đánh giá bảo mật website khách hàng theo OWASP Top 10.</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Tự động hóa kiểm tra cấu hình bảo mật hệ thống (DevSecOps Engineer, DevShield) 2021</w:t>
            </w:r>
          </w:p>
          <w:p>
            <w:pPr>
              <w:rPr>
                <w:rFonts w:hint="default" w:ascii="Quicksand" w:hAnsi="Quicksand" w:cs="Quicksand"/>
                <w:b w:val="0"/>
                <w:bCs w:val="0"/>
                <w:lang w:val="vi-VN"/>
              </w:rPr>
            </w:pPr>
            <w:r>
              <w:rPr>
                <w:rFonts w:hint="default" w:ascii="Quicksand" w:hAnsi="Quicksand" w:cs="Quicksand"/>
                <w:b w:val="0"/>
                <w:bCs w:val="0"/>
                <w:lang w:val="vi-VN"/>
              </w:rPr>
              <w:t xml:space="preserve">  Xây dựng công cụ nội bộ dùng Python và Bash để kiểm tra định kỳ các cấu hình sai lệch và gửi báo cáo cho quản lý.</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Phân tích các tiêu chuẩn cấu hình an toàn cho Linux server</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Viết script kiểm tra các thiết lập quan trọng (sudo, ssh, firewall)</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Gửi báo cáo HTML qua email mỗi tuần tự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Bảo mật hệ thống cloud AWS (Cloud Security Engineer, CloudGuard Asia) 2023</w:t>
            </w:r>
          </w:p>
          <w:p>
            <w:pPr>
              <w:rPr>
                <w:rFonts w:hint="default" w:ascii="Quicksand" w:hAnsi="Quicksand" w:cs="Quicksand"/>
                <w:b w:val="0"/>
                <w:bCs w:val="0"/>
                <w:lang w:val="vi-VN"/>
              </w:rPr>
            </w:pPr>
            <w:r>
              <w:rPr>
                <w:rFonts w:hint="default" w:ascii="Quicksand" w:hAnsi="Quicksand" w:cs="Quicksand"/>
                <w:b w:val="0"/>
                <w:bCs w:val="0"/>
                <w:lang w:val="vi-VN"/>
              </w:rPr>
              <w:t xml:space="preserve">  Đánh giá và cải thiện bảo mật cho hệ thống web triển khai trên hạ tầng AWS.</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Thiết lập IAM theo nguyên tắc phân quyền tối thiểu</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Kích hoạt CloudTrail và cảnh báo hoạt động bất thường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Kiểm tra cấu hình S3 bucket, RDS và các dịch vụ công khai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
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Hùng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trở thành Kỹ sư Hạ tầng Mạng cấp cao, có khả năng thiết kế, triển khai và quản lý các hệ thống mạng quy mô lớn, đảm bảo tính ổn định, bảo mật và hiệu suất cao cho toàn bộ hạ tầng CNTT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19/09/1992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0361370980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dữ liệu tại Đại học Bách khoa Hà Nội  - Điện tử - Viễn thông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- 802.1X  RADIUS Authentication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Wi-Fi Planning  Deployment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Switching, VLAN, STP</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Network Segmentation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Vương Linh Thao (Giảng viên ngành Mạng máy tính - Đại học Bách khoa Hà Nội) - huyen.dao@hust.edu.vn - 0988777666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Hương (Giám sát kỹ thuật mạng - Công ty BizNet) - huong.vo@biznet.vn - 0922111222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Quang Dũng (Trưởng phòng Hạ tầng mạng - Công ty NetCore) - dung.le@netcore.vn - 0912123456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khen thưởng vì hoàn thành trước hạn dự án giám sát mạng nội bộ bệnh viện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tại lễ tổng kết năm với đóng góp nổi bật trong nâng cấp hệ thống VPN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Nhì cuộc thi nội bộ về cấu hình thiết bị Cisco tại Công ty SecureNet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CompTIA Network+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mạng doanh nghiệp cho 20 chi nhánh (Network Engineer, Tập đoàn Thương mại Á Châu)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hạ tầng mạng LAN/WAN, VPN và hệ thống quản lý truy cập giữa trụ sở chính và chi nhánh.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sơ đồ mạng, phân chia subnet và VLAN cho từng phòng ban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VPN site-to-site với IPSec trên firewall Fortigate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giám sát mạng real-time với hệ thống Zabbix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
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Tú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các kỹ năng DevOps cho dữ liệu như CI/CD pipeline cho hệ thống ETL, quản lý version dữ liệu bằng DVC, và monitor hệ thống bằng Prometheus/Grafana.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21/07/1997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0860115879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Cơ sở dữ liệu và khai phá dữ liệu tại Đại học Khoa học Tự nhiên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với Prometheus/Grafana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Ngọc Trang (Senior Data Engineer - Công ty SmartRetail) - trang.do@smartretail.vn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Lệ (Analytics Lead - Công ty InsightTech) - le.nguyen@insighttech.vn - 0966999888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'Pipeline ổn định nhất năm' tại TechFlow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'Nhân sự triển khai hệ thống streaming real-time đầu tiên' tại LogiTech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Data Engineer Certificate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Streaming Data with Apache Kafka – Confluent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Engineering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Designing Data-Intensive Applications – O’Reilly Certification Program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nghiên cứu học thuật tại Khoa Công nghệ Thông tin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hóa dữ liệu nghiên cứu sinh viên từ nhiều năm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và tổng hợp xu hướng đăng ký môn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trình bày cho giảng viên hướng dẫn.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
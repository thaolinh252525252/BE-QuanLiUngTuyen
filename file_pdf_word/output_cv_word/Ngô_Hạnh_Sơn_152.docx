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Hạnh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kết hợp kỹ năng phân tích định lượng với trực quan hóa nâng cao để xây dựng hệ thống dashboard giúp ban lãnh đạo theo dõi hiệu quả hoạt động theo thời gian thực.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24/01/1987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0967249786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ứng dụng và Tin học tại Đại học Bách Khoa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Ngọc (Giám đốc Dữ liệu - Công ty BizTech) - ngoc.le@biztech.vn - 0912345678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sự đóng góp cho dự án báo cáo Power BI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IBM Data Science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Data Science with Python Specialization – University of Michigan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workshop tại DataCamp tại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'Trực quan hóa dữ liệu với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tạo báo cáo tương tác từ dữ liệu tài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lựa chọn công cụ phân tích phù hợp mục tiêu nghề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Phân tích dữ liệu tại Trường Đại học Kinh tế Quốc dân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các dự án phân tích dữ liệu thực tế từ doanh nghiệp gửi về.</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buổi thảo luận kỹ thuật về Power BI, SQL,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thành viên mới kỹ năng làm sạch và trực quan hoá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Phân tích dữ liệu cộng đồng tại Dự án OpenData vì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phân tích dữ liệu dân cư và y tế phục vụ hoạch định chính sách.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các dashboard công khai để người dân dễ tiếp cận số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nhóm cùng nhiều chuyên gia để tổng hợp insight.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
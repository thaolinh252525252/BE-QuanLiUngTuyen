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Ngân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28/10/1982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0895544950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 Quản trị hệ thống thông tin tại Đại học Quốc tế Hồng Bàng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Katalon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podcast về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
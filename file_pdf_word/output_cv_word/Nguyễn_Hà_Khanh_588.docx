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Hà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trở thành QA Engineer có khả năng kiểm soát chất lượng ở mọi giai đoạn của dự án, từ requirement đến deployment, đảm bảo quy trình đạt chuẩn ISO 9001 hoặc CMMI.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18/06/1998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0853310313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
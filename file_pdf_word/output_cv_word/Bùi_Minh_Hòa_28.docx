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Minh Hòa</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vai trò chuyên gia tư vấn bảo mật cho doanh nghiệp vừa và nhỏ, cung cấp giải pháp bảo mật tối ưu với chi phí hợp lý và hiệu quả bảo vệ cao.</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15/06/1983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0731861365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Mạng máy tính và truyền thông dữ liệu tại Đại học Giao thông Vận tải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OWASP Top 10</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Web Application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DevSecOps (GitLab CI + SAST/DAST)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Zero Trust Architecture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IDS/IPS (Snort, Suricata)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Huyền (Giám đốc An ninh Thông tin (CISO) – CloudSecure Corp) - huyen.le@cloudsecure.vn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Duy (Quản lý hệ thống bảo mật – DataSafe Solutions) - duy.vu@datasafe.vn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hoàn thành kiểm thử xâm nhập sớm hơn kế hoạch 2 tuần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đề cử danh hiệu 'Gương mặt trẻ lĩnh vực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có đóng góp lớn nhất vào chương trình bảo vệ dữ liệu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triển khai SIEM hiệu quả nhất tại bộ phận bảo mật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'Kỹ sư có sáng kiến bảo mật nội bộ' của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CyberOps Associate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Cloud Security Professional (CCSP)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bảo mật tại Công ty SecureTech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lỗ hổng hệ thống nội bộ bằng Burp Suite và OWASP ZAP.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viết báo cáo lỗ hổng và đề xuất giải pháp khắc phục.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đánh giá bảo mật website khách hàng theo OWASP Top 10.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
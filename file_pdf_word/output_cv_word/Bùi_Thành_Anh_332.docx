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Thành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vận hành và giám sát hệ thống hạ tầng lớn trên nền tảng cloud như AWS, Azure hoặc GCP, sử dụng kết hợp các công cụ như Terraform và Ansible để đảm bảo cấu hình đồng nhất, dễ mở rộng và dễ bảo trì.</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28/11/1993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0940328514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tại Học viện Công nghệ Bưu chính Viễn thông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Jenkins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
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Hà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học sâu hơn về Web Security để đảm bảo frontend an toàn khỏi các lỗ hổng XSS, CSRF, CORS, đồng thời phối hợp với backend để bảo mật các endpoints.</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10/08/1995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0888037468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Webpack / Vite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Thanh Hùng (Senior Frontend Developer - Công ty BizTech) - hung.nguyen@biztech.vn - 0938666999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Đoàn Mỹ Linh (Head of Engineering - Công ty DevNest) - linh.doan@devnest.vn - 0922334455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(Giám đốc sản phẩm - Công ty UIPro) - hong.nguyen@uipro.vn - 0912445566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hoàn thành dự án ReactJS vượt tiến độ tại Công ty FintechAsia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Google UX Design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Frontend Developer Career Path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Progressive Web Apps (PWA) Development – Google Developers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React Testing Library with Jest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thiết kế giao diện website CLB tại Câu lạc bộ Kỹ thuật phần mềm - ĐH Bách Khoa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giao diện chính và landing page cho CLB sử dụng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Cắt giao diện và triển khai bằng HTML/CSS/JavaScript thuần.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responsive và hỗ trợ thiết bị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
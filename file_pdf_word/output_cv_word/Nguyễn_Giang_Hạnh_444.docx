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Giang Hạnh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10/08/1983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0918096887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Redis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Lan (HRBP Tech - Công ty BizTech) - lan.vo@biztech.vn - 0988000999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Minh Trang (Giảng viên CNTT - Đại học Công nghệ) - trang.le@dut.edu.vn - 0988123123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Huyền (Scrum Master - Công ty AgileTech) - huyen.luong@agiletech.vn - 0909666777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DataLogic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lớn và xây dựng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lưu trữ và xử lý bằng MongoDB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để tự động hóa xử lý dữ liệu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Web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Infotech (2019-2020)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API backend cho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thanh toán bằng Stripe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chức năng gửi email tự động cho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AutoTrack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API phân tích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hệ thống bằng Redis cache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thiết kế kiến trúc hệ thống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TechFlow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API RESTful sử dụng Django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frontend để kết nối và kiểm thử tính năng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unit test và tạo tài liệu kỹ thuật chi tiết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EduCloud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backend cho hệ thống học trực tuyến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thanh toán trực tuyến và xác thực OAuth2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lỗi và cải thiện hiệu suất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PCAP – Certified Associate in Python Programming – Python Institute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Backend Architecture in Python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Thiết kế hệ thống bằng Python – Educative.io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Django Web Development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cho Khoa học Dữ liệu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dự án sinh viên tại Chương trình TechTalents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xây dựng ứng dụng quản lý tài chính cá nhân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Định hướng kiến trúc phần mềm và hỗ trợ review code.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demo kết quả và phản hồi góp 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lập trình Python tại Câu lạc bộ IT Đại học Bách Khoa (2019 - 2020)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giáo trình Python cơ bản cho sinh viên năm nhất.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Giảng dạy các buổi workshop trực tiếp tại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hoàn thành bài tập và dự án nhỏ.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mã nguồn mở tại Python Open Source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phát triển và bảo trì một thư viện xử lý chuỗi dữ liệu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viết tài liệu hướng dẫn sử dụng cho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Review mã nguồn và hỗ trợ xử lý lỗi do người dùng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lập trình Python tại Công ty Startup Công nghệ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crawl dữ liệu từ website việc làm.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với BeautifulSoup và Requests để xử lý HTML.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họp kỹ thuật hàng tuần để cập nhật tiến độ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Trang tuyển dụng việc làm (Python Web Developer, CareerBoost)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sàn tuyển dụng việc làm đơn giản dành cho sinh viên IT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chức năng đăng tin, tìm kiếm và ứng tuyển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đăng nhập bằng Google OAuth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tốc độ truy cập website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học sinh trực tuyến (Backend Developer, EduTech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theo dõi kết quả học tập và điểm danh cho các trường phổ thông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cơ sở dữ liệu sử dụng PostgreSQL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Phát triển API REST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chức năng phân quyền cho giáo viên và phụ huynh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Công cụ crawl tin tức tự động (Python Developer, NewsLab)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thu thập và phân loại tin tức theo chủ đề công nghệ, tài chính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spider bằng Scrapy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và lưu trữ bằng SQLite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gửi email báo cáo hằng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
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Châu Thanh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xây dựng các mô hình dự báo chuỗi thời gian (time-series forecasting) để phục vụ các bài toán như dự báo doanh thu, tồn kho, nhu cầu khách hàng,... ứng dụng thực tế trong doanh nghiệp.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02/02/1985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0787719916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Trí tuệ nhân tạo tại Đại học Bách khoa Hà Nội  - Khoa học dữ liệu và Trí tuệ nhân tạo tại Đại học Phenikaa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Scikit-learn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MLOps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MLflow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Airflow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Ngọc Mai (Quản lý sản phẩm AI – TechX) - mai.vu@techx.vn - 0967888999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tiên phong triển khai MLOps nội bộ thành công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with Classification and Vector Spaces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Machine Learning on Kaggle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Introduction to MLOps – Coursera (DeepLearning.AI)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Specialization – Coursera (Stanford University)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nghiên cứu với doanh nghiệp tại Dự án hợp tác cùng Công ty RetailAI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hệ thống dự đoán doanh thu theo khu vực và mùa vụ.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Kết hợp dữ liệu từ thời tiết và lịch sử bán hàng để tạo đặc trưng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mô hình Gradient Boosting và trình bày kết quả cho khách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AI Hackathon tại CLB Công nghệ Thông tin UIT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đề bài và dữ liệu mẫu cho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điểm các mô hình dự đoán, đánh giá accuracy và overfitting.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trao giải và hướng dẫn cải tiến mô hình cho các đội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rủi ro tín dụng bằng học máy (ML Specialist, FinPredict)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loại rủi ro vay vốn dựa trên dữ liệu lịch sử tài chính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thiếu và xử lý dữ liệu mất cân bằng bằng SMOTE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với XGBoost và Logistic Regression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báo cáo trực quan bằng Streamlit phục vụ phòng tín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cảm xúc trong video họp (ML Engineer, EmotionAI)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hình ảnh khuôn mặt trong video để xác định mức độ hài lòng của người tham dự họp.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video, tách frame và detect khuôn mặt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Dùng CNN để phân loại biểu cảm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hợp thời gian thực bằng WebSocket để phản hồi live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gợi ý sản phẩm cá nhân hóa (Machine Learning Engineer, ShopAI)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recommendation engine dựa trên hành vi duyệt web và lịch sử mua hàng của người dùng.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hành vi và xây dựng profile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Collaborative Filtering và Matrix Factorization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server bằng Flask và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phân loại email hỗ trợ khách hàng (AI Engineer, HelpDeskAI)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NLP để phân loại email hỗ trợ khách hàng thành các nhóm: kỹ thuật, thanh toán, đăng ký, v.v.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phân loại văn bản bằng Naive Bayes và BERT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hệ thống vào ứng dụng email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phản hồi lại các sai lệch phân loại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
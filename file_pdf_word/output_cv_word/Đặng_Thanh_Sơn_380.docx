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Thanh Sơn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xây dựng hệ thống recommendation (gợi ý sản phẩm, nội dung) bằng kỹ thuật Collaborative Filtering và Deep Learning để tối ưu hóa trải nghiệm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10/06/1989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0339564164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Công nghệ Thông tin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Data Preprocessing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Matplotlib  Seaborn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OpenCV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TensorFlow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Minh Dũng (Giám sát kỹ thuật AI - Công ty AI4Life) - dung.do@ai4life.vn - 0977999000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Kim Yến (Data Science Manager - Công ty BigData Lab) - yen.le@bigdatalab.vn - 0933666999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Minh Hà (Giám đốc Trung tâm Trí tuệ Nhân tạo - Viện AI Việt Nam) - ha.tran@vienai.vn - 0912666777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Phan Thanh Thảo (AI Technical Lead - Công ty OpenAI Việt Nam) - thao.phan@openai.vn - 0988111223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Quốc Bảo (CTO - Công ty VisionTech) - bao.le@visiontech.vn - 0944333555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dự án AI có ứng dụng thực tiễn cao tại cuộc thi AI4VN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tạo cho giải pháp phân loại văn bản với BERT tiếng Việt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'Kỹ sư học máy tận tâm' trong dự án triển khai AI quy mô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DeepLearning.AI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Tech Talk 'AI trong đời sống' tại TechTalks UIT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cách các mô hình GPT và DALL-E tạo nội dung văn bản và hình ảnh.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thích ứng dụng thực tiễn của AI trong giáo dục và thương mại điện tử.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định hướng học AI cho sinh viên CNTT.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khóa học Machine Learning cơ bản tại Trung tâm Tin học UIT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làm quen với scikit-learn, pandas và numpy.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các thắc mắc về quá trình huấn luyện mô hình ML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và hệ thống máy chủ cho lớp học thực 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học thuật về AI tại Câu lạc bộ Sinh viên AI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hội thảo về thị giác máy tính, xử lý ngôn ngữ tự nhiên.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chuyên gia từ các công ty AI đến chia sẻ kinh nghiệm.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Phụ trách truyền thông và viết báo cáo sau hội thảo.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Trí tuệ Nhân tạo tại AI Lab - Công ty DeepVision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annotation và xử lý dữ liệu ảnh từ camera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YOLOv5 để phát hiện phương tiện trên đường phố.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mô hình chạy trên thiết bị edge (Jetson Nano).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
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Thanh Thu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trở thành QA Engineer có khả năng kiểm soát chất lượng ở mọi giai đoạn của dự án, từ requirement đến deployment, đảm bảo quy trình đạt chuẩn ISO 9001 hoặc CMMI.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07/12/1996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0754049634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Katalon Studio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Testing với JMeter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Mobile app testing (Android/iOS)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Chạy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Lập trình automation script nhỏ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
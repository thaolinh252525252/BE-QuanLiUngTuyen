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Quang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28/10/1992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0328285681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
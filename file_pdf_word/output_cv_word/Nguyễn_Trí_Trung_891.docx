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Trí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kỹ sư DevOps toàn diện, có khả năng làm việc đa nền tảng từ cloud đến on-premises, biết tối ưu chi phí hạ tầng, đảm bảo uptime cao và hỗ trợ các team phát triển vận hành linh hoạt hơn.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22/12/1980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0901773512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(Prometheus, Grafana)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Ansible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Lâm (Trưởng nhóm DevOps - Công ty CoreSys) - lam.ho@coresys.vn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Lưu Hồng Nhung (Giám sát triển khai hệ thống - Công ty NetBase) - nhung.luu@netbase.vn - 0922999444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Terraform Associate Certification – HashiCorp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Monitoring Systems with Prometheus and Grafana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
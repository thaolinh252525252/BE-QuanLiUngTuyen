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Bình Tú</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học thêm về phân tích log, monitor hiệu năng hệ thống bằng Prometheus, Grafana kết hợp cùng Python scripts để cảnh báo tự động và đảm bảo SLA cho người dùng cuối.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13/01/1996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0895500007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 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Mỹ Duyên (Trưởng nhóm dữ liệu - Công ty DataWave) - duyen.trinh@datawave.vn - 0933666999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Minh Trang (Giảng viên CNTT - Đại học Công nghệ) - trang.le@dut.edu.vn - 0988123123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Đức Toàn (Team Lead Python - Công ty CodeSphere) - toan.nguyen@codesphere.vn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Ngọc Mai (Product Owner - Công ty DevWorks) - mai.tran@devworks.vn - 0911444555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Bùi Minh Tuấn (Technical Architect - Công ty SoftVision) - tuan.bui@softvision.vn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TechFlow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API RESTful sử dụng Django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frontend để kết nối và kiểm thử tính năng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unit test và tạo tài liệu kỹ thuật chi tiết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Fullstack Developer (Python)</w:t>
            </w:r>
            <w:r>
              <w:rPr>
                <w:rFonts w:hint="default" w:ascii="Quicksand" w:hAnsi="Quicksand" w:cs="Quicksand"/>
                <w:color w:val="auto"/>
                <w:sz w:val="20"/>
                <w:szCs w:val="20"/>
              </w:rPr>
              <w:t xml:space="preserve"> tại Công ty CloudApp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REST API backend với Flask</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frontend đơn giản với Jinja2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CI/CD dùng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chỉ Data Structures  Algorithms in Python – AlgoExpert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sinh viên tại Chương trình TechTalents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xây dựng ứng dụng quản lý tài chính cá nhân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kiến trúc phần mềm và hỗ trợ review code.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demo kết quả và phản hồi góp 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sáng lập dự án cộng đồng tại Dự án OpenCVN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Khởi xướng ý tưởng tạo thư viện hỗ trợ sinh viên tạo CV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phát triển phần mềm mã nguồn mở trên GitHub.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hướng dẫn cách sử dụng và đóng góp mã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lập trình Python tại Câu lạc bộ IT Đại học Bách Khoa (2019 - 2020)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giáo trình Python cơ bản cho sinh viên năm nhất.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Giảng dạy các buổi workshop trực tiếp tại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hoàn thành bài tập và dự án nhỏ.</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Cộng đồng Code4Good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quản lý học viên cho một trung tâm dạy nghề miễn phí.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API bằng Django để đồng bộ hóa dữ liệu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hệ thống hoạt động ổn định và dễ sử dụng cho người vận hành không chuyên.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tích dữ liệu bán hàng (Data Backend Developer, DataFlow) 2022</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hành vi mua hàng của người dùng từ các trang thương mại điện tử</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dữ liệu từ API và lưu trữ vào MongoDB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pipeline ETL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biểu đồ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
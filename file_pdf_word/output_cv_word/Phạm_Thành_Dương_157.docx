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Thành Dương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làm việc trong môi trường dữ liệu chuyên nghiệp, nơi tôi có thể khai thác nguồn dữ liệu lớn, làm sạch, phân tích và trực quan hóa để tối ưu hoạt động vận hành và nâng cao trải nghiệm khách hàng.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14/08/1998</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0745334591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Phân tích Dữ liệu tại Đại học Kinh tế Quốc dân  - Hệ thống thông tin tại Học viện Công nghệ Bưu chính Viễn thông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 (cơ bản)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Hoàng Lan Hương (Product Manager - Công ty InsightHub) - huong.hoang@insighthub.vn - 0911999888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Ngọc (Giám đốc Dữ liệu - Công ty BizTech) - ngoc.le@biztech.vn - 0912345678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Minh Phương (Senior BI Developer - Công ty RetailMetrics) - phuong.vu@retailmetrics.vn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TechCommerce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hành vi người dùng trên nền tảng TMĐT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trên Google Data Studio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Đề xuất cải tiến quy trình bán hàng dựa trên dữ liệu thống kê</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Cá nhân tiên phong triển khai dashboard theo thời gian thực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Nhân viên truyền cảm hứng về tư duy dữ liệu trong toàn bộ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Đột phá Dữ liệu – Dự án phân tích hành vi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Google Data Analytics Professional Certificate – Google/Coursera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Fundamentals of Data Visualization – University of Illinois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Phân tích dữ liệu cộng đồng tại Dự án OpenData vì Việt Nam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phân tích dữ liệu dân cư và y tế phục vụ hoạch định chính sách.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các dashboard công khai để người dân dễ tiếp cận số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việc nhóm cùng nhiều chuyên gia để tổng hợp insight.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phân tích khảo sát tại GreenFuture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sạch dữ liệu khảo sát môi trường của 3000 người dân.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Tính toán thống kê cơ bản và xây dựng biểu đồ tóm tắt.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Cung cấp bảng báo cáo định dạng Excel cho nhóm nghiên cứu.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workshop tại DataCamp tại Việt Nam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chủ đề 'Trực quan hóa dữ liệu với Power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tạo báo cáo tương tác từ dữ liệu tài chính.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lựa chọn công cụ phân tích phù hợp mục tiêu nghề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dự án tốt nghiệp tại Đại học Thương mại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thực hiện đề tài phân tích thị trường tiêu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Định hướng sử dụng Excel, SPSS và Google Data Studio.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và góp ý cho phần trình bày dashboard cuối khóa.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phân tích dữ liệu tại Công ty Tư vấn Kinh doanh BizInsight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dữ liệu bán hàng từ các kênh phân phối.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báo cáo doanh thu theo khu vực trên Excel và PowerPoint.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nhóm xây dựng chỉ số đo lường hiệu quả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giám sát hiệu suất kinh doanh (Phân tích dữ liệu  trực quan hóa, BizDashboard)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báo cáo động theo thời gian thực cho ban lãnh đạo doanh nghiệp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dashboard bằng Power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dữ liệu từ hệ thống CRM và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truy vấn SQL để cải thiện tốc độ hiển thị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
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Nga 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phối hợp chặt chẽ với Product Owner và Developer để xây dựng Test Plan chi tiết, có coverage cao và hỗ trợ phân tích lỗi sau khi phát hành.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02/07/1999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0969289862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Bách khoa Hà Nội  - Kỹ thuật phần mềm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Katalon Studio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 thiên nhiên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Chạy bộ</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Tối ưu thiết bị máy tính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Nam (Scrum Master - Công ty AgileLab) - nam.le@agilelab.vn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Thắng (Test Automation Lead - Công ty AutoCheck) - thang.trinh@autocheck.vn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Hữu Tuấn (Technical Project Manager - Công ty CodeWay) - tuan.nguyen@codeway.vn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khen thưởng vì hỗ trợ triển khai kiểm thử tự động CI/CD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'Người bảo vệ chất lượng sản phẩm' tại hội nghị kỹ thuật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Test Automation with Robot Framework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Kiểm thử phần mềm tại Đại học Công nghệ Thông tin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tài liệu test case cho các dự án phần mềm giả lập.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học chia sẻ kinh nghiệm kiểm thử thủ công và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năm nhất thực hành viết test case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dự án mã nguồn mở tại Cộng đồng VietnamTesters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giao diện người dùng cho website quản lý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Báo cáo lỗi và theo dõi fix bug qua GitHub Issues.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tài liệu hướng dẫn người dùng cuối.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kỹ thuật tại Blog cá nhân – qa-insight.dev (2020 -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cài đặt và sử dụng các công cụ kiểm thử phổ biến.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lỗi thường gặp trong kiểm thử API và cách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template test case và báo cáo lỗi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
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Thành Trang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dài hạn trở thành CISO (Chief Information Security Officer), người chịu trách nhiệm toàn diện về chiến lược và vận hành hệ thống bảo mật thông tin cho tổ chức.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01/05/1994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0829895883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Bách khoa Hà Nội  - Công nghệ thông tin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Wireshark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Cloud Security (AWS, Azure)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Identity and Access Management (IAM)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Incident Response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Tiến (Head of Cloud Security – CloudBase VN) - tien.do@cloudbase.vn - 0911555666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hoàn thành kiểm thử xâm nhập sớm hơn kế hoạch 2 tuần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Cloud Security Professional (CCSP)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Microsoft Certified: Security, Compliance, and Identity Fundamentals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khóa học CEH tại CyberSecurity Training Center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máy ảo tấn công và phòng thủ trong lab CEH.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trong các bài thực hành hands-on.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thắc mắc về công cụ nmap, wireshark,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An toàn thông tin tại CLB Sinh viên An ninh mạng - Học viện Kỹ thuật Mật mã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về bảo mật Wi-Fi, DNS spoofing.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đấu CTF nội bộ và luyện tập giải bài reversing.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tài liệu và tổng hợp hướng dẫn học về pentest.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sự kiện CTF tại Vietnam Cybersecurity Week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cho các đội chơi trong cuộc thi Capture The Flag.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Cài đặt và cấu hình máy chủ hosting bài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an toàn hệ thống trong suốt thời gian diễn ra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Đánh giá bảo mật ứng dụng web nội bộ (Pentester, SecureCode Labs) 2021</w:t>
            </w:r>
          </w:p>
          <w:p>
            <w:pPr>
              <w:rPr>
                <w:rFonts w:hint="default" w:ascii="Quicksand" w:hAnsi="Quicksand" w:cs="Quicksand"/>
                <w:b w:val="0"/>
                <w:bCs w:val="0"/>
                <w:lang w:val="vi-VN"/>
              </w:rPr>
            </w:pPr>
            <w:r>
              <w:rPr>
                <w:rFonts w:hint="default" w:ascii="Quicksand" w:hAnsi="Quicksand" w:cs="Quicksand"/>
                <w:b w:val="0"/>
                <w:bCs w:val="0"/>
                <w:lang w:val="vi-VN"/>
              </w:rPr>
              <w:t xml:space="preserve">  Thực hiện kiểm thử xâm nhập cho các ứng dụng web nội bộ nhằm xác định và khắc phục lỗ hổng OWASP Top 10.</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Burp Suite, Nikto, OWASP ZAP để phân tích lỗ hổng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báo cáo phân tích và hướng dẫn khắc phục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Hỗ trợ đội phát triển sửa lỗi và tái kiểm tra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
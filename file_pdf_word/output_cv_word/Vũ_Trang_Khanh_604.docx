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Trang Khanh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17/12/1986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0992353143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
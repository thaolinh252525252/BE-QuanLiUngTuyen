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Frontend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Đặng Hạnh Trang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đến việc phát triển tư duy hệ thống toàn diện trong frontend, sử dụng kiến trúc Micro-Frontend để chia nhỏ module giao diện, tăng khả năng mở rộng và phát triển độc lập.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03/06/1982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0303480698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Thiết kế truyền thông tương tác tại Đại học RMIT Việt Nam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Accessibility (WCAG)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Bootstrap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CI/CD (GitHub Actions, GitLab CI)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Trần Minh Tuấn (Technical Lead Frontend - Công ty FintechAsia) - tuan.tran@fintechasia.vn - 0933001122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WebGen Việt Nam (2021–2023)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giao diện người dùng cho các ứng dụng web SPA sử dụng ReactJS và Redux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Chuyển thiết kế từ Figma thành giao diện responsive và chuẩn WCAG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hiệu năng load trang bằng lazy loading và code splitting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Startup EduTech (2020–2021)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và bảo trì website đào tạo trực tuyến với VueJS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đánh giá học viên qua REST API và xử lý dữ liệu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phát triển hệ thống CMS nội bộ hỗ trợ quản lý bài giảng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tiêu biểu nhờ đề xuất giải pháp tối ưu Core Web Vitals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Đạt danh hiệu 'Developer truyền cảm hứng thiết kế tương tác' tại DevDays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JavaScript Algorithms and Data Structures – freeCodeCamp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Progressive Web Apps (PWA) Development – Google Developers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Advanced CSS and Sass: Flexbox, Grid, Animations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Google UX Design Certificate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Frontend Developer Career Path – Codecademy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câu lạc bộ UI/UX tại Đại học Công nghệ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workshop thiết kế UI với Figma.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hành tạo prototype tương tác cao cho ứng dụng di động.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thi thiết kế ứng dụng 'Sổ tay sinh viên thông minh'.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UI Developer tại Công ty CreativeSoft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trang landing page giới thiệu sản phẩm mới.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Thêm animation bằng thư viện GSAP và thư viện scroll-based effects.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Thử nghiệm và debug lỗi hiển thị layout trên các thiết bị iOS.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phát triển hệ thống quản lý CLB tại CLB Sinh viên CNTT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Phát triển giao diện hệ thống quản lý sự kiện và thành viên bằng VueJS.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Thêm tính năng chuyển đổi chủ đề sáng – tối (dark mode).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kỹ thuật triển khai lên Firebase Hosting.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buổi chia sẻ 'Frontend Performance Tips' tại Cộng đồng Frontend Vietnam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kỹ thuật tối ưu bundle size với Webpack.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code splitting và lazy loading component.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Tư vấn sử dụng Lighthouse và DevTools để phân tích hiệu năng.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thiết kế UI/UX hệ thống nội bộ tại Công ty TechFlow (2020 - 2021)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Tạo wireframe và prototype cho dashboard quản lý nhân sự.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component với Tailwind CSS và React Context.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nhóm backend tích hợp API theo mô hình REST.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quản lý chi tiêu cá nhân (Frontend Solo Dev, Dự án cá nhân)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web giúp người dùng ghi lại chi tiêu và theo dõi dòng tiền.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toàn bộ UI bằng VueJS và Vuex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lưu trữ localStorage và đồng bộ hóa đám mây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biểu đồ thống kê bằng Chart.js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
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An toàn Thông tin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Vũ Giang Trung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học và ứng dụng các phương pháp bảo mật hệ thống mạng như IDS/IPS, VLAN, Firewall rules, VPN để phòng ngừa và ngăn chặn các cuộc tấn công có chủ đích vào hạ tầng CNTT.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23/07/1996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0797321802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Quốc tế – ĐHQG TP.HCM  - An toàn thông tin tại Học viện Kỹ thuật Mật mã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Incident Response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Ngọc Ánh (Senior Security Engineer – BizSecure) - anh.nguyen@bizsecure.vn - 0966888777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Thành Trung (Trưởng phòng An toàn Thông tin – Công ty AnToanTech) - trung.nguyen@antoantech.vn - 0908666777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Phạm Thị Mai (Cybersecurity Lead – TechShield) - mai.pham@techshield.vn - 0988999666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Văn Kiên (Pentest Team Lead – SecureTest Lab) - kien.trinh@securetest.vn - 0944222333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Cybersecurity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FinSec Việt Nam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Đánh giá lỗ hổng định kỳ bằng Nessus và viết báo cáo khuyến nghị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bảo mật ứng dụng web nội bộ theo tiêu chuẩn OWASP Top 10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xác thực hai yếu tố (2FA) cho hệ thống ERP và email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Penetration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SecureCode Labs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xâm nhập mạng nội bộ và ứng dụng web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tự động hóa khai thác lỗ hổng cơ bản với Python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Tư vấn cải tiến cấu hình bảo mật hệ thống cho khách hàng doanh nghiệp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Security Analyst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CyberDefense Việt Nam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hệ thống IDS/IPS Snort và xử lý cảnh báo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quy trình phản hồi sự cố theo chuẩn NIST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bộ phận phát triển ứng dụng tích hợp SAST/DAST vào CI/CD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phát hiện sớm lỗ hổng bảo mật nghiêm trọng trong hệ thống email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đề cử danh hiệu 'Gương mặt trẻ lĩnh vực An ninh mạng'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nhất cuộc thi 'Capture The Flag' toàn quốc do VietCyber tổ chức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Cloud Security Professional (CCSP) – ISC²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bảo mật tại Phòng Lab An toàn Thông tin - Đại học Bách khoa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Nghiên cứu về các lỗ hổng bảo mật phổ biến như XSS, SQLi, CSRF.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diễn tập phát hiện và ứng phó sự cố tấn công mạng.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kỹ thuật và trình bày tại hội nghị sinh viên NCKH.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diễn tập Red Team nội bộ tại Ngân hàng Tài chính Việt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khai thác giả lập các lỗ hổng hệ thống nội bộ.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script tự động hóa kiểm tra cấu hình sai trên firewall và IDS.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Lập kế hoạch và báo cáo lỗ hổng gửi nhóm Blue Team xử lý.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câu lạc bộ An toàn thông tin tại CLB Sinh viên An ninh mạng - Học viện Kỹ thuật Mật mã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workshop về bảo mật Wi-Fi, DNS spoofing.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thi đấu CTF nội bộ và luyện tập giải bài reversing.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tài liệu và tổng hợp hướng dẫn học về pentest.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kiểm thử bảo mật tại Công ty SecureTech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quét lỗ hổng hệ thống nội bộ bằng Burp Suite và OWASP ZAP.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viết báo cáo lỗ hổng và đề xuất giải pháp khắc phục.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đánh giá bảo mật website khách hàng theo OWASP Top 10.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Bảo mật hệ thống cloud AWS (Cloud Security Engineer, CloudGuard Asia)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Đánh giá và cải thiện bảo mật cho hệ thống web triển khai trên hạ tầng AWS.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lập IAM theo nguyên tắc phân quyền tối thiểu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Kích hoạt CloudTrail và cảnh báo hoạt động bất thường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tra cấu hình S3 bucket, RDS và các dịch vụ công khai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SIEM nội bộ (Security Analyst, FinSec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Tập hợp log từ các hệ thống và phân tích cảnh báo an ninh bằng ELK Stack (Elasticsearch, Logstash, Kibana).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Logstash để thu thập log từ firewall, server, IDS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dashboard trong Kibana theo dõi bất thường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quy tắc cảnh báo và quy trình xử lý sự cố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
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Dương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07/12/1995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0893724447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
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Thanh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15/09/1991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0855808598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podcast về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Chạy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
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Bình Thu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xây dựng bộ test automation mạnh mẽ có thể chạy hàng đêm, tích hợp vào CI/CD pipeline, giúp team phát hiện lỗi sớm và giảm thời gian kiểm thử thủ công.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22/02/1982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0864110330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Selenium WebDriver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cơ bản (Jenkins,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Manual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Cross-browser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tin tức bảo mật hệ thống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Hạnh (Test Lead - Công ty EduPro) - hanh.tran@edupro.vn - 0933445566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
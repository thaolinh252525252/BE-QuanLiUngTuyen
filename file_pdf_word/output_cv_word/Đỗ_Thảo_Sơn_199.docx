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Thảo Sơn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kết hợp kỹ năng phân tích định lượng với trực quan hóa nâng cao để xây dựng hệ thống dashboard giúp ban lãnh đạo theo dõi hiệu quả hoạt động theo thời gian thực.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24/09/1998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0915625682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Kinh tế và Phân tích Dự báo tại Đại học Ngoại thương  - Thống kê Kinh tế tại Đại học Thống kê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 (cơ bản)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NumPy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BigQuery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Dashboards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Pandas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Đức Minh (Trưởng phòng Phân tích Kinh doanh - Công ty DataInsight) - minh.nguyen@datainsight.vn - 0901234567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Hồng (Trưởng nhóm Báo cáo và Phân tích - Công ty EduAnalytics) - hong.nguyen@eduanalytics.vn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(Lead Data Analyst - Công ty FinData) - hung.tran@findata.vn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sáng kiến phân tích hiệu quả nhất năm tại phòng kinh doanh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IBM Data Science Professional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SQL for Data Science – University of California, Davis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Microsoft Certified: Data Analyst Associate – Microsoft Power BI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Phân tích dữ liệu cộng đồng tại Dự án OpenData vì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phân tích dữ liệu dân cư và y tế phục vụ hoạch định chính sách.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các dashboard công khai để người dân dễ tiếp cận số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việc nhóm cùng nhiều chuyên gia để tổng hợp insight.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workshop tại DataCamp tại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chủ đề 'Trực quan hóa dữ liệu với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tạo báo cáo tương tác từ dữ liệu tài chính.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lựa chọn công cụ phân tích phù hợp mục tiêu nghề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dữ liệu tại Phòng Khoa học Dữ liệu - Đại học (2019 - 2021)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dữ liệu kết quả học tập để xây dựng hệ thống cảnh báo sớm.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Python và SPSS để xây dựng mô hình dự đoán.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Cùng nhóm công bố bài viết khoa học trong hội thảo quốc gia.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Phân tích dữ liệu tại Trường Đại học Kinh tế Quốc dân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các dự án phân tích dữ liệu thực tế từ doanh nghiệp gửi về.</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buổi thảo luận kỹ thuật về Power BI, SQL,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Đào tạo thành viên mới kỹ năng làm sạch và trực quan hoá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giám sát hiệu suất kinh doanh (Phân tích dữ liệu  trực quan hóa, BizDashboard)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báo cáo động theo thời gian thực cho ban lãnh đạo doanh nghiệp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dashboard bằng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dữ liệu từ hệ thống CRM và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truy vấn SQL để cải thiện tốc độ hiển thị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phân tích dữ liệu nhân sự nội bộ (Chuyên viên phân tích dữ liệu, HR DataWorks)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giúp phòng nhân sự đánh giá hiệu quả làm việc và tỉ lệ nghỉ việc của nhân viên theo thời gian.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từ phần mềm chấm công và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xu hướng nghỉ việc theo phòng ban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động hỗ trợ quyết định giữ chân nhân tài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
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Hòa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01/08/1996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0844735029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Học viện Công nghệ Bưu chính Viễn thông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
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Ngọc Nam</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phát triển sâu trong vai trò Lập trình viên Python cấp độ trung bình (Mid-level), nơi tôi không chỉ thành thạo trong việc xây dựng các hệ thống backend sử dụng Django hoặc FastAPI, mà còn đóng góp vào quy trình thiết kế kiến trúc, tối ưu hiệu năng và đảm bảo bảo mật cho sản phẩm. Tôi mong muốn được tham gia vào các dự án phức tạp có hàng triệu người dùng, nơi tôi có thể áp dụng tư duy kỹ thuật và kỹ năng giải quyết vấn đề một cách hiệu quả.</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09/08/1992</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0870979052</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Quốc tế – ĐHQG TP.HCM  - Kỹ thuật máy tính tại Đại học Sư phạm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GraphQL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Redis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Agile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Thu Giang (Quản lý đào tạo - Trung tâm TekTrain) - giang.nguyen@tektrain.vn - 0966888777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Hậu (Senior Backend Engineer - Công ty Usolab) - hau.trinh@usolab.vn - 0912555666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Lương Thị Huyền (Scrum Master - Công ty AgileTech) - huyen.luong@agiletech.vn - 0909666777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Bùi Minh Tuấn (Technical Architect - Công ty SoftVision) - tuan.bui@softvision.vn - 0933444555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Developer</w:t>
            </w:r>
            <w:r>
              <w:rPr>
                <w:rFonts w:hint="default" w:ascii="Quicksand" w:hAnsi="Quicksand" w:cs="Quicksand"/>
                <w:color w:val="auto"/>
                <w:sz w:val="20"/>
                <w:szCs w:val="20"/>
              </w:rPr>
              <w:t xml:space="preserve"> tại Công ty AutoTrack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API phân tích hành vi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hệ thống bằng Redis cache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thiết kế kiến trúc hệ thống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Python Developer</w:t>
            </w:r>
            <w:r>
              <w:rPr>
                <w:rFonts w:hint="default" w:ascii="Quicksand" w:hAnsi="Quicksand" w:cs="Quicksand"/>
                <w:color w:val="auto"/>
                <w:sz w:val="20"/>
                <w:szCs w:val="20"/>
              </w:rPr>
              <w:t xml:space="preserve"> tại Công ty NextSoft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phát triển module quản lý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áp dụng Django ORM cho các thao tác CSDL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xử lý bug và bảo trì codebase hiện tại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Engineer</w:t>
            </w:r>
            <w:r>
              <w:rPr>
                <w:rFonts w:hint="default" w:ascii="Quicksand" w:hAnsi="Quicksand" w:cs="Quicksand"/>
                <w:color w:val="auto"/>
                <w:sz w:val="20"/>
                <w:szCs w:val="20"/>
              </w:rPr>
              <w:t xml:space="preserve"> tại Công ty SmartLearn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chức năng báo cáo và thống kê học tập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logic business cho bài kiểm tra tự động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Kết nối hệ thống với các nền tảng bên thứ ba qua API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Developer</w:t>
            </w:r>
            <w:r>
              <w:rPr>
                <w:rFonts w:hint="default" w:ascii="Quicksand" w:hAnsi="Quicksand" w:cs="Quicksand"/>
                <w:color w:val="auto"/>
                <w:sz w:val="20"/>
                <w:szCs w:val="20"/>
              </w:rPr>
              <w:t xml:space="preserve"> tại Công ty TechFlow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hệ thống API RESTful sử dụng Django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frontend để kết nối và kiểm thử tính năng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unit test và tạo tài liệu kỹ thuật chi tiết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Developer</w:t>
            </w:r>
            <w:r>
              <w:rPr>
                <w:rFonts w:hint="default" w:ascii="Quicksand" w:hAnsi="Quicksand" w:cs="Quicksand"/>
                <w:color w:val="auto"/>
                <w:sz w:val="20"/>
                <w:szCs w:val="20"/>
              </w:rPr>
              <w:t xml:space="preserve"> tại Công ty DataLogic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với dữ liệu lớn và xây dựng pipeline ETL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lưu trữ và xử lý bằng MongoDB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Python để tự động hóa xử lý dữ liệu định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Chứng chỉ Python nâng cao – Coursera (do Đại học Michigan cấp)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Chứng chỉ Data Structures  Algorithms in Python – AlgoExpert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Python for Everybody – Coursera (ĐH Michigan)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Chứng chỉ Python cho Khoa học Dữ liệu – IBM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khách mời tại Sự kiện Python Vietnam Conf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Thuyết trình chủ đề 'Tối ưu hoá API bằng FastAPI'.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kinh nghiệm thực tế khi triển khai hệ thống Python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Giao lưu cùng các chuyên gia trong ngành công nghệ.</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chấm công và theo dõi làm việc từ xa (Backend Developer, RemoteWork) 2021</w:t>
            </w:r>
          </w:p>
          <w:p>
            <w:pPr>
              <w:rPr>
                <w:rFonts w:hint="default" w:ascii="Quicksand" w:hAnsi="Quicksand" w:cs="Quicksand"/>
                <w:b w:val="0"/>
                <w:bCs w:val="0"/>
                <w:lang w:val="vi-VN"/>
              </w:rPr>
            </w:pPr>
            <w:r>
              <w:rPr>
                <w:rFonts w:hint="default" w:ascii="Quicksand" w:hAnsi="Quicksand" w:cs="Quicksand"/>
                <w:b w:val="0"/>
                <w:bCs w:val="0"/>
                <w:lang w:val="vi-VN"/>
              </w:rPr>
              <w:t xml:space="preserve">  Ghi nhận thời gian làm việc, vị trí, ảnh chấm công của nhân viên online</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API checkin/check-out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hình ảnh và toạ độ GPS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PDF bằng thư viện ReportLab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cá nhân quản lý công việc (Python Solo Dev, Dự án cá nhân) 2023</w:t>
            </w:r>
          </w:p>
          <w:p>
            <w:pPr>
              <w:rPr>
                <w:rFonts w:hint="default" w:ascii="Quicksand" w:hAnsi="Quicksand" w:cs="Quicksand"/>
                <w:b w:val="0"/>
                <w:bCs w:val="0"/>
                <w:lang w:val="vi-VN"/>
              </w:rPr>
            </w:pPr>
            <w:r>
              <w:rPr>
                <w:rFonts w:hint="default" w:ascii="Quicksand" w:hAnsi="Quicksand" w:cs="Quicksand"/>
                <w:b w:val="0"/>
                <w:bCs w:val="0"/>
                <w:lang w:val="vi-VN"/>
              </w:rPr>
              <w:t xml:space="preserve">  Quản lý công việc cá nhân theo mô hình Kanban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toàn bộ hệ thống backend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gửi thông báo Telegram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lịch sử công việc bằng SQLite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Cổng thông tin nội bộ doanh nghiệp (Fullstack Python Developer, BizCorp) 2021</w:t>
            </w:r>
          </w:p>
          <w:p>
            <w:pPr>
              <w:rPr>
                <w:rFonts w:hint="default" w:ascii="Quicksand" w:hAnsi="Quicksand" w:cs="Quicksand"/>
                <w:b w:val="0"/>
                <w:bCs w:val="0"/>
                <w:lang w:val="vi-VN"/>
              </w:rPr>
            </w:pPr>
            <w:r>
              <w:rPr>
                <w:rFonts w:hint="default" w:ascii="Quicksand" w:hAnsi="Quicksand" w:cs="Quicksand"/>
                <w:b w:val="0"/>
                <w:bCs w:val="0"/>
                <w:lang w:val="vi-VN"/>
              </w:rPr>
              <w:t xml:space="preserve">  Nền tảng lưu trữ tài liệu, trao đổi nội bộ và thông báo cho nhân viên công ty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hệ thống đăng nhập SSO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module chat nội bộ bằng WebSocket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Flask kết hợp ReactJS để phát triển frontend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Công cụ crawl tin tức tự động (Python Developer, NewsLab) 2022</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thu thập và phân loại tin tức theo chủ đề công nghệ, tài chính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spider bằng Scrapy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và lưu trữ bằng SQLite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Tự động gửi email báo cáo hằng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phân tích dữ liệu bán hàng (Data Backend Developer, DataFlow) 2022</w:t>
            </w:r>
          </w:p>
          <w:p>
            <w:pPr>
              <w:rPr>
                <w:rFonts w:hint="default" w:ascii="Quicksand" w:hAnsi="Quicksand" w:cs="Quicksand"/>
                <w:b w:val="0"/>
                <w:bCs w:val="0"/>
                <w:lang w:val="vi-VN"/>
              </w:rPr>
            </w:pPr>
            <w:r>
              <w:rPr>
                <w:rFonts w:hint="default" w:ascii="Quicksand" w:hAnsi="Quicksand" w:cs="Quicksand"/>
                <w:b w:val="0"/>
                <w:bCs w:val="0"/>
                <w:lang w:val="vi-VN"/>
              </w:rPr>
              <w:t xml:space="preserve">  Phân tích hành vi mua hàng của người dùng từ các trang thương mại điện tử</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dữ liệu từ API và lưu trữ vào MongoDB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pipeline ETL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hệ thống biểu đồ bằng Plotly Dash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
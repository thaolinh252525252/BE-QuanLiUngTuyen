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Quang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13/01/1989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0315643271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
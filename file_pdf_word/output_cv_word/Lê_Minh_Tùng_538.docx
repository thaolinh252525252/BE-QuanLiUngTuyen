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Minh Tùng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dẫn dắt một nhóm nhỏ các lập trình viên Python junior, nơi tôi có thể hướng dẫn kỹ thuật, review code, định hướng thiết kế và hỗ trợ các thành viên trong quá trình phát triển tính năng, từ đó tạo nên một môi trường học tập và chia sẻ kỹ năng liên tục trong nhóm.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14/05/1998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0300234112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Trí tuệ nhân tạo tại Đại học Phenikaa  - Công nghệ phần mềm tại Đại học Công nghệ Sài Gòn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Tuấn Linh (Giám đốc sản phẩm - Công ty AlphaDev) - linh.dang@alphadev.vn - 0955666444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Hưng (Tech Lead - Công ty InnoTech) - hung.nguyen@innotech.vn - 0909000111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Fullstack Developer (Python)</w:t>
            </w:r>
            <w:r>
              <w:rPr>
                <w:rFonts w:hint="default" w:ascii="Quicksand" w:hAnsi="Quicksand" w:cs="Quicksand"/>
                <w:color w:val="auto"/>
                <w:sz w:val="20"/>
                <w:szCs w:val="20"/>
              </w:rPr>
              <w:t xml:space="preserve"> tại Công ty CloudApp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REST API backend với Flask</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frontend đơn giản với Jinja2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CI/CD dùng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Phân tích Dữ liệu bằng Python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Python nâng cao – Coursera (do Đại học Michigan cấp)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quản lý đơn hàng đa nền tảng (Python Developer, OmniShop) 2023</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xử lý đơn hàng, tồn kho và thanh toán cho cửa hàng bán lẻ</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hệ thống xử lý đơn hàng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thanh toán online qua ví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quản lý bằng Django Admin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
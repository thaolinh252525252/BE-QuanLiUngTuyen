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Giang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vận hành và giám sát hệ thống hạ tầng lớn trên nền tảng cloud như AWS, Azure hoặc GCP, sử dụng kết hợp các công cụ như Terraform và Ansible để đảm bảo cấu hình đồng nhất, dễ mở rộng và dễ bảo trì.</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08/02/1980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0774101773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Hệ thống nhúng và IoT tại Đại học Tôn Đức Thắng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Nginx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Kubernetes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
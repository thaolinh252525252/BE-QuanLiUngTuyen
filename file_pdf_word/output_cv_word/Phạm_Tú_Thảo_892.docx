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Tú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tham gia vào quá trình thiết kế mạng LAN/WAN, Wi-Fi và mạng nội bộ phức tạp cho các doanh nghiệp đa tầng, tích hợp nhiều thiết bị và công nghệ của các hãng khác nhau.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06/04/1987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0870491739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Khoa học Tự nhiên – ĐHQG Hà Nội  - Kỹ thuật mạng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Firewall (Cisco ASA, Fortigate, Palo Alto)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Thành (Team Lead Hạ tầng - Công ty SoftTel) - thanh.trinh@softtel.vn - 0911111444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(Giám đốc kỹ thuật - Công ty VinaInfra) - ha.nguyen@vinainfra.com - 0909988776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Quang Dũng (Trưởng phòng Hạ tầng mạng - Công ty NetCore) - dung.le@netcore.vn - 0912123456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Tập đoàn IT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triển khai mạng LAN/WAN cho hệ thống quản lý ERP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DHCP, DNS và giám sát kết nối internet bằng proxy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trực hỗ trợ kỹ thuật ngoài giờ theo lịch trực team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Viễn thông An Phát (2020–2022)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kế, triển khai và vận hành hệ thống mạng nội bộ tại 10 chi nhánh trên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Router/Switch Cisco, triển khai VLAN, QoS và giám sát băng thông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sự cố mạng cấp độ L2/L3, đảm bảo uptime đạt 99.9%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Operations Center (NOC)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IDC Việt Nam (2021–2022)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hạ tầng mạng của hơn 300 khách hàng sử dụng PRTG, SolarWinds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và phân luồng sự cố mạng, hỗ trợ khách hàng qua ticketing system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backup cấu hình Router/Switch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nội bộ về cấu hình thiết bị Cisco tại Công ty SecureNet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Cá nhân có tỷ lệ xử lý ticket mạng nhanh nhất quý III tại bộ phận IT Helpdesk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lễ tổng kết năm với đóng góp nổi bật trong nâng cấp hệ thống VPN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'Giải quyết sự cố nhanh nhất tháng' tại Trung tâm Dữ liệu ABC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Azure Network Engineer Associate – Microsoft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Wireless Network Administrator (CWNA) – CWNP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Network Professional (CCNP Enterprise)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giải pháp SD-WAN cho hệ thống logistics (Network Engineer, LogiTech Việt Nam)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mạng phân tán sử dụng SD-WAN để tăng hiệu suất và giảm chi phí kết nối liên tỉnh.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yêu cầu hạ tầng và lưu lượng thực tế tại 15 kho vận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thiết bị SD-WAN và cấu hình chính sách lưu lượng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Đào tạo kỹ thuật viên tại cơ sở cách giám sát và xử lý sự cố mạng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mạng doanh nghiệp cho 20 chi nhánh (Network Engineer, Tập đoàn Thương mại Á Châu)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hạ tầng mạng LAN/WAN, VPN và hệ thống quản lý truy cập giữa trụ sở chính và chi nhánh.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sơ đồ mạng, phân chia subnet và VLAN cho từng phòng ban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VPN site-to-site với IPSec trên firewall Fortigate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giám sát mạng real-time với hệ thống Zabbix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
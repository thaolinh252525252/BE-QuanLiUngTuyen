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Phân tích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Linh Hạnh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đóng vai trò phân tích dữ liệu trong các dự án phát triển sản phẩm mới, giúp đội ngũ R đánh giá phản hồi người dùng, hiểu thị trường và tối ưu tính năng dựa trên dữ liệu thực tế.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01/10/1991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0346196914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Phân tích và Quản lý dữ liệu tại Đại học Phenikaa  - Thống kê Kinh tế tại Đại học Thống kê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Power BI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Looker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Pandas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Dashboards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Mai Văn Trí (Giảng viên Phân tích Dữ liệu - Đại học Kinh tế) - tri.mai@ueh.edu.vn - 0933888777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Ngọc (Giám đốc Dữ liệu - Công ty BizTech) - ngoc.le@biztech.vn - 0912345678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Đức Minh (Trưởng phòng Phân tích Kinh doanh - Công ty DataInsight) - minh.nguyen@datainsight.vn - 0901234567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Trịnh Thị Hằng (Chuyên viên cấp cao về dữ liệu - Công ty RetailTech) - hang.trinh@retailtech.vn - 0977222333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Quang Khánh (Data Engineer Manager - Công ty CloudData) - khanh.pham@clouddata.vn - 0966123456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Reporting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Tài chính Fina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báo cáo hàng ngày về KPI cho bộ phận tín dụng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lớn từ nhiều nguồn khác nhau qua pipeline ETL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với đội sản phẩm để theo dõi hiệu quả chiến dịch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Phân tích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EduData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kết quả học tập của học sinh từ hệ thống LMS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nội dung đào tạo dựa trên dữ liệu hành vi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báo cáo hiệu quả lớp học theo từng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TechCommerce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hành vi người dùng trên nền tảng TMĐT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trên Google Data Studio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Đề xuất cải tiến quy trình bán hàng dựa trên dữ liệu thống kê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Báo cáo và Dữ liệu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Dịch vụ Ngân hàng Số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báo cáo doanh thu và chi phí bằng Python và Excel VBA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Trích xuất dữ liệu từ hệ thống giao dịch bằng SQL Server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Trình bày báo cáo định kỳ và giải thích biến động số liệu cho ban điều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InsightPlus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Thu thập và làm sạch dữ liệu từ hệ thống ERP để phân tích hiệu suất vận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báo cáo trực quan trên Power BI phục vụ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với các phòng ban để định nghĩa KPI và quy trình đo lường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kiến phân tích hiệu quả nhất năm tại phòng kinh doanh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Đột phá Dữ liệu – Dự án phân tích hành vi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Data Analytics Bootcamp Certificate – General Assembly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workshop tại DataCamp tại Việt Nam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chủ đề 'Trực quan hóa dữ liệu với Power BI'.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tạo báo cáo tương tác từ dữ liệu tài chính.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lựa chọn công cụ phân tích phù hợp mục tiêu nghề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Đồng tổ chức Hackathon phân tích dữ liệu tại Câu lạc bộ Dữ liệu  Kinh doanh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đề bài, bộ dữ liệu mẫu và tiêu chí chấm điểm.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truyền thông, gọi tài trợ và điều phối thi đấu.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kết quả và viết báo cáo kết thúc chương trình.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Phân tích dữ liệu tại Trường Đại học Kinh tế Quốc dân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các dự án phân tích dữ liệu thực tế từ doanh nghiệp gửi về.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buổi thảo luận kỹ thuật về Power BI, SQL, Python.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Đào tạo thành viên mới kỹ năng làm sạch và trực quan hoá dữ liệu.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giảng dạy tại Khóa học Phân tích dữ liệu Python for All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Trợ giảng trong các buổi thực hành xử lý dữ liệu Pandas.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tập và hỗ trợ học viên trực tiếp qua Google Meet.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Cập nhật tài liệu kỹ thuật theo phiên bản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dữ liệu tại Phòng Khoa học Dữ liệu - Đại học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dữ liệu kết quả học tập để xây dựng hệ thống cảnh báo sớm.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Kết hợp Python và SPSS để xây dựng mô hình dự đoán.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Cùng nhóm công bố bài viết khoa học trong hội thảo quốc gia.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phân tích dữ liệu nhân sự nội bộ (Chuyên viên phân tích dữ liệu, HR DataWorks)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giúp phòng nhân sự đánh giá hiệu quả làm việc và tỉ lệ nghỉ việc của nhân viên theo thời gian.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từ phần mềm chấm công và quản lý nhân sự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xu hướng nghỉ việc theo phòng ban và mùa vụ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động hỗ trợ quyết định giữ chân nhân tài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hành vi khách hàng mua sắm trực tuyến (Data Analyst, EcomX)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phân tích dữ liệu từ 1 triệu lượt truy cập website nhằm tối ưu hóa tỷ lệ chuyển đổi mua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làm sạch dữ liệu hành vi từ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phân cụm khách hàng bằng KMeans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dashboard theo dõi chuyển đổi theo thiết bị và khung giờ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
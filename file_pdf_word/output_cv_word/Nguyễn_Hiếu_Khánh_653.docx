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Hiếu Khánh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sử dụng kiến thức về bảo mật hệ thống (DevSecOps) để tích hợp kiểm tra lỗ hổng và kiểm soát truy cập ngay trong pipeline, giúp hệ thống an toàn ngay từ khâu phát triển và không bị phụ thuộc quá nhiều vào giai đoạn vận hành.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27/04/1980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0358645836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 Công nghệ thông tin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Infrastructure as Code (IaC)</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Terraform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Kubernetes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Cải tiến hệ thống triển khai nhanh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DevSecOps Fundamentals – Open Security Training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triển khai mạng nội bộ tại Phòng CNTT - Đại học Bách Khoa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sơ đồ mạng cho các phòng ban của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 công, đi dây, lắp đặt thiết bị chuyển mạch, bộ định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cơ bản mạng LAN, DHCP, NAT cho các khu vực giảng đường.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Hệ thống Mạng tại CLB NetworkTech - Đại học Giao thông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workshop hướng dẫn cấu hình VLAN, trunking trên switch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phòng lab mô phỏng mạng nội bộ bằng GNS3.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hành chia subnet và định tuyến tĩnh.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tài liệu hướng dẫn cấu hình router tại Blog kỹ thuật cá nhân – netadmin.vn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bài viết chi tiết hướng dẫn cấu hình PPPoE, NAT, DHCP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xử lý lỗi DNS và mất tín hiệu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hoá băng thông sử dụng QoS và giới hạn IP.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thi đấu esport LAN tại Sự kiện GameZone Arena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hạ tầng mạng LAN ổn định cho 30+ máy tính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băng thông và phân bổ IP tĩnh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hệ thống load balancing để tránh nghẽn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
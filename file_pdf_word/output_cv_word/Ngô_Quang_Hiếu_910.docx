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Quang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0723198115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cho Data Pipeline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
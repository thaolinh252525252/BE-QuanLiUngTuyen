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Quang Hòa</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mục tiêu xây dựng hệ thống đánh giá mô hình tự động và dashboard giám sát độ chính xác (accuracy), độ lệch (bias), và tính công bằng (fairness) của mô hình theo thời gian.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27/03/1991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0891898466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Học viện Kỹ thuật Quân sự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NumPy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MLflow</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Model Deployment (Flask, FastAPI)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Ngọc Mai (Quản lý sản phẩm AI – TechX) - mai.vu@techx.vn - 0967888999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Lan (Data Science Manager – SmartRetail) - lan.nguyen@smartretail.vn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Xuân Hoàng (CTO – CloudAI) - hoang.trinh@cloudai.vn - 0911666777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Văn Tùng (AI Researcher Lead – AILab Việt Nam) - tung.ho@ailab.vn - 0977999000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VisionAI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nhận diện khuôn mặt bằng CNN và PyTorch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hình ảnh và video lớn, dùng augmentation để cải thiện độ chính xác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vào ứng dụng giám sát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Machine Learning Engineer</w:t>
            </w:r>
            <w:r>
              <w:rPr>
                <w:rFonts w:hint="default" w:ascii="Quicksand" w:hAnsi="Quicksand" w:cs="Quicksand"/>
                <w:color w:val="auto"/>
                <w:sz w:val="20"/>
                <w:szCs w:val="20"/>
              </w:rPr>
              <w:t xml:space="preserve"> tại DataWave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xử lý dữ liệu và huấn luyện mô hình với MLflow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hiệu suất inference và triển khai lên môi trường staging bằng FastAPI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thử mô hình và đánh giá độ ổn định theo thời gian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ML Engineer Intern</w:t>
            </w:r>
            <w:r>
              <w:rPr>
                <w:rFonts w:hint="default" w:ascii="Quicksand" w:hAnsi="Quicksand" w:cs="Quicksand"/>
                <w:color w:val="auto"/>
                <w:sz w:val="20"/>
                <w:szCs w:val="20"/>
              </w:rPr>
              <w:t xml:space="preserve"> tại SmartRetail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xây dựng hệ thống gợi ý sản phẩm dựa trên hành vi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exploratory data analysis và tiền xử lý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LightGBM và Grid Search để cải thiện độ chính xác mô hình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Ba cuộc thi Hackathon AI toàn quốc tổ chức bởi VietAI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viên tiên phong triển khai MLOps nội bộ thành công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'Kỹ sư AI sáng tạo nhất năm' tại SmartData Lab</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Advanced Machine Learning on Kaggle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huấn luyện mô hình AI mã nguồn mở tại Vietnam AI Community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sạch và chuẩn bị dữ liệu văn bản tiếng Việt từ các nguồn báo chí.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Đào tạo mô hình phân loại văn bản bằng scikit-learn và TensorFlow.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Đóng góp mã nguồn và tài liệu trên GitHub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kỹ thuật tại Blog cá nhân – ml4vn.dev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chia sẻ về cách tối ưu mô hình Random Forest và XGBoost.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tài liệu học sâu với PyTorch.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các thuật toán học không giám sát như KMeans, DBSCAN.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nghiên cứu với doanh nghiệp tại Dự án hợp tác cùng Công ty RetailAI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hệ thống dự đoán doanh thu theo khu vực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Kết hợp dữ liệu từ thời tiết và lịch sử bán hàng để tạo đặc trưng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mô hình Gradient Boosting và trình bày kết quả cho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đồ án tốt nghiệp về học máy tại CLB Sinh viên AI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ý cải tiến mô hình dự đoán nhu cầu sản phẩm theo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áp dụng pipeline sklearn để tổ chức mã rõ ràng.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Giúp nhóm sinh viên đạt điểm cao nhất lớp với sản phẩm AI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phân loại email hỗ trợ khách hàng (AI Engineer, HelpDeskAI) 2021</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NLP để phân loại email hỗ trợ khách hàng thành các nhóm: kỹ thuật, thanh toán, đăng ký, v.v.</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phân loại văn bản bằng Naive Bayes và BERT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vào ứng dụng email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phản hồi lại các sai lệch phân loại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rủi ro tín dụng bằng học máy (ML Specialist, FinPredict) 2021</w:t>
            </w:r>
          </w:p>
          <w:p>
            <w:pPr>
              <w:rPr>
                <w:rFonts w:hint="default" w:ascii="Quicksand" w:hAnsi="Quicksand" w:cs="Quicksand"/>
                <w:b w:val="0"/>
                <w:bCs w:val="0"/>
                <w:lang w:val="vi-VN"/>
              </w:rPr>
            </w:pPr>
            <w:r>
              <w:rPr>
                <w:rFonts w:hint="default" w:ascii="Quicksand" w:hAnsi="Quicksand" w:cs="Quicksand"/>
                <w:b w:val="0"/>
                <w:bCs w:val="0"/>
                <w:lang w:val="vi-VN"/>
              </w:rPr>
              <w:t xml:space="preserve">  Phân loại rủi ro vay vốn dựa trên dữ liệu lịch sử tài chính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thiếu và xử lý dữ liệu mất cân bằng bằng SMOTE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với XGBoost và Logistic Regression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báo cáo trực quan bằng Streamlit phục vụ phòng tín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cảm xúc trong video họp (ML Engineer, EmotionAI)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hình ảnh khuôn mặt trong video để xác định mức độ hài lòng của người tham dự họp.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video, tách frame và detect khuôn mặt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Dùng CNN để phân loại biểu cảm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hợp thời gian thực bằng WebSocket để phản hồi live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
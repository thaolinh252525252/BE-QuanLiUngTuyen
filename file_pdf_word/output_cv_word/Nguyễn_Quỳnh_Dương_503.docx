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Lập trình viên Frontend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Nguyễn Quỳnh Dương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mong muốn được làm việc cùng đội DevOps để triển khai frontend tự động qua CI/CD pipelines, sử dụng GitLab CI hoặc GitHub Actions để rút ngắn thời gian release.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21/07/1998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0368941616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Kỹ thuật máy tính tại Đại học Sư phạm Kỹ thuật TP.HCM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HTML5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Performance Optimization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Nghe nhạc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cộng đồng lập trình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Đọc sách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Thiết kế sản phẩm cá nhân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Phạm Quốc Cường (CTO - Công ty DevSpark) - cuong.pham@devspark.vn - 0966554433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Frontend Developer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WebGen Việt Nam (2021–2023)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Phát triển giao diện người dùng cho các ứng dụng web SPA sử dụng ReactJS và Redux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Chuyển thiết kế từ Figma thành giao diện responsive và chuẩn WCAG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hóa hiệu năng load trang bằng lazy loading và code splitting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ReactJS Developer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TechBase (2022–2023)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dashboard quản trị sử dụng React, Ant Design và React Query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kiểm thử UI với React Testing Library và cấu hình CI/CD với GitLab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Làm việc theo mô hình Agile/Scrum, tham gia code review và daily standup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Được vinh danh tại hội nghị UX/UI nội bộ vì đóng góp cải tiến luồng trải nghiệm người dùng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Lập trình viên giao diện xuất sắc nhất quý I tại Công ty WebGen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'FrontEnd Code Clean nhất quý II' do team Technical trao tặng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Frontend Developer Career Path – Codecademy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Google UX Design Certificate – Coursera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câu lạc bộ UI/UX tại Đại học Công nghệ (2021 - 2022)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workshop thiết kế UI với Figma.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Thực hành tạo prototype tương tác cao cho ứng dụng di động.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thi thiết kế ứng dụng 'Sổ tay sinh viên thông minh'.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Mentor frontend tại khóa học lập trình web tại Trung tâm đào tạo DevMentor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học viên xây dựng SPA bằng ReactJS.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Code review và hướng dẫn best practices về component reusability.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Đánh giá bài tập cuối khóa và định hướng nghề nghiệp frontend.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thiết kế UI/UX hệ thống nội bộ tại Công ty TechFlow (2020 - 2021)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Tạo wireframe và prototype cho dashboard quản lý nhân sự.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Triển khai component với Tailwind CSS và React Context.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Phối hợp nhóm backend tích hợp API theo mô hình REST.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Tham gia tổ chức sự kiện 'Frontend Day' tại Vietnam Frontend Conference (2023)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Thiết kế website sự kiện bằng NextJS và TailwindCSS.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Thực hiện countdown timer và đăng ký tham gia bằng Google Form API.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Quản lý pull request và issue trên GitHub cộng đồng.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quản lý nhân sự nội bộ HRManage (Frontend Engineer, BizCorp)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Giao diện quản lý hồ sơ, chấm công và đánh giá nhân viên cho hệ thống HR nội bộ.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Ant Design để xây dựng UI quản trị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xác thực người dùng và phân quyền hiển thị giao diện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hệ thống backend qua GraphQL API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
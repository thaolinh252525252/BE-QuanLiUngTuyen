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Khanh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0779954488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
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Thảo Giang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học và ứng dụng các phương pháp bảo mật hệ thống mạng như IDS/IPS, VLAN, Firewall rules, VPN để phòng ngừa và ngăn chặn các cuộc tấn công có chủ đích vào hạ tầng CNTT.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11/08/1992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0757519983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Quản trị và bảo mật hệ thống mạng tại Đại học CNTT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SIEM (Splunk, ELK)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Wireshark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Metasploit Framework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Thị Mai (Cybersecurity Lead – TechShield) - mai.pham@techshield.vn - 0988999666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Cybersecurity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FinSec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Đánh giá lỗ hổng định kỳ bằng Nessus và viết báo cáo khuyến nghị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bảo mật ứng dụng web nội bộ theo tiêu chuẩn OWASP Top 10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xác thực hai yếu tố (2FA) cho hệ thống ERP và email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CyberDefense Việt Nam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hệ thống IDS/IPS Snort và xử lý cảnh báo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quy trình phản hồi sự cố theo chuẩn NIST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bộ phận phát triển ứng dụng tích hợp SAST/DAST vào CI/CD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cá nhân đóng góp nhiều nhất cho hệ thống cảnh báo an ninh mạng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đóng góp lớn nhất vào chương trình bảo vệ dữ liệu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Cisco Certified CyberOps Associate – Cisco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Offensive Security Certified Professional (OSCP)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Cloud Security Professional (CCSP) – ISC²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Security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bảo mật tại Công ty SecureTech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quét lỗ hổng hệ thống nội bộ bằng Burp Suite và OWASP ZAP.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viết báo cáo lỗ hổng và đề xuất giải pháp khắc phục.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đánh giá bảo mật website khách hàng theo OWASP Top 10.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Đánh giá bảo mật ứng dụng web nội bộ (Pentester, SecureCode Labs)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Thực hiện kiểm thử xâm nhập cho các ứng dụng web nội bộ nhằm xác định và khắc phục lỗ hổng OWASP Top 10.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Burp Suite, Nikto, OWASP ZAP để phân tích lỗ hổng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báo cáo phân tích và hướng dẫn khắc phục chi tiết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Hỗ trợ đội phát triển sửa lỗi và tái kiểm tra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
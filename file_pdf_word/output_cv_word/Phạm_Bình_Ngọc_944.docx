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Bình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26/05/1995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0736828189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Kinh tế Quốc dân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
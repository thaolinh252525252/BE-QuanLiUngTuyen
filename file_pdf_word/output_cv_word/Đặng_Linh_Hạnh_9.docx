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Linh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phát triển kỹ năng lập trình bảo mật với Python hoặc Bash, phục vụ cho việc xây dựng script tự động hóa kiểm tra bảo mật, phân tích log và xử lý sự cố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14/04/1981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0307048260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
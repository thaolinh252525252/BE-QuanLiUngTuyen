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Chuyên viên Phân tích Dữ liệu</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Đỗ Thu Quỳnh</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đặt mục tiêu kết hợp kỹ năng phân tích định lượng với trực quan hóa nâng cao để xây dựng hệ thống dashboard giúp ban lãnh đạo theo dõi hiệu quả hoạt động theo thời gian thực.</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20/12/1989</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0783701902</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Công nghệ Thông tin tại Đại học FPT  - Thống kê Kinh tế tại Đại học Thống kê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Statistics</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Pandas</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ETL</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Dashboards</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Nghe nhạc</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Thể thao</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Nguyễn Thị Hồng (Trưởng nhóm Báo cáo và Phân tích - Công ty EduAnalytics) - hong.nguyen@eduanalytics.vn - 0944333222</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Trịnh Thị Hằng (Chuyên viên cấp cao về dữ liệu - Công ty RetailTech) - hang.trinh@retailtech.vn - 0977222333</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Đặng Thành Nam (Head of Analytics - Công ty MarketView) - nam.dang@marketview.vn - 0909090909</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Hoàng Lan Hương (Product Manager - Công ty InsightHub) - huong.hoang@insighthub.vn - 0911999888</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Data Analyst</w:t>
            </w:r>
            <w:r>
              <w:rPr>
                <w:rFonts w:hint="default" w:ascii="Quicksand" w:hAnsi="Quicksand" w:cs="Quicksand"/>
                <w:color w:val="auto"/>
                <w:sz w:val="20"/>
                <w:szCs w:val="20"/>
              </w:rPr>
              <w:t xml:space="preserve"> tại Công ty InsightPlus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Thu thập và làm sạch dữ liệu từ hệ thống ERP để phân tích hiệu suất vận hành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Tạo báo cáo trực quan trên Power BI phục vụ ban giám đốc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Phối hợp với các phòng ban để định nghĩa KPI và quy trình đo lường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Cá nhân tiên phong triển khai dashboard theo thời gian thực</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Được vinh danh trong chiến dịch số hóa quy trình báo cáo nội bộ</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Data Analytics Bootcamp Certificate – General Assembly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Excel to MySQL: Analytic Techniques for Business – Duke University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Statistics for Data Analysis – edX (HarvardX)</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Google Data Analytics Professional Certificate – Google/Coursera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hỗ trợ phân tích khảo sát tại GreenFuture Vietnam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Làm sạch dữ liệu khảo sát môi trường của 3000 người dân.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Tính toán thống kê cơ bản và xây dựng biểu đồ tóm tắt.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Cung cấp bảng báo cáo định dạng Excel cho nhóm nghiên cứu.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nhóm nghiên cứu dữ liệu tại Phòng Khoa học Dữ liệu - Đại học (2019 - 2021)</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Phân tích dữ liệu kết quả học tập để xây dựng hệ thống cảnh báo sớm.</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Kết hợp Python và SPSS để xây dựng mô hình dự đoán.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Cùng nhóm công bố bài viết khoa học trong hội thảo quốc gia.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Thực tập sinh phân tích dữ liệu tại Công ty Tư vấn Kinh doanh BizInsight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Tổng hợp dữ liệu bán hàng từ các kênh phân phối.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Thực hiện báo cáo doanh thu theo khu vực trên Excel và PowerPoint.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nhóm xây dựng chỉ số đo lường hiệu quả chiến dịch.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Phân tích hiệu quả chiến dịch marketing (Chuyên viên phân tích, MarketInsight) 2020</w:t>
            </w:r>
          </w:p>
          <w:p>
            <w:pPr>
              <w:rPr>
                <w:rFonts w:hint="default" w:ascii="Quicksand" w:hAnsi="Quicksand" w:cs="Quicksand"/>
                <w:b w:val="0"/>
                <w:bCs w:val="0"/>
                <w:lang w:val="vi-VN"/>
              </w:rPr>
            </w:pPr>
            <w:r>
              <w:rPr>
                <w:rFonts w:hint="default" w:ascii="Quicksand" w:hAnsi="Quicksand" w:cs="Quicksand"/>
                <w:b w:val="0"/>
                <w:bCs w:val="0"/>
                <w:lang w:val="vi-VN"/>
              </w:rPr>
              <w:t xml:space="preserve">  So sánh các chiến dịch marketing đa kênh để đo lường ROI và đề xuất tối ưu ngân sách.</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Tổng hợp dữ liệu từ Facebook Ads, Google Ads và CRM</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Thực hiện phân tích A/B Testing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báo cáo đánh giá và đề xuất cải tiến chiến dịch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Hệ thống giám sát hiệu suất kinh doanh (Phân tích dữ liệu  trực quan hóa, BizDashboard) 2021</w:t>
            </w:r>
          </w:p>
          <w:p>
            <w:pPr>
              <w:rPr>
                <w:rFonts w:hint="default" w:ascii="Quicksand" w:hAnsi="Quicksand" w:cs="Quicksand"/>
                <w:b w:val="0"/>
                <w:bCs w:val="0"/>
                <w:lang w:val="vi-VN"/>
              </w:rPr>
            </w:pPr>
            <w:r>
              <w:rPr>
                <w:rFonts w:hint="default" w:ascii="Quicksand" w:hAnsi="Quicksand" w:cs="Quicksand"/>
                <w:b w:val="0"/>
                <w:bCs w:val="0"/>
                <w:lang w:val="vi-VN"/>
              </w:rPr>
              <w:t xml:space="preserve">  Xây dựng hệ thống báo cáo động theo thời gian thực cho ban lãnh đạo doanh nghiệp lớn</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kế dashboard bằng Power BI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Kết nối dữ liệu từ hệ thống CRM và ERP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Tối ưu truy vấn SQL để cải thiện tốc độ hiển thị</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Dự án phân tích dữ liệu nhân sự nội bộ (Chuyên viên phân tích dữ liệu, HR DataWorks) 2021</w:t>
            </w:r>
          </w:p>
          <w:p>
            <w:pPr>
              <w:rPr>
                <w:rFonts w:hint="default" w:ascii="Quicksand" w:hAnsi="Quicksand" w:cs="Quicksand"/>
                <w:b w:val="0"/>
                <w:bCs w:val="0"/>
                <w:lang w:val="vi-VN"/>
              </w:rPr>
            </w:pPr>
            <w:r>
              <w:rPr>
                <w:rFonts w:hint="default" w:ascii="Quicksand" w:hAnsi="Quicksand" w:cs="Quicksand"/>
                <w:b w:val="0"/>
                <w:bCs w:val="0"/>
                <w:lang w:val="vi-VN"/>
              </w:rPr>
              <w:t xml:space="preserve">  Dự án giúp phòng nhân sự đánh giá hiệu quả làm việc và tỉ lệ nghỉ việc của nhân viên theo thời gian.</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Xử lý dữ liệu từ phần mềm chấm công và quản lý nhân sự</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Phân tích xu hướng nghỉ việc theo phòng ban và mùa vụ</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báo cáo động hỗ trợ quyết định giữ chân nhân tài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
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Yến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0335836267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 Kỹ thuật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
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Tú 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trở thành chuyên gia AI toàn diện, có khả năng xử lý dữ liệu, huấn luyện mô hình, triển khai trên cloud, đảm bảo hiệu quả – chính xác – minh bạch – và bền vững.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12/11/1982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0955868764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TensorFlow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
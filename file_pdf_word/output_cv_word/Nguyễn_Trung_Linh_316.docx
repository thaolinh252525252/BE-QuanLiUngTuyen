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Trung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phân tích log, monitor hiệu năng hệ thống bằng Prometheus, Grafana kết hợp cùng Python scripts để cảnh báo tự động và đảm bảo SLA cho người dùng cuối.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21/08/1986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0328773482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Phenikaa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Minh (Giám đốc Công nghệ - Công ty TechPlus) - minh.nguyen@techplus.vn - 0912000123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Full-Stack Web Development with Python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
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Trí Nga</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tham gia các dự án mã nguồn mở lớn về Python để học hỏi quy chuẩn làm việc, kỹ năng cộng tác toàn cầu và nâng cao kỹ năng đọc – viết mã trong các hệ thống phức tạp đã triển khai lâu năm.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20/06/1992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0797961362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HUTECH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MongoDB</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JWT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phát triển mã nguồn mở tại Python Open Source Vietnam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phần phát triển và bảo trì một thư viện xử lý chuỗi dữ liệu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viết tài liệu hướng dẫn sử dụng cho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Review mã nguồn và hỗ trợ xử lý lỗi do người dùng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
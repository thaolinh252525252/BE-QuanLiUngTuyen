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Việt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ứng dụng kỹ năng dữ liệu để giải quyết các vấn đề thực tiễn như phân tích hành vi khách hàng, tối ưu chiến dịch marketing và xây dựng hệ thống đo lường hiệu suất công việc thông minh.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06/02/1983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0306966200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Sư phạm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Statistics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tốt nghiệp tại Đại học Thương mại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hiện đề tài phân tích thị trường tiêu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sử dụng Excel, SPSS và Google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và góp ý cho phần trình bày dashboard cuối khóa.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
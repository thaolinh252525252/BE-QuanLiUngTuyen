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Hùng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làm việc trong môi trường DevOps hiện đại, áp dụng thực hành Continuous Delivery và Test Automation để rút ngắn chu kỳ phát triển phần mềm và giảm rủi ro khi triển khai sản phẩm.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14/12/1982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0322163320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Khoa học máy tính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Ansible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
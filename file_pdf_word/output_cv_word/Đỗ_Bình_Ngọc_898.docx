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Bình Ngọc</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trở thành người có khả năng làm cả Data Scientist và MLOps, tức vừa biết phân tích, xây dựng mô hình, vừa triển khai và giám sát mô hình AI hoạt động ổn định.</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14/12/1988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0902905415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và Kỹ thuật dữ liệu tại Đại học VinUni  - Công nghệ thông tin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  GitHub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Kim Yến (Data Science Manager - Công ty BigData Lab) - yen.le@bigdatalab.vn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Dũng (Giám sát kỹ thuật AI - Công ty AI4Life) - dung.do@ai4life.vn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Nhận giải 'Mô hình AI hiệu quả nhất' tại Hackathon ngành tài chính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có đóng góp xuất sắc cho hệ thống AI nội bộ ngành bán lẻ</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tại hội nghị nội bộ vì tối ưu pipeline huấn luyện giảm 30% thời gian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Natural Language Processing Specialization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TensorFlow Developer Certificate – Google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tổ chức học thuật về AI tại Câu lạc bộ Sinh viên AI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hội thảo về thị giác máy tính, xử lý ngôn ngữ tự nhiên.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chuyên gia từ các công ty AI đến chia sẻ kinh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Phụ trách truyền thông và viết báo cáo sau hội thảo.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
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Nga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tạo ra nền tảng dữ liệu mở (open data platform) cho các bộ phận nội bộ dễ dàng truy cập, khai thác và sử dụng dữ liệu theo cơ chế phân quyền rõ ràng.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09/04/1990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0325703752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
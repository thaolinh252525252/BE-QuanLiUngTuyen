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Đỗ Quỳnh Khánh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xây dựng quy trình kiểm thử chặt chẽ cho ứng dụng mobile trên Android/iOS, từ chức năng đến tương thích thiết bị và hiệu suất.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24/03/1984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0817003766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Công nghệ - ĐHQG Hà Nội  - Công nghệ phần mềm tại Học viện Công nghệ Bưu chính Viễn thông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Selenium WebDriver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Katalon Studio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Agile/Scrum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JUnit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REST Assured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Tìm hiểu hệ thống phân tán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podcast về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Hữu Tuấn (Technical Project Manager - Công ty CodeWay) - tuan.nguyen@codeway.vn - 0912888999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Manual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VietTech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thực thi test case thủ công cho hệ thống quản lý nhân sự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đa trình duyệt và ghi nhận kết quả trên TestRail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Đảm bảo tỷ lệ bug tái phát 5% sau mỗi vòng kiểm thử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QA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EduPro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scenario và thực hiện kiểm thử toàn bộ quy trình đăng ký khóa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bộ testcase tự động bằng Katalon Studio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họp sprint cùng Scrum team để xác định tiêu chí chấp nhận (AC)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Kiểm thử phần mềm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Phần mềm NextGen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case chi tiết dựa trên tài liệu yêu cầu của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chức năng, hồi quy và kiểm thử giao diện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Báo cáo lỗi bằng Jira kèm theo log và ảnh minh họa rõ ràng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đóng góp phát hiện lỗi nghiêm trọng trước khi phát hành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kiểm thử phần mềm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'Người bảo vệ chất lượng sản phẩm' tại hội nghị kỹ thuật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Test Automation with Robot Framework – Test Automation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Agile Testing Certification – Ministry of Testing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Postman API Testing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Katalon Studio Automation – Katalon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QA nội bộ tại Dự án Hệ thống hỗ trợ học tập trực tuyến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thử tính năng chấm điểm tự động và xuất báo cáo.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vai người dùng cuối để kiểm tra trải nghiệm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Ghi nhận phản hồi và đề xuất cải tiến cho nhóm phát triển.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khoá học Kiểm thử cơ bản tại Trung tâm Tin học UIT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viết test case và sử dụng JIRA.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kiểm thử và môi trường test.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bài kiểm tra cuối khóa và đưa ra phản hồi chi tiết.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ứng dụng quản lý nhân sự nội bộ (Manual Tester, VietHR)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theo dõi thông tin nhân viên, chấm công và tính lương.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test scenario theo yêu cầu của BA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kiểm thử thủ công trên nhiều trình duyệt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Ghi log lỗi chi tiết và theo dõi tiến độ xử lý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
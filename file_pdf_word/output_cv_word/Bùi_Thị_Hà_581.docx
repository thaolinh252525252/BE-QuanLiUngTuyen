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Thị Hà</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phát triển sự nghiệp với vai trò Data Engineer tại môi trường sử dụng dữ liệu lớn, nơi tôi có thể vận dụng Apache Spark, Kafka và Airflow để xử lý và vận hành pipeline dữ liệu theo thời gian thực.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08/08/1995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0766967583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dữ liệu tại Đại học Công nghệ Thông tin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Lake Architecture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Snowflake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Monitoring với Prometheus/Grafana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AWS (S3, EMR, Glue)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Quốc Huy (Data Platform Lead - Công ty DataBridge) - huy.nguyen@databridge.vn - 0905123456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ETL Developer</w:t>
            </w:r>
            <w:r>
              <w:rPr>
                <w:rFonts w:hint="default" w:ascii="Quicksand" w:hAnsi="Quicksand" w:cs="Quicksand"/>
                <w:color w:val="auto"/>
                <w:sz w:val="20"/>
                <w:szCs w:val="20"/>
              </w:rPr>
              <w:t xml:space="preserve"> tại FinData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và bảo trì luồng dữ liệu ETL sử dụng Talend và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tra chất lượng dữ liệu và cảnh báo khi dữ liệu sai lệch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phân quyền dữ liệu theo vai trò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Data Engineer</w:t>
            </w:r>
            <w:r>
              <w:rPr>
                <w:rFonts w:hint="default" w:ascii="Quicksand" w:hAnsi="Quicksand" w:cs="Quicksand"/>
                <w:color w:val="auto"/>
                <w:sz w:val="20"/>
                <w:szCs w:val="20"/>
              </w:rPr>
              <w:t xml:space="preserve"> tại RetailTech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xây dựng hệ thống phân tích tồn kho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streaming từ Kafka và lưu trữ vào BigQuery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các view logic trên dbt phục vụ BI dashboard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Data Engineer</w:t>
            </w:r>
            <w:r>
              <w:rPr>
                <w:rFonts w:hint="default" w:ascii="Quicksand" w:hAnsi="Quicksand" w:cs="Quicksand"/>
                <w:color w:val="auto"/>
                <w:sz w:val="20"/>
                <w:szCs w:val="20"/>
              </w:rPr>
              <w:t xml:space="preserve"> tại SmartBank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dữ liệu trên AWS với S3, Glue và Redshift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việc ingestion log giao dịch ngân hàng từ hệ thống core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đánh giá bảo mật và chuẩn hóa schema dữ liệu tài chính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dữ liệu xuất sắc quý I tại Công ty DataBridge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SQL for Data Engineering – Datacamp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ETL and Data Pipelines with Shell, Airflow and Kafka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tổ chức Data Day tại Vietnam Data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demo pipeline dữ liệu thời gian thực bằng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phần trình diễn luồng dữ liệu streaming giữa các node Spark.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cấu trúc cơ bản của hệ thống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phát triển hệ thống phân tích log tại Công ty SecureLog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pipeline thu thập và phân tích log từ nhiều nguồn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cảnh báo bất thường dựa trên mô hình thống kê.</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Sử dụng ELK stack để trực quan hóa dữ liệu log.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Realtime Analytics cho hệ thống bán lẻ toàn quốc (Big Data Engineer, Retail360)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xử lý dữ liệu bán hàng theo thời gian thực để hỗ trợ ra quyết định tức thì.</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Kafka để thu thập dữ liệu từ các chi nhánh toàn quốc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streaming bằng Spark Structured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dữ liệu về Redshift và hiển thị trên dashboard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
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Trung Khánh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việc hiểu rõ hơn về cấu trúc dữ liệu và giải thuật chuyên sâu áp dụng trong Python để giải quyết các bài toán backend lớn, tối ưu thuật toán và cấu trúc mã sao cho vừa hiệu quả, vừa dễ bảo trì về sau.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12/09/1985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0821058245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Tuấn Linh (Giám đốc sản phẩm - Công ty AlphaDev) - linh.dang@alphadev.vn - 0955666444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Thị Thảo (Trưởng nhóm Kiểm thử - Công ty TestLab) - thao.do@testlab.vn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Phân tích Dữ liệu bằng Python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Data Structures  Algorithms in Python – AlgoExpert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
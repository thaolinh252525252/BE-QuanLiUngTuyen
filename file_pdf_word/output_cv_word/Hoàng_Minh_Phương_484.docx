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Minh Phương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nâng cao kỹ năng xử lý dữ liệu streaming sử dụng Kafka và Spark Structured Streaming để phục vụ các bài toán real-time như giám sát hành vi người dùng hoặc phát hiện gian lận.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13/08/1996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0309015423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Học viện Công nghệ Bưu chính Viễn thông  - Phân tích và xử lý dữ liệu lớn tại Đại học Phenikaa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Apache Kafka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PostgreSQL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(Engineering Manager - Công ty ETLTech) - kien.ho@etltech.vn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Vũ Minh Đức (CTO - Công ty DataStreamX) - duc.vu@datastreamx.vn - 0977333444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Mai (Technical Manager - Công ty CloudData) - mai.tran@cloudata.vn - 0933666777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'Dự án phân tích dữ liệu xuất sắc' tại FinData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dữ liệu xuất sắc quý I tại Công ty DataBridge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'Kiến trúc dữ liệu sáng tạo' do CTO trao tặng tại DataWare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Designing Data-Intensive Applications – O’Reilly Certification Program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Data Analytics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nghiên cứu học thuật tại Khoa Công nghệ Thông tin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hóa dữ liệu nghiên cứu sinh viên từ nhiều năm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và tổng hợp xu hướng đăng ký môn học.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kỹ thuật trình bày cho giảng viên hướng dẫn.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hệ thống phân tích log tại Công ty SecureLog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pipeline thu thập và phân tích log từ nhiều nguồn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cảnh báo bất thường dựa trên mô hình thống kê.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ELK stack để trực quan hóa dữ liệu log.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tư vấn kiến trúc dữ liệu tại Công ty SmartData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Đề xuất mô hình lưu trữ dữ liệu dạng columnar cho truy vấn phân tích nhanh.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cấu trúc bảng dữ liệu trong hệ thống warehouse.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best practice về đặt tên và phân vùng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'Big Data Architecture' tại Data Talks Vietnam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kiến trúc hệ thống thu thập và xử lý dữ liệu đa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ưu nhược điểm của Data Warehouse vs Data Lakehouse.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công cụ phổ biến như Airflow, dbt, Snowflake.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ETL tự động hóa cho nền tảng tài chính (ETL Developer, FinTrack)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hoá quá trình tổng hợp báo cáo từ nhiều hệ thống tài chính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ETL pipeline bằng Python và Pandas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với hệ thống email để gửi báo cáo tự động hàng tuần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Quản lý lịch ETL với crontab và giám sát bằng Prometheus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Realtime Analytics cho hệ thống bán lẻ toàn quốc (Big Data Engineer, Retail360)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xử lý dữ liệu bán hàng theo thời gian thực để hỗ trợ ra quyết định tức thì.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Kafka để thu thập dữ liệu từ các chi nhánh toàn quốc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streaming bằng Spark Structured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dữ liệu về Redshift và hiển thị trên dashboard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
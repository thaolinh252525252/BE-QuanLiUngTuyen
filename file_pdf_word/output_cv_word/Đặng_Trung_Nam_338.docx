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Trung Nam</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nâng cao năng lực scripting với Bash và Python để tự động hóa các tác vụ vận hành phức tạp, từ đó giúp đội IT giảm tải công việc thủ công và tăng hiệu quả quản trị hệ thống.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11/09/2000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0716427430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Quốc dân  - Kỹ thuật máy tính tại Đại học Bách khoa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Agile/Scrum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Azure DevOps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Trọng Tuấn (System Reliability Engineer - Công ty Cloudify) - tuan.nguyen@cloudify.vn - 0966777888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Ngọc Hà (Senior SRE - Công ty SafeDeploy) - ha.pham@safedeploy.vn - 0988999000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Lưu Hồng Nhung (Giám sát triển khai hệ thống - Công ty NetBase) - nhung.luu@netbase.vn - 0922999444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CEO khen thưởng vì giảm downtime hệ thống xuống dưới 1%</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triển khai hệ thống Kubernetes production ổn định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đóng góp nổi bật trong việc tối ưu tài nguyên hạ tầng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DevOps Engineer 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Infrastructure as Code with Ansible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Terraform Associate Certification – HashiCorp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Monitoring Systems with Prometheus and Grafana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DevOps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triển khai mạng nội bộ tại Phòng CNTT - Đại học Bách Khoa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sơ đồ mạng cho các phòng ban của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 công, đi dây, lắp đặt thiết bị chuyển mạch, bộ định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cơ bản mạng LAN, DHCP, NAT cho các khu vực giảng đường.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
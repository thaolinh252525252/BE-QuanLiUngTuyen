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Lập trình viên Python</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Đỗ Hùng Giang</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định hướng phát triển sâu trong vai trò Lập trình viên Python cấp độ trung bình (Mid-level), nơi tôi không chỉ thành thạo trong việc xây dựng các hệ thống backend sử dụng Django hoặc FastAPI, mà còn đóng góp vào quy trình thiết kế kiến trúc, tối ưu hiệu năng và đảm bảo bảo mật cho sản phẩm. Tôi mong muốn được tham gia vào các dự án phức tạp có hàng triệu người dùng, nơi tôi có thể áp dụng tư duy kỹ thuật và kỹ năng giải quyết vấn đề một cách hiệu quả.</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05/12/1985</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0815832143</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Công nghệ thông tin tại Đại học HUTECH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JWT</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PostgreSQL</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REST API</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MongoDB</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CI/CD</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Viết blog kỹ thuật</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Tập gym</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Nghe nhạc</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Trồng cây</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Trịnh Mỹ Duyên (Trưởng nhóm dữ liệu - Công ty DataWave) - duyen.trinh@datawave.vn - 0933666999</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Trần Ngọc Mai (Product Owner - Công ty DevWorks) - mai.tran@devworks.vn - 0911444555</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Nguyễn Đức Toàn (Team Lead Python - Công ty CodeSphere) - toan.nguyen@codesphere.vn - 0944333222</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Backend Developer</w:t>
            </w:r>
            <w:r>
              <w:rPr>
                <w:rFonts w:hint="default" w:ascii="Quicksand" w:hAnsi="Quicksand" w:cs="Quicksand"/>
                <w:color w:val="auto"/>
                <w:sz w:val="20"/>
                <w:szCs w:val="20"/>
              </w:rPr>
              <w:t xml:space="preserve"> tại Công ty Finhub (2021-2022)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Lập trình hệ thống giao dịch tài chính thời gian thực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Tối ưu bảo mật qua JWT  kiểm soát phân quyền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Thực hiện logging  alert sử dụng Sentry</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Fullstack Developer (Python)</w:t>
            </w:r>
            <w:r>
              <w:rPr>
                <w:rFonts w:hint="default" w:ascii="Quicksand" w:hAnsi="Quicksand" w:cs="Quicksand"/>
                <w:color w:val="auto"/>
                <w:sz w:val="20"/>
                <w:szCs w:val="20"/>
              </w:rPr>
              <w:t xml:space="preserve"> tại Công ty CloudApp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Phát triển REST API backend với Flask</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frontend đơn giản với Jinja2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Tích hợp CI/CD dùng GitLab CI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Python Developer</w:t>
            </w:r>
            <w:r>
              <w:rPr>
                <w:rFonts w:hint="default" w:ascii="Quicksand" w:hAnsi="Quicksand" w:cs="Quicksand"/>
                <w:color w:val="auto"/>
                <w:sz w:val="20"/>
                <w:szCs w:val="20"/>
              </w:rPr>
              <w:t xml:space="preserve"> tại Công ty TechFlow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hệ thống API RESTful sử dụng Django</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Phối hợp frontend để kết nối và kiểm thử tính năng mới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unit test và tạo tài liệu kỹ thuật chi tiết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Junior Python Developer</w:t>
            </w:r>
            <w:r>
              <w:rPr>
                <w:rFonts w:hint="default" w:ascii="Quicksand" w:hAnsi="Quicksand" w:cs="Quicksand"/>
                <w:color w:val="auto"/>
                <w:sz w:val="20"/>
                <w:szCs w:val="20"/>
              </w:rPr>
              <w:t xml:space="preserve"> tại Công ty NextSoft (2019-2021)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Tham gia phát triển module quản lý người dùng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Học và áp dụng Django ORM cho các thao tác CSDL</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Hỗ trợ xử lý bug và bảo trì codebase hiện tại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
            </w:r>
            <w:r>
              <w:rPr>
                <w:rFonts w:hint="default" w:ascii="Quicksand" w:hAnsi="Quicksand" w:cs="Quicksand"/>
                <w:lang w:val="vi-VN"/>
              </w:rPr>
              <w:t xml:space="preserve"> - </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Chứng chỉ Python kết hợp PostgreSQL – Pluralsight</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Python for Automation – Google Developers Certification</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PCAP – Certified Associate in Python Programming – Python Institute</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Diễn giả khách mời tại Sự kiện Python Vietnam Conf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Thuyết trình chủ đề 'Tối ưu hoá API bằng FastAPI'.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Chia sẻ kinh nghiệm thực tế khi triển khai hệ thống Python quy mô lớn.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Giao lưu cùng các chuyên gia trong ngành công nghệ.</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nhóm phát triển mã nguồn mở tại Python Open Source Vietnam (2021 - 2023)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Góp phần phát triển và bảo trì một thư viện xử lý chuỗi dữ liệu bằng Python.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viết tài liệu hướng dẫn sử dụng cho cộng đồng.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Review mã nguồn và hỗ trợ xử lý lỗi do người dùng báo cáo.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nhóm nghiên cứu tại Phòng Lab AI - Trường Đại học (2022 - nay)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phát triển mô hình xử lý ngôn ngữ tự nhiên bằng Python và TensorFlow.</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Xử lý dữ liệu đầu vào và huấn luyện mô hình từ dữ liệu tiếng Việt.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Triển khai mô hình thành API phục vụ các nhóm nghiên cứu khác.</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Mentor dự án sinh viên tại Chương trình TechTalents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nhóm sinh viên xây dựng ứng dụng quản lý tài chính cá nhân bằng Python.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Định hướng kiến trúc phần mềm và hỗ trợ review code.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 chức các buổi demo kết quả và phản hồi góp ý.</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Trang tuyển dụng việc làm (Python Web Developer, CareerBoost) 2023</w:t>
            </w:r>
          </w:p>
          <w:p>
            <w:pPr>
              <w:rPr>
                <w:rFonts w:hint="default" w:ascii="Quicksand" w:hAnsi="Quicksand" w:cs="Quicksand"/>
                <w:b w:val="0"/>
                <w:bCs w:val="0"/>
                <w:lang w:val="vi-VN"/>
              </w:rPr>
            </w:pPr>
            <w:r>
              <w:rPr>
                <w:rFonts w:hint="default" w:ascii="Quicksand" w:hAnsi="Quicksand" w:cs="Quicksand"/>
                <w:b w:val="0"/>
                <w:bCs w:val="0"/>
                <w:lang w:val="vi-VN"/>
              </w:rPr>
              <w:t xml:space="preserve">  Xây dựng sàn tuyển dụng việc làm đơn giản dành cho sinh viên IT</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chức năng đăng tin, tìm kiếm và ứng tuyển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đăng nhập bằng Google OAuth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Tối ưu SEO và tốc độ truy cập website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Ứng dụng quản lý đơn hàng đa nền tảng (Python Developer, OmniShop) 2023</w:t>
            </w:r>
          </w:p>
          <w:p>
            <w:pPr>
              <w:rPr>
                <w:rFonts w:hint="default" w:ascii="Quicksand" w:hAnsi="Quicksand" w:cs="Quicksand"/>
                <w:b w:val="0"/>
                <w:bCs w:val="0"/>
                <w:lang w:val="vi-VN"/>
              </w:rPr>
            </w:pPr>
            <w:r>
              <w:rPr>
                <w:rFonts w:hint="default" w:ascii="Quicksand" w:hAnsi="Quicksand" w:cs="Quicksand"/>
                <w:b w:val="0"/>
                <w:bCs w:val="0"/>
                <w:lang w:val="vi-VN"/>
              </w:rPr>
              <w:t xml:space="preserve">  Hệ thống xử lý đơn hàng, tồn kho và thanh toán cho cửa hàng bán lẻ</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hệ thống xử lý đơn hàng với Django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thanh toán online qua ví điện tử</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dashboard quản lý bằng Django Admin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Hệ thống quản lý học sinh trực tuyến (Backend Developer, EduTech Solutions) 2022</w:t>
            </w:r>
          </w:p>
          <w:p>
            <w:pPr>
              <w:rPr>
                <w:rFonts w:hint="default" w:ascii="Quicksand" w:hAnsi="Quicksand" w:cs="Quicksand"/>
                <w:b w:val="0"/>
                <w:bCs w:val="0"/>
                <w:lang w:val="vi-VN"/>
              </w:rPr>
            </w:pPr>
            <w:r>
              <w:rPr>
                <w:rFonts w:hint="default" w:ascii="Quicksand" w:hAnsi="Quicksand" w:cs="Quicksand"/>
                <w:b w:val="0"/>
                <w:bCs w:val="0"/>
                <w:lang w:val="vi-VN"/>
              </w:rPr>
              <w:t xml:space="preserve">  Xây dựng hệ thống theo dõi kết quả học tập và điểm danh cho các trường phổ thông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kế cơ sở dữ liệu sử dụng PostgreSQL</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Phát triển API REST với Django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chức năng phân quyền cho giáo viên và phụ huynh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Nền tảng đào tạo nội bộ (Backend Engineer, SmartTrain) 2020</w:t>
            </w:r>
          </w:p>
          <w:p>
            <w:pPr>
              <w:rPr>
                <w:rFonts w:hint="default" w:ascii="Quicksand" w:hAnsi="Quicksand" w:cs="Quicksand"/>
                <w:b w:val="0"/>
                <w:bCs w:val="0"/>
                <w:lang w:val="vi-VN"/>
              </w:rPr>
            </w:pPr>
            <w:r>
              <w:rPr>
                <w:rFonts w:hint="default" w:ascii="Quicksand" w:hAnsi="Quicksand" w:cs="Quicksand"/>
                <w:b w:val="0"/>
                <w:bCs w:val="0"/>
                <w:lang w:val="vi-VN"/>
              </w:rPr>
              <w:t xml:space="preserve">  Quản lý khóa học, điểm thi và đánh giá kết quả học tập nhân viên</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kế hệ thống khóa học có lịch trình và cấp chứng nhận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Kết nối cơ sở dữ liệu với hệ thống điểm danh chấm công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hệ thống trên cloud server</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Cổng thông tin nội bộ doanh nghiệp (Fullstack Python Developer, BizCorp) 2021</w:t>
            </w:r>
          </w:p>
          <w:p>
            <w:pPr>
              <w:rPr>
                <w:rFonts w:hint="default" w:ascii="Quicksand" w:hAnsi="Quicksand" w:cs="Quicksand"/>
                <w:b w:val="0"/>
                <w:bCs w:val="0"/>
                <w:lang w:val="vi-VN"/>
              </w:rPr>
            </w:pPr>
            <w:r>
              <w:rPr>
                <w:rFonts w:hint="default" w:ascii="Quicksand" w:hAnsi="Quicksand" w:cs="Quicksand"/>
                <w:b w:val="0"/>
                <w:bCs w:val="0"/>
                <w:lang w:val="vi-VN"/>
              </w:rPr>
              <w:t xml:space="preserve">  Nền tảng lưu trữ tài liệu, trao đổi nội bộ và thông báo cho nhân viên công ty</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hệ thống đăng nhập SSO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module chat nội bộ bằng WebSocket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Sử dụng Flask kết hợp ReactJS để phát triển frontend</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
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DevOps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Đỗ Tùng Giang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định hướng phát triển thành một DevOps Engineer chuyên sâu, có khả năng xây dựng và duy trì các hệ thống CI/CD mạnh mẽ, tự động hóa hoàn toàn quá trình triển khai phần mềm nhằm tăng tốc độ release và đảm bảo tính ổn định cho môi trường production.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21/01/1987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0900410808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Điện tử - Viễn thông tại Đại học Giao thông Vận tải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Agile/Scrum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AWS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Đọc sách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Sưu tầm sách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Đi bộ đường dài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hội thảo công nghệ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Trồng cây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Đặng Hữu Tài (Infrastructure Architect - Công ty TechGrid) - tai.dang@techgrid.vn - 0944333222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Mỹ Duyên (Quản lý kỹ thuật - Công ty NextInfra) - duyen.tran@nextinfra.vn - 0933111222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Võ Thị Mai (DevOps Lead - Công ty AgileTech) - mai.vo@agiletech.vn - 0908000888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Hồ Văn Lâm (Trưởng nhóm DevOps - Công ty CoreSys) - lam.ho@coresys.vn - 0912555666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Kỹ sư Hạ tầng Tự động hóa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TechBase Solution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Kubernetes để quản lý hệ thống microservices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Python và Bash để tự động hoá thao tác triển khai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Giám sát log bằng ELK Stack và xử lý sự cố hệ thống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DevOps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SmartCode (2018-2019)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triển khai các job tự động kiểm tra mã nguồn với GitLab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Tìm hiểu và áp dụng mô hình CI/CD cho ứng dụng nội bộ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và hỗ trợ cấu hình server, domain, SSL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DevOps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CloudOps Việt Nam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và duy trì pipeline CI/CD sử dụng Jenkins và GitLab CI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Quản lý hạ tầng AWS sử dụng Terraform và Ansible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hệ thống giám sát hiệu năng với Prometheus và Grafana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System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GlobalDev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hạ tầng cloud trên AWS với auto scaling và load balancing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Tạo file playbook Ansible để chuẩn hóa môi trường dev/test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sự cố và nâng cấp bảo mật định kỳ cho hệ thống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kỹ sư có sáng kiến tự động hóa tốt nhất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kỹ sư đóng góp nổi bật trong việc tối ưu tài nguyên hạ tầng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Kỹ sư DevOps xuất sắc nhất quý IV tại Công ty TechOps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AWS Certified DevOps Engineer – Professional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CI/CD Pipelines with Jenkins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câu lạc bộ Hệ thống Mạng tại CLB NetworkTech - Đại học Giao thông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workshop hướng dẫn cấu hình VLAN, trunking trên switch Cisco.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Xây dựng phòng lab mô phỏng mạng nội bộ bằng GNS3.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sinh viên thực hành chia subnet và định tuyến tĩnh.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triển khai mạng nội bộ tại Phòng CNTT - Đại học Bách Khoa (2020 - 2022)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thiết kế sơ đồ mạng cho các phòng ban của trường.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 công, đi dây, lắp đặt thiết bị chuyển mạch, bộ định tuyến.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Cấu hình cơ bản mạng LAN, DHCP, NAT cho các khu vực giảng đường.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kỹ thuật tại triển lãm công nghệ tại TechExpo Vietnam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lập mạng không dây cho khu trưng bày thiết bị IoT.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Phối hợp đội CNTT kiểm tra ổn định kết nối trình diễn trực tiếp.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Giải quyết sự cố mạng tức thời trong thời gian diễn ra hội chợ.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Tự động hóa triển khai hạ tầng bằng Terraform (Infrastructure Engineer, DevInfra)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Chuẩn hóa và tự động hóa việc tạo mới môi trường hạ tầng trên AWS.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file Terraform quản lý toàn bộ cấu trúc VPC, EC2, RDS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Terraform vào GitOps flow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thử hạ tầng bằng Terraform Plan và Apply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
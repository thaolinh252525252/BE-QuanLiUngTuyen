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Thị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nâng cao khả năng viết mã chất lượng cao, theo chuẩn PEP8 và có độ bao phủ kiểm thử cao. Tôi mong muốn sử dụng các công cụ như Pytest, CI/CD pipelines, Docker và GitLab để tự động hóa quá trình kiểm thử và triển khai, đảm bảo độ tin cậy và khả năng rollback linh hoạt trong môi trường production.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25/10/1991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0753609088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Tuấn Linh (Giám đốc sản phẩm - Công ty AlphaDev) - linh.dang@alphadev.vn - 0955666444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Khánh (Project Manager - Công ty NextGen) - khanh.vu@nextgen.vn - 0977666555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Testing với Pytest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
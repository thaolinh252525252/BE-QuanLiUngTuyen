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Hùng Khanh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phát triển thành một DevOps Engineer chuyên sâu, có khả năng xây dựng và duy trì các hệ thống CI/CD mạnh mẽ, tự động hóa hoàn toàn quá trình triển khai phần mềm nhằm tăng tốc độ release và đảm bảo tính ổn định cho môi trường production.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06/12/1988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0895944338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Monitoring (Prometheus, Grafana)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Phạm Ngọc Hà (Senior SRE - Công ty SafeDeploy) - ha.pham@safedeploy.vn - 0988999000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Đặng Hữu Tài (Infrastructure Architect - Công ty TechGrid) - tai.dang@techgrid.vn - 0944333222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Quỳnh (CTO - Công ty DevSolutions) - quynh.nguyen@devsolutions.vn - 0911222333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Minh (Lead Platform Engineer - Công ty FinOps) - minh.le@finops.vn - 0933444555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Trọng Tuấn (System Reliability Engineer - Công ty Cloudify) - tuan.nguyen@cloudify.vn - 0966777888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System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GlobalDev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hạ tầng cloud trên AWS với auto scaling và load balancing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file playbook Ansible để chuẩn hóa môi trường dev/test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sự cố và nâng cấp bảo mật định kỳ cho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Tự động hóa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TechBase Solution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Kubernetes để quản lý hệ thống microservices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và Bash để tự động hoá thao tác triển khai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log bằng ELK Stack và xử lý sự cố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CloudOps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duy trì pipeline CI/CD sử dụng Jenkins và GitLab CI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hạ tầng AWS sử dụng Terraform và Ansible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giám sát hiệu năng với Prometheus và Grafana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FinCloud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cấu hình máy chủ Linux và tối ưu hiệu suất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dịch vụ trên Docker và cấu hình Nginx reverse proxy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team phát triển trong môi trường staging  production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SmartCode (2018-2019)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triển khai các job tự động kiểm tra mã nguồn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Tìm hiểu và áp dụng mô hình CI/CD cho ứng dụng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hỗ trợ cấu hình server, domain, SSL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tiên phong triển khai monitoring tập trung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triển khai hệ thống Kubernetes production ổn định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có sáng kiến tự động hóa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DevSecOps Fundamentals – Open Security Training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CI/CD Pipelines with Jenkins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Docker Certified Associate (DCA)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DevOps Engineer Expert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Monitoring Systems with Prometheus and Grafana – Pluralsight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tài liệu hướng dẫn cấu hình router tại Blog kỹ thuật cá nhân – netadmin.vn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bài viết chi tiết hướng dẫn cấu hình PPPoE, NAT, DHCP Server.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kinh nghiệm xử lý lỗi DNS và mất tín hiệu đường truyền.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hoá băng thông sử dụng QoS và giới hạn IP.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bảo trì hệ thống camera an ninh tại Công ty Bảo vệ Thăng Long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kết nối mạng cho hệ thống camera IP ở văn phòng và kho.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port forwarding để giám sát từ xa qua internet.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tra lỗi thiết bị và khắc phục tình trạng mất kết nối.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Cải tiến hệ thống log tập trung với ELK Stack (DevOps Engineer, FinSight)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Giúp đội phát triển dễ dàng truy vết lỗi bằng hệ thống log phân tích thời gian thực.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Elasticsearch, Logstash và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log từ container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hiển thị lỗi theo mức độ và nguồn phát sinh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Thiết lập hệ thống giám sát tập trung (DevOps Engineer, RetailTech)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Tăng cường khả năng giám sát và cảnh báo của toàn bộ hệ thống dịch vụ chạy trong Docker.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Prometheus để thu thập metric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Grafana với alert rule theo CPU, RAM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qua Slack và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triển khai hạ tầng bằng Terraform (Infrastructure Engineer, DevInfra)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hóa và tự động hóa việc tạo mới môi trường hạ tầng trên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file Terraform quản lý toàn bộ cấu trúc VPC, EC2, RDS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Terraform vào GitOps flow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hạ tầng bằng Terraform Plan và Apply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Kubernetes cho hệ thống microservices (Kỹ sư Hạ tầng DevOps, CloudNext)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lập môi trường Kubernetes để chạy các dịch vụ độc lập, phục vụ hàng nghìn request mỗi giờ.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Cluster K8s trên GCP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Helm chart để quản lý cấu hình ứng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Prometheus và Grafana để theo dõi tài nguyên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
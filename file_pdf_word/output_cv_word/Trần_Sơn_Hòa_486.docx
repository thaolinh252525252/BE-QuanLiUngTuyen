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Sơn Hòa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nghiên cứu và triển khai các cơ chế bảo mật nâng cao như Zero Trust, Network Segmentation, và bảo vệ dữ liệu trong môi trường hybrid cloud.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10/12/1994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0383301420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SIEM (Splunk, ELK)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DevSecOps (GitLab CI + SAST/DAST)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Kim Ngân (Security Compliance Officer – DevSecure) - ngan.tran@devsecure.vn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Văn Duy (Quản lý hệ thống bảo mật – DataSafe Solutions) - duy.vu@datasafe.vn - 0909111222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An toàn Thông tin xuất sắc quý III tại Công ty AnToanTech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triển khai SIEM hiệu quả nhất tại bộ phận bảo mật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Security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Cloud Security Professional (CCSP)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nghiên cứu bảo mật web tại CLB IT trẻ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khai thác lỗi XSS, CSRF trên các bài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và hỗ trợ quá trình viết báo cáo kỹ thuật.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phần trình bày đề tài bảo mật cuối kỳ.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
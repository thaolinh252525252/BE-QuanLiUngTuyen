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Nga Tú</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kết hợp kỹ năng phân tích định lượng với trực quan hóa nâng cao để xây dựng hệ thống dashboard giúp ban lãnh đạo theo dõi hiệu quả hoạt động theo thời gian thực.</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15/03/1981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0925603359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Phân tích và Quản lý dữ liệu tại Đại học Phenikaa  - Công nghệ Thông tin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Critical Thinking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A/B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Minh Phương (Senior BI Developer - Công ty RetailMetrics) - phuong.vu@retailmetrics.vn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Hoàng Lan Hương (Product Manager - Công ty InsightHub) - huong.hoang@insighthub.vn - 0911999888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Mai Văn Trí (Giảng viên Phân tích Dữ liệu - Đại học Kinh tế) - tri.mai@ueh.edu.vn - 0933888777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TechCommerce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hành vi người dùng trên nền tảng TMĐT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trên Google Data Studio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Đề xuất cải tiến quy trình bán hàng dựa trên dữ liệu thống kê</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Reporting Specialist</w:t>
            </w:r>
            <w:r>
              <w:rPr>
                <w:rFonts w:hint="default" w:ascii="Quicksand" w:hAnsi="Quicksand" w:cs="Quicksand"/>
                <w:color w:val="auto"/>
                <w:sz w:val="20"/>
                <w:szCs w:val="20"/>
              </w:rPr>
              <w:t xml:space="preserve"> tại Công ty Tài chính Fina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hàng ngày về KPI cho bộ phận tín dụng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lớn từ nhiều nguồn khác nhau qua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đội sản phẩm để theo dõi hiệu quả chiến dịch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Công ty InsightPlus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Thu thập và làm sạch dữ liệu từ hệ thống ERP để phân tích hiệu suất vận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trực quan trên Power BI phục vụ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các phòng ban để định nghĩa KPI và quy trình đo lường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hoàn thành dashboard KPI toàn công ty trước thời hạn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cá nhân phân tích giúp tối ưu chi phí marketing đáng kể</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IBM Data Science Professional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tổ chức Hackathon phân tích dữ liệu tại Câu lạc bộ Dữ liệu  Kinh doanh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đề bài, bộ dữ liệu mẫu và tiêu chí chấm điểm.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truyền thông, gọi tài trợ và điều phối thi đấu.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kết quả và viết báo cáo kết thúc chương trình.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dự án tốt nghiệp tại Đại học Thương mại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thực hiện đề tài phân tích thị trường tiêu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Định hướng sử dụng Excel, SPSS và Google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và góp ý cho phần trình bày dashboard cuối khóa.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Phân tích dữ liệu cộng đồng tại Dự án OpenData vì Việt Nam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phân tích dữ liệu dân cư và y tế phục vụ hoạch định chính sách.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các dashboard công khai để người dân dễ tiếp cận số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việc nhóm cùng nhiều chuyên gia để tổng hợp insight.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dữ liệu tại Phòng Khoa học Dữ liệu - Đại học (2019 - 2021)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dữ liệu kết quả học tập để xây dựng hệ thống cảnh báo sớm.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Python và SPSS để xây dựng mô hình dự đoán.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Cùng nhóm công bố bài viết khoa học trong hội thảo quốc gia.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workshop tại DataCamp tại Việt Nam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chủ đề 'Trực quan hóa dữ liệu với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tạo báo cáo tương tác từ dữ liệu tài chính.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lựa chọn công cụ phân tích phù hợp mục tiêu nghề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hiệu quả chiến dịch marketing (Chuyên viên phân tích, MarketInsight) 2020</w:t>
            </w:r>
          </w:p>
          <w:p>
            <w:pPr>
              <w:rPr>
                <w:rFonts w:hint="default" w:ascii="Quicksand" w:hAnsi="Quicksand" w:cs="Quicksand"/>
                <w:b w:val="0"/>
                <w:bCs w:val="0"/>
                <w:lang w:val="vi-VN"/>
              </w:rPr>
            </w:pPr>
            <w:r>
              <w:rPr>
                <w:rFonts w:hint="default" w:ascii="Quicksand" w:hAnsi="Quicksand" w:cs="Quicksand"/>
                <w:b w:val="0"/>
                <w:bCs w:val="0"/>
                <w:lang w:val="vi-VN"/>
              </w:rPr>
              <w:t xml:space="preserve">  So sánh các chiến dịch marketing đa kênh để đo lường ROI và đề xuất tối ưu ngân sách.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Tổng hợp dữ liệu từ Facebook Ads, Google Ads và CRM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tích A/B Testing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đánh giá và đề xuất cải tiến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hành vi khách hàng mua sắm trực tuyến (Data Analyst, EcomX)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phân tích dữ liệu từ 1 triệu lượt truy cập website nhằm tối ưu hóa tỷ lệ chuyển đổi mua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làm sạch dữ liệu hành vi từ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cụm khách hàng bằng KMeans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theo dõi chuyển đổi theo thiết bị và khung giờ</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
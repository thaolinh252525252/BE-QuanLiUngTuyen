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Ngân Yến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xây dựng mô hình NLP tiếng Việt có độ chính xác cao, áp dụng trong chatbot, phân loại nội dung, tổng hợp văn bản và các hệ thống hỗ trợ khách hàng.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15/03/1983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0912295292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Công nghệ Thông tin – ĐHQG TP.HCM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Preprocessing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Xử lý ngôn ngữ tiếng Việt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Deep Learning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Tùng (Lead Data Scientist - Công ty FinAI) - tung.pham@finai.vn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Mai Lan (Trưởng nhóm NLP - Công ty VietAI) - lan.vu@vietai.vn - 0966888999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Quốc Hưng (Senior AI Engineer - Công ty EcomAI) - hung.trinh@ecomai.vn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Hồng Ánh (AI Project Manager - Công ty DataInsight) - anh.nguyen@datainsight.vn - 0909222333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sáng tạo cho giải pháp phân loại văn bản với BERT tiếng Việt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'Kỹ sư học máy tận tâm' trong dự án triển khai AI quy mô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MLOps Fundamentals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AI for Everyone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khóa học Machine Learning cơ bản tại Trung tâm Tin học UIT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làm quen với scikit-learn, pandas và numpy.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các thắc mắc về quá trình huấn luyện mô hình ML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và hệ thống máy chủ cho lớp học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trên blog AI Việt tại aivietnam.tech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phân tích kiến trúc Transformer và các ứng dụng NLP.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thuật và hướng dẫn đọc paper 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cách sử dụng PyTorch và TensorFlow trong dự án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dự án AI phát hiện gian lận tài chính tại Công ty FinAI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giao dịch tài chính để phát hiện hành vi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Huấn luyện mô hình Random Forest và Gradient Boosting với dữ liệu nhãn lịch sử.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real-time prediction phục vụ kiểm duyệt giao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Tech Talk 'AI trong đời sống' tại TechTalks UIT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cách các mô hình GPT và DALL-E tạo nội dung văn bản và hình ảnh.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thích ứng dụng thực tiễn của AI trong giáo dục và thương mại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định hướng học AI cho sinh viên CNTT.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
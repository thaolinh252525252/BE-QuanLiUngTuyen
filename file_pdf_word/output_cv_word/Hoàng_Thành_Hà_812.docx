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Thành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08/09/1988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0757146377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Mạng máy tính và truyền thông dữ liệu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
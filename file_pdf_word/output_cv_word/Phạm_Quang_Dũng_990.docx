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Quang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và áp dụng các mô hình mới nhất như BERT, GPT, ViT để tạo ra các ứng dụng AI phù hợp với thị trường Việt Nam và có thể mở rộng toàn cầu.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11/11/1994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0334328439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
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Nam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28/02/1992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0348012196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đọc log và phân tích lỗi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Tự dựng server tại nhà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
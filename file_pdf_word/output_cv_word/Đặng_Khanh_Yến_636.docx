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Khanh Yến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tham gia các dự án có quy mô lớn, có độ phức tạp cao, từ đó nâng cao khả năng phân tích yêu cầu nghiệp vụ và phát hiện lỗi logic ngay từ sớm.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12/04/1989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0742305960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Khả năng đọc log và phân tích lỗi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Viết test case  test scenario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 thiên nhiên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Lắp ráp phần cứng PC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(QA Manager - Công ty Phần mềm NextGen) - ha.nguyen@nextgen.vn - 0908123456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Thu Hiền (Trưởng phòng QA - Công ty SmartTest) - hien.do@smarttest.vn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Cường (Trưởng nhóm Kiểm thử - Công ty EcomX) - cuong.pham@ecomx.vn - 0912233445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khen thưởng vì hỗ trợ triển khai kiểm thử tự động CI/CD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Nhất cuộc thi kiểm thử phần mềm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Test Automation with Robot Framework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chia sẻ tại hội thảo nội bộ tại Công ty phần mềm AlphaTech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“Kiểm thử tự động – Bắt đầu từ đâu?”.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lộ trình học phù hợp với sinh viên muốn theo QA.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minigame kiểm tra kiến thức kiểm thử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
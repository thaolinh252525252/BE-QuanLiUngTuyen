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Thu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23/08/1995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0969722687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Thủy Lợi  - Kỹ thuật máy tính tại Đại học Sư phạm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Problem Solving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TDD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Huyền (Scrum Master - Công ty AgileTech) - huyen.luong@agiletech.vn - 0909666777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Tuấn Linh (Giám đốc sản phẩm - Công ty AlphaDev) - linh.dang@alphadev.vn - 0955666444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TechFlow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API RESTful sử dụng Django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frontend để kết nối và kiểm thử tính năng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unit test và tạo tài liệu kỹ thuật chi tiết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Web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Infotech (2019-2020)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API backend cho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thanh toán bằng Stripe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chức năng gửi email tự động cho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DataLogic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lớn và xây dựng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lưu trữ và xử lý bằng MongoDB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để tự động hóa xử lý dữ liệu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Finhub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Lập trình hệ thống giao dịch tài chính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bảo mật qua JWT  kiểm soát phân quyền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logging  alert sử dụng Sentry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Phân tích Dữ liệu bằng Python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Flask và REST API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Sự kiện Python Vietnam Conf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Thuyết trình chủ đề 'Tối ưu hoá API bằng FastAPI'.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khi triển khai hệ thống Python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cùng các chuyên gia trong ngành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cá nhân quản lý công việc (Python Solo Dev, Dự án cá nhân)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Quản lý công việc cá nhân theo mô hình Kanban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toàn bộ hệ thống backend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gửi thông báo Telegram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lịch sử công việc bằng SQLite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đơn hàng đa nền tảng (Python Developer, OmniShop)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xử lý đơn hàng, tồn kho và thanh toán cho cửa hàng bán lẻ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hệ thống xử lý đơn hàng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thanh toán online qua ví điện tử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quản lý bằng Django Admin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
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Trần Thanh Minh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tham gia nghiên cứu AI ứng dụng trong giáo dục như hệ thống gợi ý lộ trình học, chấm điểm tự động, nhận diện giọng nói để nâng cao chất lượng giảng dạy.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26/11/1987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0737761889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phần mềm tại Học viện Công nghệ Bưu chính Viễn thông  - Toán – Tin ứng dụng tại Đại học Khoa học Tự nhiên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PyTorch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Natural Language Processing (NLP)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Git  GitHub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Docker cho AI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Computer Vision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hội thảo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Hồng Ánh (AI Project Manager - Công ty DataInsight) - anh.nguyen@datainsight.vn - 0909222333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Quốc Hưng (Senior AI Engineer - Công ty EcomAI) - hung.trinh@ecomai.vn - 0909777666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SmartVision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huấn luyện mô hình nhận diện khuôn mặt sử dụng CNN và OpenCV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hình ảnh đầu vào và triển khai mô hình trên hệ thống giám sát an ninh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mô hình để hoạt động thời gian thực với GPU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có báo cáo kỹ thuật được đọc nhiều nhất trên nền tảng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Natural Language Processing Specialization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Advanced Computer Vision with TensorFlow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MLOps Fundamentals – DataCamp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Deep Learning Specialization – DeepLearning.AI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Applied Data Science with Python – University of Michigan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tổ chức học thuật về AI tại Câu lạc bộ Sinh viên AI (2019 - 2021)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hội thảo về thị giác máy tính, xử lý ngôn ngữ tự nhiên.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Mời chuyên gia từ các công ty AI đến chia sẻ kinh nghiệm.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Phụ trách truyền thông và viết báo cáo sau hội thảo.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phân loại văn bản tự động cho doanh nghiệp (AI Engineer, BizAI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phân loại email và tài liệu nội bộ bằng mô hình học máy.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văn bản bằng Python và NLTK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SVM và BERT để phân loại chủ đề tài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FastAPI và tích hợp vào dashboard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biển số xe (AI Engineer, VisionAI)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OCR để nhận diện biển số xe từ ảnh giám sát giao thông.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ảnh và trích xuất vùng chứa biển số bằng YOLO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Nhận diện ký tự bằng mô hình CNN kết hợp CRNN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cloud để xử lý theo batch mỗi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nhận diện khuôn mặt chấm công (Computer Vision Engineer, SmartHR)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hệ thống nhận diện khuôn mặt thời gian thực cho doanh nghiệp vừa và nhỏ.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CNN với TensorFlow để nhận diện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nhận diện trên camera realtime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mô hình với hệ thống chấm công và ghi log ra cơ sở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
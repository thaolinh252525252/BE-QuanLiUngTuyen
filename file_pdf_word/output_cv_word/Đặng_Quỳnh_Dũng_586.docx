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Quỳnh Dũng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học và ứng dụng các phương pháp bảo mật hệ thống mạng như IDS/IPS, VLAN, Firewall rules, VPN để phòng ngừa và ngăn chặn các cuộc tấn công có chủ đích vào hạ tầng CNTT.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23/05/1995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0969968232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Bách khoa Hà Nội  - Hệ thống thông tin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Identity and Access Management (IAM)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Ngọc Ánh (Senior Security Engineer – BizSecure) - anh.nguyen@bizsecure.vn - 0966888777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Vũ Văn Duy (Quản lý hệ thống bảo mật – DataSafe Solutions) - duy.vu@datasafe.vn - 0909111222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Kiên (Pentest Team Lead – SecureTest Lab) - kien.trinh@securetest.vn - 0944222333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Quang Minh (Security Operations Manager – FinSec Việt Nam) - minh.tran@finsec.vn - 0933666888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cá nhân đóng góp nhiều nhất cho hệ thống cảnh báo an ninh mạng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kỹ sư có phản ứng sự cố nhanh nhất trong hệ thống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triển khai SIEM hiệu quả nhất tại bộ phận bảo mật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đề cử danh hiệu 'Gương mặt trẻ lĩnh vực An ninh mạng'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'Kỹ sư có sáng kiến bảo mật nội bộ' của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Information Systems Security Professional (CISSP)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Security, Compliance, and Identity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An toàn thông tin tại CLB Sinh viên An ninh mạng - Học viện Kỹ thuật Mật mã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về bảo mật Wi-Fi, DNS spoofing.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 đấu CTF nội bộ và luyện tập giải bài reversing.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tài liệu và tổng hợp hướng dẫn học về pentest.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bảo mật tại Công ty SecureTech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quét lỗ hổng hệ thống nội bộ bằng Burp Suite và OWASP ZAP.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viết báo cáo lỗ hổng và đề xuất giải pháp khắc phục.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đánh giá bảo mật website khách hàng theo OWASP Top 10.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diễn tập Red Team nội bộ tại Ngân hàng Tài chính Việt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khai thác giả lập các lỗ hổng hệ thống nội bộ.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tự động hóa kiểm tra cấu hình sai trên firewall và IDS.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Lập kế hoạch và báo cáo lỗ hổng gửi nhóm Blue Team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bảo mật thông tin tại infosecjournal.vn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kiến thức về bảo mật hệ thống và ứng dụng web.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kiểm tra bảo mật với Kali Linux và Metasploit.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phân tích kỹ thuật về các cuộc tấn công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sự kiện CTF tại Vietnam Cybersecurity Week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kỹ thuật cho các đội chơi trong cuộc thi Capture The Flag.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Cài đặt và cấu hình máy chủ hosting bài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Giám sát an toàn hệ thống trong suốt thời gian diễn ra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Bảo mật hệ thống cloud AWS (Cloud Security Engineer, CloudGuard Asia)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Đánh giá và cải thiện bảo mật cho hệ thống web triển khai trên hạ tầng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IAM theo nguyên tắc phân quyền tối thiểu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Kích hoạt CloudTrail và cảnh báo hoạt động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tra cấu hình S3 bucket, RDS và các dịch vụ công khai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Đánh giá bảo mật ứng dụng web nội bộ (Pentester, SecureCode Labs)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Thực hiện kiểm thử xâm nhập cho các ứng dụng web nội bộ nhằm xác định và khắc phục lỗ hổng OWASP Top 10.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Burp Suite, Nikto, OWASP ZAP để phân tích lỗ hổng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báo cáo phân tích và hướng dẫn khắc phục chi tiết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Hỗ trợ đội phát triển sửa lỗi và tái kiểm tra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kiểm tra cấu hình bảo mật hệ thống (DevSecOps Engineer, DevShield)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công cụ nội bộ dùng Python và Bash để kiểm tra định kỳ các cấu hình sai lệch và gửi báo cáo cho quản lý.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các tiêu chuẩn cấu hình an toàn cho Linux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tra các thiết lập quan trọng (sudo, ssh, firewall)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báo cáo HTML qua email mỗi tuần tự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SIEM nội bộ (Security Analyst, FinSec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Tập hợp log từ các hệ thống và phân tích cảnh báo an ninh bằng ELK Stack (Elasticsearch, Logstash, Kibana).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Logstash để thu thập log từ firewall, server, IDS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trong Kibana theo dõi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quy tắc cảnh báo và quy trình xử lý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
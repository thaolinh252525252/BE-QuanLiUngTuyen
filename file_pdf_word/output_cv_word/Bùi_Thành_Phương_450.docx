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Thành Phương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chuyên gia phân tích dữ liệu chuyên sâu trong ngành tài chính – ngân hàng, sử dụng dữ liệu để phát hiện gian lận, phân tích tín dụng và dự đoán rủi ro.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11/11/1991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0809682352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Thành Nam (Head of Analytics - Công ty MarketView) - nam.dang@marketview.vn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Mai Văn Trí (Giảng viên Phân tích Dữ liệu - Đại học Kinh tế) - tri.mai@ueh.edu.vn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(Lead Data Analyst - Công ty FinData) - hung.tran@findata.vn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Ngọc (Giám đốc Dữ liệu - Công ty BizTech) - ngoc.le@biztech.vn - 0912345678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InsightPlus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Thu thập và làm sạch dữ liệu từ hệ thống ERP để phân tích hiệu suất vận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trực quan trên Power BI phục vụ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các phòng ban để định nghĩa KPI và quy trình đo lường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TechCommerce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hành vi người dùng trên nền tảng TMĐT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trên Google Data Studio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Đề xuất cải tiến quy trình bán hàng dựa trên dữ liệu thống kê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Reporting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Tài chính Fina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hàng ngày về KPI cho bộ phận tín dụng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lớn từ nhiều nguồn khác nhau qua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đội sản phẩm để theo dõi hiệu quả chiến dịch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trong chiến dịch số hóa quy trình báo cáo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nhận hoàn thành xuất sắc chương trình chuyển đổi số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phân tích dữ liệu xuất sắc quý I tại Công ty ABC Insight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Data Analyst Associate – Microsoft Power BI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Fundamentals of Data Visualization – University of Illinois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Excel to MySQL: Analytic Techniques for Business – Duke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phân tích dữ liệu tại Công ty Tư vấn Kinh doanh BizInsight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dữ liệu bán hàng từ các kênh phân phối.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báo cáo doanh thu theo khu vực trên Excel và PowerPoint.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nhóm xây dựng chỉ số đo lường hiệu quả chiến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phân tích khảo sát tại GreenFuture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dữ liệu khảo sát môi trường của 3000 người dân.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Tính toán thống kê cơ bản và xây dựng biểu đồ tóm tắt.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Cung cấp bảng báo cáo định dạng Excel cho nhóm nghiên cứu.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hiệu quả chiến dịch marketing (Chuyên viên phân tích, MarketInsight)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So sánh các chiến dịch marketing đa kênh để đo lường ROI và đề xuất tối ưu ngân sách.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Tổng hợp dữ liệu từ Facebook Ads, Google Ads và CRM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tích A/B Testing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đánh giá và đề xuất cải tiến chiến dịch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phân tích dữ liệu nhân sự nội bộ (Chuyên viên phân tích dữ liệu, HR DataWorks)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giúp phòng nhân sự đánh giá hiệu quả làm việc và tỉ lệ nghỉ việc của nhân viên theo thời gian.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từ phần mềm chấm công và quản lý nhân sự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xu hướng nghỉ việc theo phòng ban và mùa vụ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động hỗ trợ quyết định giữ chân nhân tài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giám sát hiệu suất kinh doanh (Phân tích dữ liệu  trực quan hóa, BizDashboard)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báo cáo động theo thời gian thực cho ban lãnh đạo doanh nghiệp lớn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dashboard bằng Power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dữ liệu từ hệ thống CRM và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truy vấn SQL để cải thiện tốc độ hiển thị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đoán tỷ lệ bỏ học dựa trên dữ liệu học sinh (Data Analyst, EduData Lab)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dữ liệu học tập và hành vi để dự báo nguy cơ học sinh bỏ học sớm.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hành vi học tập từ hệ thống LMS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logistic regression với Python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Trực quan hóa nhóm học sinh có nguy cơ cao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
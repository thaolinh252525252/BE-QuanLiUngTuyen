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Minh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truyền đạt kiến thức AI cho cộng đồng qua các bài viết kỹ thuật, chia sẻ trên YouTube, hoặc giảng dạy các khóa học về Machine Learning, Data Science.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19/08/1990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0881155401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nhì cuộc thi mô hình AI dự đoán rủi ro tín dụng tổ chức bởi ngân hàng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Applied Data Science with Python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Azure AI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AI4VN tại Diễn đàn Trí tuệ Nhân tạo Việt Nam (AI4VN)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triển khai hệ thống demo AI tại gian hàng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Trực tiếp giới thiệu ứng dụng nhận diện khuôn mặt thời gian thực cho khách tham quan.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truyền thông kỹ thuật trước và sau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AI ứng dụng tại Phòng thí nghiệm AI, ĐH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mô hình học sâu (deep learning) áp dụng vào nhận dạng hình ảnh y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huấn luyện mô hình CNN trên dữ liệu ảnh chụp X-quang và MRI.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Công bố 1 bài báo khoa học tại hội thảo quốc gia về AI năm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
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Hiếu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19/12/1981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0847874332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
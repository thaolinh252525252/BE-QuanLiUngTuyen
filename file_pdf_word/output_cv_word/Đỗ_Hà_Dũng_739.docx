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Kỹ sư DevOps</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Đỗ Hà Dũng</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đặt mục tiêu trở thành DevOps Lead trong vòng 3 năm tới, có đủ năng lực kỹ thuật và tư duy hệ thống để định hướng hạ tầng kỹ thuật toàn công ty, đồng thời dẫn dắt team DevOps tối ưu hiệu suất và độ tin cậy.</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18/12/1981</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0827828244</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Kỹ thuật phần mềm tại Đại học FPT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Networking cơ bản</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Jenkins</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Thiết kế sản phẩm cá nhân</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Phạm Ngọc Hà (Senior SRE - Công ty SafeDeploy) - ha.pham@safedeploy.vn - 0988999000</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Nguyễn Thị Quỳnh (CTO - Công ty DevSolutions) - quynh.nguyen@devsolutions.vn - 0911222333</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Lê Văn Minh (Lead Platform Engineer - Công ty FinOps) - minh.le@finops.vn - 0933444555</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Võ Thị Mai (DevOps Lead - Công ty AgileTech) - mai.vo@agiletech.vn - 0908000888</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Hồ Văn Lâm (Trưởng nhóm DevOps - Công ty CoreSys) - lam.ho@coresys.vn - 0912555666</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System Engineer</w:t>
            </w:r>
            <w:r>
              <w:rPr>
                <w:rFonts w:hint="default" w:ascii="Quicksand" w:hAnsi="Quicksand" w:cs="Quicksand"/>
                <w:color w:val="auto"/>
                <w:sz w:val="20"/>
                <w:szCs w:val="20"/>
              </w:rPr>
              <w:t xml:space="preserve"> tại GlobalDev (2021-2023)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Thiết kế hạ tầng cloud trên AWS với auto scaling và load balancing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Tạo file playbook Ansible để chuẩn hóa môi trường dev/test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Xử lý sự cố và nâng cấp bảo mật định kỳ cho hệ thống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Kỹ sư Hạ tầng Tự động hóa</w:t>
            </w:r>
            <w:r>
              <w:rPr>
                <w:rFonts w:hint="default" w:ascii="Quicksand" w:hAnsi="Quicksand" w:cs="Quicksand"/>
                <w:color w:val="auto"/>
                <w:sz w:val="20"/>
                <w:szCs w:val="20"/>
              </w:rPr>
              <w:t xml:space="preserve"> tại TechBase Solution (2020-2022)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Triển khai Kubernetes để quản lý hệ thống microservices</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Viết script Python và Bash để tự động hoá thao tác triển khai</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Giám sát log bằng ELK Stack và xử lý sự cố hệ thống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DevOps Intern</w:t>
            </w:r>
            <w:r>
              <w:rPr>
                <w:rFonts w:hint="default" w:ascii="Quicksand" w:hAnsi="Quicksand" w:cs="Quicksand"/>
                <w:color w:val="auto"/>
                <w:sz w:val="20"/>
                <w:szCs w:val="20"/>
              </w:rPr>
              <w:t xml:space="preserve"> tại SmartCode (2018-2019)</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Tham gia triển khai các job tự động kiểm tra mã nguồn với GitLab</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Tìm hiểu và áp dụng mô hình CI/CD cho ứng dụng nội bộ</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Học và hỗ trợ cấu hình server, domain, SSL</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Vinh danh kỹ sư đóng góp nổi bật trong việc tối ưu tài nguyên hạ tầng</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Bằng khen vì triển khai hệ thống Kubernetes production ổn định</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Terraform Associate Certification – HashiCorp</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Microsoft Certified: DevOps Engineer Expert</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DevSecOps Fundamentals – Open Security Training</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Infrastructure as Code with Ansible – Udemy</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CI/CD Pipelines with Jenkins – Coursera</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Tham gia dự án chuyển đổi hạ tầng mạng doanh nghiệp tại Công ty Phần mềm MTech (2023)</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Tái cấu trúc toàn bộ hệ thống mạng nội bộ từ layer 2 sang layer 3.</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Triển khai hệ thống firewall và phân vùng mạng theo chức năng.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Thực hiện kiểm thử failover và dự phòng hệ thống mạng chính.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Tình nguyện viên kỹ thuật tại triển lãm công nghệ tại TechExpo Vietnam (2020)</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Thiết lập mạng không dây cho khu trưng bày thiết bị IoT.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Phối hợp đội CNTT kiểm tra ổn định kết nối trình diễn trực tiếp.</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Giải quyết sự cố mạng tức thời trong thời gian diễn ra hội chợ.</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Thành viên câu lạc bộ Hệ thống Mạng tại CLB NetworkTech - Đại học Giao thông (2021 - nay)</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Tổ chức workshop hướng dẫn cấu hình VLAN, trunking trên switch Cisco.</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Xây dựng phòng lab mô phỏng mạng nội bộ bằng GNS3.</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Hướng dẫn sinh viên thực hành chia subnet và định tuyến tĩnh.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Hướng dẫn viên thực hành lab mạng tại Trung tâm đào tạo ITLab (2021)</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Hướng dẫn học viên sử dụng thiết bị thật để cấu hình LAN cơ bản.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Tổ chức thi thử mô phỏng CCNA với GNS3/Packet Tracer.</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Hỗ trợ thực hành triển khai hệ thống WiFi campus.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Tự động hóa triển khai hạ tầng bằng Terraform (Infrastructure Engineer, DevInfra) 2023</w:t>
            </w:r>
          </w:p>
          <w:p>
            <w:pPr>
              <w:rPr>
                <w:rFonts w:hint="default" w:ascii="Quicksand" w:hAnsi="Quicksand" w:cs="Quicksand"/>
                <w:b w:val="0"/>
                <w:bCs w:val="0"/>
                <w:lang w:val="vi-VN"/>
              </w:rPr>
            </w:pPr>
            <w:r>
              <w:rPr>
                <w:rFonts w:hint="default" w:ascii="Quicksand" w:hAnsi="Quicksand" w:cs="Quicksand"/>
                <w:b w:val="0"/>
                <w:bCs w:val="0"/>
                <w:lang w:val="vi-VN"/>
              </w:rPr>
              <w:t xml:space="preserve">  Chuẩn hóa và tự động hóa việc tạo mới môi trường hạ tầng trên AWS.</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Viết file Terraform quản lý toàn bộ cấu trúc VPC, EC2, RDS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Terraform vào GitOps flow</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Kiểm thử hạ tầng bằng Terraform Plan và Apply</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Thiết lập hệ thống giám sát tập trung (DevOps Engineer, RetailTech) 2022</w:t>
            </w:r>
          </w:p>
          <w:p>
            <w:pPr>
              <w:rPr>
                <w:rFonts w:hint="default" w:ascii="Quicksand" w:hAnsi="Quicksand" w:cs="Quicksand"/>
                <w:b w:val="0"/>
                <w:bCs w:val="0"/>
                <w:lang w:val="vi-VN"/>
              </w:rPr>
            </w:pPr>
            <w:r>
              <w:rPr>
                <w:rFonts w:hint="default" w:ascii="Quicksand" w:hAnsi="Quicksand" w:cs="Quicksand"/>
                <w:b w:val="0"/>
                <w:bCs w:val="0"/>
                <w:lang w:val="vi-VN"/>
              </w:rPr>
              <w:t xml:space="preserve">  Tăng cường khả năng giám sát và cảnh báo của toàn bộ hệ thống dịch vụ chạy trong Docker.</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Triển khai Prometheus để thu thập metric</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Cấu hình Grafana với alert rule theo CPU, RAM</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Gửi cảnh báo qua Slack và email</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
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 Kỹ sư Trí tuệ Nhân tạo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Đỗ Dũng Thảo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mong muốn xây dựng hệ thống recommendation (gợi ý sản phẩm, nội dung) bằng kỹ thuật Collaborative Filtering và Deep Learning để tối ưu hóa trải nghiệm người dùng.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24/06/2000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0702882547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Khoa học máy tính tại Đại học Quốc tế – ĐHQG TP.HCM  - Kỹ thuật phần mềm tại Học viện Công nghệ Bưu chính Viễn thông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Scikit-learn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Đi bộ đường dài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Lê Quốc Bảo (CTO - Công ty VisionTech) - bao.le@visiontech.vn - 0944333555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Trần Thị Minh Hà (Giám đốc Trung tâm Trí tuệ Nhân tạo - Viện AI Việt Nam) - ha.tran@vienai.vn - 0912666777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Nguyễn Hoàng Long (Head of AI - Công ty SmartVision) - long.nguyen@smartvision.vn - 0908111222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Mai Lan (Trưởng nhóm NLP - Công ty VietAI) - lan.vu@vietai.vn - 0966888999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Lê Thị Kim Yến (Data Science Manager - Công ty BigData Lab) - yen.le@bigdatalab.vn - 0933666999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Machine Learning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FinAI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hệ thống dự đoán rủi ro tín dụng bằng Random Forest và XGBoost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Tiền xử lý dữ liệu tài chính lớn từ nhiều nguồn khác nhau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Triển khai mô hình trên cloud sử dụng FastAPI và Docker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Data Scientist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InsightTech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Phân tích dữ liệu hành vi người dùng từ hệ thống e-commerce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mô hình phân loại sản phẩm yêu thích bằng Logistic Regression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Trực quan hóa dữ liệu với Matplotlib và Seaborn để báo cáo cho ban giám đốc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AI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SmartVision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huấn luyện mô hình nhận diện khuôn mặt sử dụng CNN và OpenCV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Xử lý hình ảnh đầu vào và triển khai mô hình trên hệ thống giám sát an ninh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Tối ưu hóa mô hình để hoạt động thời gian thực với GPU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Được vinh danh 'Kỹ sư học máy tận tâm' trong dự án triển khai AI quy mô lớn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Kỹ sư AI xuất sắc nhất quý II tại Công ty SmartVision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Deep Learning Specialization – DeepLearning.AI (Coursera)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kỹ thuật AI4VN tại Diễn đàn Trí tuệ Nhân tạo Việt Nam (AI4VN) (2022)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Hỗ trợ triển khai hệ thống demo AI tại gian hàng công nghệ.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Trực tiếp giới thiệu ứng dụng nhận diện khuôn mặt thời gian thực cho khách tham quan.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Tham gia truyền thông kỹ thuật trước và sau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Thành viên nhóm tổ chức học thuật về AI tại Câu lạc bộ Sinh viên AI (2019 - 2021)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Tổ chức hội thảo về thị giác máy tính, xử lý ngôn ngữ tự nhiên.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Mời chuyên gia từ các công ty AI đến chia sẻ kinh nghiệm.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Phụ trách truyền thông và viết báo cáo sau hội thảo.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dự đoán giá bất động sản (Machine Learning Engineer, PropAI)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ứng dụng machine learning vào việc định giá bất động sản theo vị trí và đặc điểm kỹ thuật.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Thu thập và xử lý dữ liệu nhà đất từ nhiều nguồn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hồi quy (Linear, Random Forest)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Đánh giá độ chính xác và triển khai giao diện thử nghiệm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Ứng dụng nhận diện khuôn mặt chấm công (Computer Vision Engineer, SmartHR)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Phát triển hệ thống nhận diện khuôn mặt thời gian thực cho doanh nghiệp vừa và nhỏ.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Xây dựng mô hình CNN với TensorFlow để nhận diện khuôn mặt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nhận diện trên camera realtime bằng OpenCV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Kết nối mô hình với hệ thống chấm công và ghi log ra cơ sở dữ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phân loại văn bản tự động cho doanh nghiệp (AI Engineer, BizAI Solutions)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hệ thống phân loại email và tài liệu nội bộ bằng mô hình học máy.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Tiền xử lý dữ liệu văn bản bằng Python và NLTK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SVM và BERT để phân loại chủ đề tài liệu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FastAPI và tích hợp vào dashboard nội bộ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Dự án chatbot hỗ trợ khách hàng tiếng Việt (NLP Engineer, CustomerAI) 2023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chatbot thông minh xử lý ngôn ngữ tự nhiên để hỗ trợ khách hàng 24/7.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Huấn luyện mô hình seq2seq và fine-tune BERT tiếng Việt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Tích hợp RASA framework để điều hướng hội thoại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API chatbot lên hệ thống website của khách hàng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Hệ thống nhận diện biển số xe (AI Engineer, VisionAI) 2020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Xây dựng mô hình OCR để nhận diện biển số xe từ ảnh giám sát giao thông.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ảnh và trích xuất vùng chứa biển số bằng YOLO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Nhận diện ký tự bằng mô hình CNN kết hợp CRNN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Triển khai mô hình trên cloud để xử lý theo batch mỗi ngày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
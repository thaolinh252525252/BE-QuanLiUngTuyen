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Quỳnh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06/03/1998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0976095057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
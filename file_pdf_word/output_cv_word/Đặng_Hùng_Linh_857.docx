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Hùng Linh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góp phần xây dựng các hệ thống giám sát hiệu năng hệ thống (monitoring) hiệu quả, sử dụng Prometheus, Grafana và ELK stack nhằm kịp thời phát hiện bất thường, tối ưu tài nguyên và nâng cao trải nghiệm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26/08/2000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0717375633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điều khiển  Tự động hóa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Nginx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(Prometheus, 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Lưu Hồng Nhung (Giám sát triển khai hệ thống - Công ty NetBase) - nhung.luu@netbase.vn - 0922999444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DevOps xuất sắc nhất quý IV tại Công ty TechOps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DevOps Engineer có phản hồi hệ thống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sự nổi bật trong dự án triển khai CI/CD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DevOps Engineer 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bảo trì hệ thống camera an ninh tại Công ty Bảo vệ Thăng Long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kết nối mạng cho hệ thống camera IP ở văn phòng và kho.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port forwarding để giám sát từ xa qua internet.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tra lỗi thiết bị và khắc phục tình trạng mất kết nối.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
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Lập trình viên Python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Bùi Thanh Hiếu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tạo ra sự khác biệt bằng khả năng truyền đạt kiến thức Python của mình cho cộng đồng – thông qua việc viết blog, tổ chức workshop nội bộ hoặc đóng góp tài liệu chính thức bằng tiếng Việt cho lập trình viên trẻ.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18/06/1996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0742547482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máy tính tại Đại học Bách Khoa Hà Nội  - Kỹ thuật phần mềm tại Đại học Công nghệ Thông tin – ĐHQG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CI/CD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FastAPI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Problem Solving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Agile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SQL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Nghe nhạc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cộng đồng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Du lịch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Viết blog kỹ thuật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Nấu ăn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Lương Thị Huyền (Scrum Master - Công ty AgileTech) - huyen.luong@agiletech.vn - 0909666777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Fullstack Developer (Python)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CloudApp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REST API backend với Flask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frontend đơn giản với Jinja2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CI/CD dùng GitLab CI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Backend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AutoTrack (2021-2022)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API phân tích hành vi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hệ thống bằng Redis cache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thiết kế kiến trúc hệ thống mới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  <w:r>
              <w:rPr>
                <w:rFonts w:hint="default" w:ascii="Quicksand" w:hAnsi="Quicksand" w:cs="Quicksand"/>
                <w:lang w:val="vi-VN"/>
              </w:rPr>
              <w:t xml:space="preserve"> - 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Chứng chỉ Python kết hợp PostgreSQL – Pluralsight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Chứng chỉ Phân tích Dữ liệu bằng Python – DataCamp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Chứng chỉ Thiết kế hệ thống bằng Python – Educative.io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Full-Stack Web Development with Python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Ban kỹ thuật tại Hội Sinh viên Khoa CNTT (2018 - 2019)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Phát triển website thông báo sự kiện và đăng ký trực tuyến.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Quản trị server sinh viên sử dụng chung (LAMP Stack).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Tạo tài liệu hướng dẫn sử dụng hệ thống nội bộ.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nghiên cứu tại Phòng Lab AI - Trường Đại học (2022 -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phát triển mô hình xử lý ngôn ngữ tự nhiên bằng Python và TensorFlow.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Xử lý dữ liệu đầu vào và huấn luyện mô hình từ dữ liệu tiếng Việt.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mô hình thành API phục vụ các nhóm nghiên cứu khác.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quản lý đơn hàng đa nền tảng (Python Developer, OmniShop)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xử lý đơn hàng, tồn kho và thanh toán cho cửa hàng bán lẻ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hệ thống xử lý đơn hàng với Django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thanh toán online qua ví điện tử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dashboard quản lý bằng Django Admin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
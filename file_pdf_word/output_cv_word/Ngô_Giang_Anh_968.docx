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Giang 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nghiên cứu và triển khai các cơ chế bảo mật nâng cao như Zero Trust, Network Segmentation, và bảo vệ dữ liệu trong môi trường hybrid cloud.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26/04/2000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0309125429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DevSecOps (GitLab CI + SAST/DAST)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Metasploit Framework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Firewall Configuration (iptables, UFW)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Kim Ngân (Security Compliance Officer – DevSecure) - ngan.tran@devsecure.vn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Quang Minh (Security Operations Manager – FinSec Việt Nam) - minh.tran@finsec.vn - 0933666888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Kiên (Pentest Team Lead – SecureTest Lab) - kien.trinh@securetest.vn - 0944222333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Thành Trung (Trưởng phòng An toàn Thông tin – Công ty AnToanTech) - trung.nguyen@antoantech.vn - 0908666777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CloudGuard Asia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lập chính sách IAM và mã hóa dữ liệu trong AWS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soát truy cập S3, CloudTrail và quản lý CloudWatch Alert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hiện cấu hình sai bằng AWS Config và viết Lambda xử lý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có phản ứng sự cố nhanh nhất trong hệ thống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cá nhân đóng góp nhiều nhất cho hệ thống cảnh báo an ninh mạng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phát hiện sớm lỗ hổng bảo mật nghiêm trọng trong hệ thống email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'Kỹ sư có sáng kiến bảo mật nội bộ' của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Security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bảo mật thông tin tại infosecjournal.vn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bảo mật hệ thống và ứng dụng web.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kiểm tra bảo mật với Kali Linux và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phân tích kỹ thuật về các cuộc tấn công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An toàn thông tin tại CLB Sinh viên An ninh mạng - Học viện Kỹ thuật Mật mã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về bảo mật Wi-Fi, DNS spoofing.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đấu CTF nội bộ và luyện tập giải bài reversing.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tài liệu và tổng hợp hướng dẫn học về pentest.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diễn tập Red Team nội bộ tại Ngân hàng Tài chính Việt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khai thác giả lập các lỗ hổng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hóa kiểm tra cấu hình sai trên firewall và IDS.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Lập kế hoạch và báo cáo lỗ hổng gửi nhóm Blue Team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khách mời tại Hội thảo 'CyberSec Career Day'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lộ trình nghề nghiệp dành cho kỹ sư An toàn Thông tin.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thực tế về triển khai hệ thống SIEM.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sinh viên về định hướng chuyên sâu Red Team và Blue Team.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
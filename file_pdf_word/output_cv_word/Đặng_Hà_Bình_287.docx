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Hà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phân tích dữ liệu trong các dự án phát triển sản phẩm mới, giúp đội ngũ R đánh giá phản hồi người dùng, hiểu thị trường và tối ưu tính năng dựa trên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25/05/1999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0880256904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Phân tích và Quản lý dữ liệu tại Đại học Phenikaa  - Công nghệ Thông tin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Statistics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Critical Thinking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 (cơ bản)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(Lead Data Analyst - Công ty FinData) - hung.tran@findata.vn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Mai Văn Trí (Giảng viên Phân tích Dữ liệu - Đại học Kinh tế) - tri.mai@ueh.edu.vn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Thành Nam (Head of Analytics - Công ty MarketView) - nam.dang@marketview.vn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Hoàng Lan Hương (Product Manager - Công ty InsightHub) - huong.hoang@insighthub.vn - 0911999888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Minh Phương (Senior BI Developer - Công ty RetailMetrics) - phuong.vu@retailmetrics.vn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trong chiến dịch số hóa quy trình báo cáo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đóng góp cho dự án báo cáo Power BI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Phân tích dữ liệu tại Trường Đại học Kinh tế Quốc dân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các dự án phân tích dữ liệu thực tế từ doanh nghiệp gửi về.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buổi thảo luận kỹ thuật về Power BI, SQL,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thành viên mới kỹ năng làm sạch và trực quan hoá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phân tích dữ liệu tại Công ty Tư vấn Kinh doanh BizInsight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dữ liệu bán hàng từ các kênh phân phối.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báo cáo doanh thu theo khu vực trên Excel và PowerPoint.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nhóm xây dựng chỉ số đo lường hiệu quả chiến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phân tích dữ liệu nhân sự nội bộ (Chuyên viên phân tích dữ liệu, HR DataWorks)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giúp phòng nhân sự đánh giá hiệu quả làm việc và tỉ lệ nghỉ việc của nhân viên theo thời gian.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từ phần mềm chấm công và quản lý nhân sự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xu hướng nghỉ việc theo phòng ban và mùa vụ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động hỗ trợ quyết định giữ chân nhân tài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
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Minh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phát triển chuyên sâu về kiểm thử tự động (Automation Testing), làm chủ các công cụ như Selenium, Katalon Studio và Jenkins để tăng tốc độ kiểm thử và giảm thiểu lỗi lặp lại trong quá trình phát triển.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06/12/1980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0359013477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Automation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JUnit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hội thảo hạ tầng trên YouTube</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Lắp ráp phần cứng PC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tin tức bảo mật hệ thống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Ngọc Bích (Lead Tester - Công ty QA Zone) - bich.le@qazone.vn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(QA Manager - Công ty Phần mềm NextGen) - ha.nguyen@nextgen.vn - 0908123456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'Người bảo vệ chất lượng sản phẩm' tại hội nghị kỹ thuật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Automation Testing with Selenium WebDriver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Kiểm thử phần mềm tại Đại học Công nghệ Thông tin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tài liệu test case cho các dự án phần mềm giả lập.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học chia sẻ kinh nghiệm kiểm thử thủ công và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năm nhất thực hành viết test case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dự án mã nguồn mở tại Cộng đồng VietnamTesters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giao diện người dùng cho website quản lý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Báo cáo lỗi và theo dõi fix bug qua GitHub Issues.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tài liệu hướng dẫn người dùng cuối.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chia sẻ tại hội thảo nội bộ tại Công ty phần mềm AlphaTech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“Kiểm thử tự động – Bắt đầu từ đâu?”.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lộ trình học phù hợp với sinh viên muốn theo QA.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minigame kiểm tra kiến thức kiểm thử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
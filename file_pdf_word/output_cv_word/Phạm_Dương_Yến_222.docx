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Dương Yến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xây dựng hệ thống recommendation (gợi ý sản phẩm, nội dung) bằng kỹ thuật Collaborative Filtering và Deep Learning để tối ưu hóa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14/05/1989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0365076308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Quốc tế – ĐHQG TP.HCM  - Hệ thống thông tin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Phan Thanh Thảo (AI Technical Lead - Công ty OpenAI Việt Nam) - thao.phan@openai.vn - 0988111223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Nhận giải 'Mô hình AI hiệu quả nhất' tại Hackathon ngành tài chính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trên blog AI Việt tại aivietnam.tech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phân tích kiến trúc Transformer và các ứng dụng NLP.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thuật và hướng dẫn đọc paper AI.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cách sử dụng PyTorch và TensorFlow trong dự án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
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Dương Sơn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kỳ vọng có thể mentor cho các lập trình viên frontend junior, truyền đạt kiến thức về tư duy UI/UX, performance optimization và quản lý state hiệu quả.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13/06/1983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0756195950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Truyền thông đa phương tiện tại Học viện Công nghệ Bưu chính Viễn thông  - Tin học ứng dụng tại Đại học Mở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Redux / Context API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Agile / Scrum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HTML5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TypeScript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Quốc Cường (CTO - Công ty DevSpark) - cuong.pham@devspark.vn - 0966554433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Đoàn Mỹ Linh (Head of Engineering - Công ty DevNest) - linh.doan@devnest.vn - 0922334455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Trần Minh Tuấn (Technical Lead Frontend - Công ty FintechAsia) - tuan.tran@fintechasia.vn - 0933001122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Hồ Thanh Mai (Product Owner - Công ty Webflow Asia) - mai.ho@webflow.asia - 0988123344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WebGen Việt Nam (2021–2023)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giao diện người dùng cho các ứng dụng web SPA sử dụng ReactJS và Redux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Chuyển thiết kế từ Figma thành giao diện responsive và chuẩn WCAG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hiệu năng load trang bằng lazy loading và code splitting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Startup EduTech (2020–2021)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bảo trì website đào tạo trực tuyến với VueJS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đánh giá học viên qua REST API và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hệ thống CMS nội bộ hỗ trợ quản lý bài giảng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VietWeb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thiết kế và cắt HTML/CSS theo bản thiết kế Adobe XD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thực hành làm việc với Bootstrap 4, JQuery và thư viện Chart.js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tài liệu hướng dẫn sử dụng giao diện cho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ReactJS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TechBase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quản trị sử dụng React, Ant Design và React 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UI với React Testing Library và cấu hình CI/CD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theo mô hình Agile/Scrum, tham gia code review và daily standup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hệ thống giao diện ứng dụng tài chính cá nhân bằng Next.js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xác thực người dùng với Firebase Auth và Google OAuth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Core Web Vitals và cải thiện SEO cho các landing page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nhân sự cải tiến hiệu suất frontend tại Startup EduTech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Lập trình viên giao diện xuất sắc nhất quý I tại Công ty WebGen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nhân viên đóng góp tích cực cho hệ thống component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'FrontEnd Code Clean nhất quý II' do team Technical trao tặng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VueJS Complete Guide (incl. Router  Vuex)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React Testing Library with Jest – Test Automation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phát triển hệ thống quản lý CLB tại CLB Sinh viên CNTT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giao diện hệ thống quản lý sự kiện và thành viên bằng VueJS.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Thêm tính năng chuyển đổi chủ đề sáng – tối (dark mode).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kỹ thuật triển khai lên Firebase Hosting.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về UI/UX tại Blog cá nhân - codefrontend.dev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sử dụng các thư viện React UI như Material UI, Ant Design.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về tối ưu hiệu suất frontend và lazy loading.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 nguyên tắc thiết kế UX nâng cao.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Landing page tuyển sinh đại học (Frontend Developer, Trường Đại học FutureTech)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landing page giới thiệu chương trình học và hỗ trợ đăng ký online.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layout bằng TailwindCSS và chuyển đổi từ bản thiết kế Figma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biểu mẫu đăng ký với Google Sheet thông qua API trung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SEO và gắn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Nền tảng học trực tuyến LearnX (Frontend Developer, EduTech Group)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giao diện người dùng cho nền tảng học trực tuyến với hơn 10.000 học viên đăng ký.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các component React tái sử dụng như khóa học, video, đánh giá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tốc độ tải trang bằng lazy loading và preload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REST API từ hệ thống quản trị học vụ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chi tiêu cá nhân (Frontend Solo Dev, Dự án cá nhân)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web giúp người dùng ghi lại chi tiêu và theo dõi dòng tiền.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toàn bộ UI bằng VueJS và Vuex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lưu trữ localStorage và đồng bộ hóa đám mây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biểu đồ thống kê bằng Chart.js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Website thương mại điện tử thời trang (ReactJS Developer, FashionTech)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giao diện website bán hàng, giỏ hàng, thanh toán và lọc sản phẩm theo phân loại.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trang chủ, trang chi tiết sản phẩm và trang thanh toán bằng ReactJS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API đặt hàng và xử lý trạng thái đơn hàng bằng Redux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Đảm bảo website responsive trên mọi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nhân sự nội bộ HRManage (Frontend Engineer, BizCorp)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Giao diện quản lý hồ sơ, chấm công và đánh giá nhân viên cho hệ thống HR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Ant Design để xây dựng UI quản trị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xác thực người dùng và phân quyền hiển thị giao diện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backend qua GraphQL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
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Việt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23/09/1982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0311055089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Giao thông Vận tải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
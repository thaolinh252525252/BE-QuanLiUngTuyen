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Hạ tầng Mạng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Lê Hạnh Hùng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học thêm về tự động hóa trong vận hành mạng, sử dụng các công cụ như Ansible, Python Script để cấu hình thiết bị đồng loạt và kiểm tra định kỳ.</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10/03/1991</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0847192899</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thông tin tại Học viện Công nghệ Bưu chính Viễn thông  - Khoa học máy tính tại Đại học Khoa học Tự nhiên – ĐHQG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Cloud Networking (AWS VPC, Azure Networking)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Thành (Team Lead Hạ tầng - Công ty SoftTel) - thanh.trinh@softtel.vn - 0911111444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Võ Thị Hương (Giám sát kỹ thuật mạng - Công ty BizNet) - huong.vo@biznet.vn - 0922111222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Operations Center (NOC) Engineer</w:t>
            </w:r>
            <w:r>
              <w:rPr>
                <w:rFonts w:hint="default" w:ascii="Quicksand" w:hAnsi="Quicksand" w:cs="Quicksand"/>
                <w:color w:val="auto"/>
                <w:sz w:val="20"/>
                <w:szCs w:val="20"/>
              </w:rPr>
              <w:t xml:space="preserve"> tại IDC Việt Nam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hạ tầng mạng của hơn 300 khách hàng sử dụng PRTG, SolarWinds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và phân luồng sự cố mạng, hỗ trợ khách hàng qua ticketing system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backup cấu hình Router/Switch định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Security Engineer</w:t>
            </w:r>
            <w:r>
              <w:rPr>
                <w:rFonts w:hint="default" w:ascii="Quicksand" w:hAnsi="Quicksand" w:cs="Quicksand"/>
                <w:color w:val="auto"/>
                <w:sz w:val="20"/>
                <w:szCs w:val="20"/>
              </w:rPr>
              <w:t xml:space="preserve"> tại Công ty TNHH Công nghệ Ánh Sáng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Zero Trust Network cho hệ thống nội bộ công ty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xác thực 802.1X với RADIUS để kiểm soát truy cập thiết bị đầu cuối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Đào tạo nội bộ nhân viên sử dụng Wi-Fi an toàn và phân quyền truy cập hợp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Engineer</w:t>
            </w:r>
            <w:r>
              <w:rPr>
                <w:rFonts w:hint="default" w:ascii="Quicksand" w:hAnsi="Quicksand" w:cs="Quicksand"/>
                <w:color w:val="auto"/>
                <w:sz w:val="20"/>
                <w:szCs w:val="20"/>
              </w:rPr>
              <w:t xml:space="preserve"> tại Công ty Viễn thông An Phát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triển khai và vận hành hệ thống mạng nội bộ tại 10 chi nhánh trên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Router/Switch Cisco, triển khai VLAN, QoS và giám sát băng thông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sự cố mạng cấp độ L2/L3, đảm bảo uptime đạt 99.9%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Network Engineer</w:t>
            </w:r>
            <w:r>
              <w:rPr>
                <w:rFonts w:hint="default" w:ascii="Quicksand" w:hAnsi="Quicksand" w:cs="Quicksand"/>
                <w:color w:val="auto"/>
                <w:sz w:val="20"/>
                <w:szCs w:val="20"/>
              </w:rPr>
              <w:t xml:space="preserve"> tại Tập đoàn IT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triển khai mạng LAN/WAN cho hệ thống quản lý ERP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DHCP, DNS và giám sát kết nối internet bằng proxy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trực hỗ trợ kỹ thuật ngoài giờ theo lịch trực team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Bằng khen vì đóng góp vào dự án chuyển đổi mạng doanh nghiệp sang mô hình SD-WAN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Nhì cuộc thi nội bộ về cấu hình thiết bị Cisco tại Công ty SecureNet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Vinh danh tại lễ tổng kết năm với đóng góp nổi bật trong nâng cấp hệ thống VPN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Top 3 kỹ sư vận hành hạ tầng xuất sắc nhất năm tại TechInfra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Certified Wireless Network Administrator (CWNA) – CWNP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Trưởng ban Tổ chức tại Câu lạc bộ Khởi nghiệp Trẻ (2018 - 2020)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Lên kế hoạch và điều phối các chương trình kết nối doanh nghiệp với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chia sẻ kiến thức và kinh nghiệm thực tiễn về khởi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kiếm nhà tài trợ và điều phối nhân sự tổ chức sự kiện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mạng doanh nghiệp cho 20 chi nhánh (Network Engineer, Tập đoàn Thương mại Á Châu)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hạ tầng mạng LAN/WAN, VPN và hệ thống quản lý truy cập giữa trụ sở chính và chi nhánh.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sơ đồ mạng, phân chia subnet và VLAN cho từng phòng ban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VPN site-to-site với IPSec trên firewall Fortigate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giám sát mạng real-time với hệ thống Zabbix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
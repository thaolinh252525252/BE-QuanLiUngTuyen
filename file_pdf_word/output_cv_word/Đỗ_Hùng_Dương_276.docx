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Python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Hùng Dương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học thêm về bảo mật backend: chống SQL Injection, XSS, CSRF và đảm bảo hệ thống xác thực sử dụng OAuth2, JWT tuân thủ các tiêu chuẩn bảo mật quốc tế OWASP Top 10.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06/07/1981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0328471705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Thủy Lợi  - Khoa học máy tính tại Đại học Quốc tế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Unit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Django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Ngọc Mai (Product Owner - Công ty DevWorks) - mai.tran@devworks.vn - 0911444555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Lương Thị Huyền (Scrum Master - Công ty AgileTech) - huyen.luong@agiletech.vn - 0909666777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Thị Thảo (Trưởng nhóm Kiểm thử - Công ty TestLab) - thao.do@testlab.vn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Văn Cường (Trưởng phòng Kinh doanh - Công ty ABC) - cuong.abc@example.com - 0987654321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Minh Trang (Giảng viên CNTT - Đại học Công nghệ) - trang.le@dut.edu.vn - 0988123123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TechFlow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API RESTful sử dụng Django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frontend để kết nối và kiểm thử tính năng mới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unit test và tạo tài liệu kỹ thuật chi tiết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  <w:r>
              <w:rPr>
                <w:rFonts w:hint="default" w:ascii="Quicksand" w:hAnsi="Quicksand" w:cs="Quicksand"/>
                <w:lang w:val="vi-VN"/>
              </w:rPr>
              <w:t xml:space="preserve"> - 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Python nâng cao – Coursera (do Đại học Michigan cấp)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Professional Certificate in Python Programming – edX (ĐH Harvard)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Full-Stack Web Development with Python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phát triển hệ thống nội bộ tại Tổ chức Phi lợi nhuận GreenLife (2020 - 2021)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và phát triển ứng dụng quản lý tài trợ nội bộ bằng Flask.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giao diện quản lý người dùng và phân quyền truy cập.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trên nền tảng cloud miễn phí (Heroku).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khách mời tại Sự kiện Python Vietnam Conf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Thuyết trình chủ đề 'Tối ưu hoá API bằng FastAPI'.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thực tế khi triển khai hệ thống Python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Giao lưu cùng các chuyên gia trong ngành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Hướng dẫn viên lập trình Python tại Câu lạc bộ IT Đại học Bách Khoa (2019 - 2020)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giáo trình Python cơ bản cho sinh viên năm nhất.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Giảng dạy các buổi workshop trực tiếp tại trường.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học viên hoàn thành bài tập và dự án nhỏ.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phát triển mã nguồn mở tại Python Open Source Vietnam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phần phát triển và bảo trì một thư viện xử lý chuỗi dữ liệu bằng Python.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viết tài liệu hướng dẫn sử dụng cho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Review mã nguồn và hỗ trợ xử lý lỗi do người dùng báo cáo.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học sinh trực tuyến (Backend Developer, EduTech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theo dõi kết quả học tập và điểm danh cho các trường phổ thông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cơ sở dữ liệu sử dụng PostgreSQL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Phát triển API REST với Django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chức năng phân quyền cho giáo viên và phụ huynh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
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Sơn Phương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tham gia các dự án mã nguồn mở lớn về Python để học hỏi quy chuẩn làm việc, kỹ năng cộng tác toàn cầu và nâng cao kỹ năng đọc – viết mã trong các hệ thống phức tạp đã triển khai lâu năm.</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14/04/1998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0704114187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Quốc tế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GraphQL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Agile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Khôi (DevOps Lead - Công ty CloudBase) - khoi.pham@cloudbase.vn - 0933222111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Lan (HRBP Tech - Công ty BizTech) - lan.vo@biztech.vn - 0988000999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Python Developer</w:t>
            </w:r>
            <w:r>
              <w:rPr>
                <w:rFonts w:hint="default" w:ascii="Quicksand" w:hAnsi="Quicksand" w:cs="Quicksand"/>
                <w:color w:val="auto"/>
                <w:sz w:val="20"/>
                <w:szCs w:val="20"/>
              </w:rPr>
              <w:t xml:space="preserve"> tại Công ty NextSoft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module quản lý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áp dụng Django ORM cho các thao tác CSDL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xử lý bug và bảo trì codebase hiện tại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Fullstack Developer (Python)</w:t>
            </w:r>
            <w:r>
              <w:rPr>
                <w:rFonts w:hint="default" w:ascii="Quicksand" w:hAnsi="Quicksand" w:cs="Quicksand"/>
                <w:color w:val="auto"/>
                <w:sz w:val="20"/>
                <w:szCs w:val="20"/>
              </w:rPr>
              <w:t xml:space="preserve"> tại Công ty CloudApp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REST API backend với Flask</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frontend đơn giản với Jinja2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CI/CD dùng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TechFlow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API RESTful sử dụng Django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frontend để kết nối và kiểm thử tính năng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unit test và tạo tài liệu kỹ thuật chi tiết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Applied Python for Web Development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kết hợp PostgreSQL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Testing với Pytest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Cloud Computing with Python – IBM Cloud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nội bộ tại Tổ chức Phi lợi nhuận GreenLife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và phát triển ứng dụng quản lý tài trợ nội bộ bằng Flask.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giao diện quản lý người dùng và phân quyền truy cập.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trên nền tảng cloud miễn phí (Heroku).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Ban kỹ thuật tại Hội Sinh viên Khoa CNTT (2018 - 2019)</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website thông báo sự kiện và đăng ký trực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trị server sinh viên sử dụng chung (LAMP Stack).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tài liệu hướng dẫn sử dụng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lập trình Python tại Câu lạc bộ IT Đại học Bách Khoa (2019 - 2020)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giáo trình Python cơ bản cho sinh viên năm nhất.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Giảng dạy các buổi workshop trực tiếp tại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hoàn thành bài tập và dự án nhỏ.</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Trang tuyển dụng việc làm (Python Web Developer, CareerBoost)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sàn tuyển dụng việc làm đơn giản dành cho sinh viên IT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đăng tin, tìm kiếm và ứng tuyển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đăng nhập bằng Google OAuth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tốc độ truy cập website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cá nhân quản lý công việc (Python Solo Dev, Dự án cá nhân) 2023</w:t>
            </w:r>
          </w:p>
          <w:p>
            <w:pPr>
              <w:rPr>
                <w:rFonts w:hint="default" w:ascii="Quicksand" w:hAnsi="Quicksand" w:cs="Quicksand"/>
                <w:b w:val="0"/>
                <w:bCs w:val="0"/>
                <w:lang w:val="vi-VN"/>
              </w:rPr>
            </w:pPr>
            <w:r>
              <w:rPr>
                <w:rFonts w:hint="default" w:ascii="Quicksand" w:hAnsi="Quicksand" w:cs="Quicksand"/>
                <w:b w:val="0"/>
                <w:bCs w:val="0"/>
                <w:lang w:val="vi-VN"/>
              </w:rPr>
              <w:t xml:space="preserve">  Quản lý công việc cá nhân theo mô hình Kanban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toàn bộ hệ thống backend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gửi thông báo Telegram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lịch sử công việc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
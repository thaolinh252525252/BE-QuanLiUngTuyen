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Nam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triển khai và quản trị các công cụ SIEM như Splunk, ELK, nhằm giám sát thời gian thực các hoạt động bất thường và đưa ra cảnh báo kịp thời để ngăn chặn rủi ro.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26/01/2000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0807550871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Công nghệ – ĐHQG Hà Nội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Security (AWS, Azure)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
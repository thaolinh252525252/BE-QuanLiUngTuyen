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Khanh Phương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Kỹ sư An toàn Thông tin có năng lực toàn diện trong việc giám sát, phát hiện và xử lý các mối đe dọa mạng, đặc biệt tập trung vào phòng chống tấn công từ bên ngoài và bên trong hệ thống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05/11/1998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0853939171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ninh mạng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Incident Response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Burp Suite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Metasploit Framework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Kiên (Pentest Team Lead – SecureTest Lab) - kien.trinh@securetest.vn - 0944222333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Security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sự kiện CTF tại Vietnam Cybersecurity Week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cho các đội chơi trong cuộc thi Capture The Flag.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Cài đặt và cấu hình máy chủ hosting bài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an toàn hệ thống trong suốt thời gian diễn ra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bảo mật tại Phòng Lab An toàn Thông tin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về các lỗ hổng bảo mật phổ biến như XSS, SQLi, CSRF.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diễn tập phát hiện và ứng phó sự cố tấn công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và trình bày tại hội nghị sinh viên NCKH.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nghiên cứu bảo mật web tại CLB IT trẻ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khai thác lỗi XSS, CSRF trên các bài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và hỗ trợ quá trình viết báo cáo kỹ thuật.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phần trình bày đề tài bảo mật cuối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
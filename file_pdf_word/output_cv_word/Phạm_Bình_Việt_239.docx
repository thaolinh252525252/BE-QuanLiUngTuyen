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Bình Việt</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tham gia vào các dự án mã nguồn mở về Machine Learning để đóng góp công nghệ, cải thiện kỹ năng và xây dựng uy tín trong cộng đồng kỹ thuật AI.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08/07/1997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0858935971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phần mềm tại Đại học Sư phạm Kỹ thuật TP.HCM  - Khoa học dữ liệu và Trí tuệ nhân tạo tại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PyTorch</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Keras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Minh Châu (Technical Project Manager – MLTech) - chau.nguyen@mltech.vn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Minh Đức (Lead AI Engineer – FinTech Lab) - duc.pham@fintechlab.vn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Tùng (AI Researcher Lead – AILab Việt Nam) - tung.ho@ailab.vn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Ngọc Mai (Quản lý sản phẩm AI – TechX) - mai.vu@techx.vn - 0967888999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xây dựng hệ thống phát hiện gian lận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tiên phong triển khai MLOps nội bộ thành công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Giám đốc Kỹ thuật ghi nhận vì cải tiến hệ thống tự động hóa mô hình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IBM Professional Certificate in Machine Learning – edX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Natural Language Processing with Classification and Vector Spaces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MLOps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Deep Learning Specialization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nghiên cứu với doanh nghiệp tại Dự án hợp tác cùng Công ty RetailAI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dự đoán doanh thu theo khu vực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dữ liệu từ thời tiết và lịch sử bán hàng để tạo đặc trưng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Gradient Boosting và trình bày kết quả cho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tại Blog cá nhân – ml4vn.dev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chia sẻ về cách tối ưu mô hình Random Forest và XGBoost.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sâu với PyTorch.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các thuật toán học không giám sát như KMeans, DBSCAN.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sinh viên nghiên cứu ML tại Hội thảo AI4Students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phân tích hành vi khách hàng bằng clustering.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tiếp cận pipeline xử lý dữ liệu lớn với Spark MLlib.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và giải đáp các thắc mắc về sự khác biệt giữa ML và DL.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
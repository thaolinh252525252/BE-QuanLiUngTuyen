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Minh Trang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làm việc trong các dự án về xây dựng data lake và data warehouse quy mô lớn, áp dụng Redshift, BigQuery hoặc Snowflake để phục vụ báo cáo phân tích đa chiều.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05/04/2000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0802619316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 Cơ sở dữ liệu và khai phá dữ liệu tại Đại học Khoa học Tự nhiên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Lake Architecture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Quality  Validation (Great Expectations)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Phan Thành Tâm (Big Data Architect - Công ty LogiData) - tam.phan@logidata.vn - 0955111222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nhân viên cải tiến năng suất truy vấn dữ liệu SQL tại ReportPro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'Dự án phân tích dữ liệu xuất sắc' tại FinData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AWS Certified Data Analytics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Big Data Engineering with Apache Spark – edX (BerkeleyX)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Modern Data Engineering with dbt – dbt Labs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Designing Data-Intensive Applications – O’Reilly Certification Program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nghiên cứu học thuật tại Khoa Công nghệ Thông tin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hóa dữ liệu nghiên cứu sinh viên từ nhiều năm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và tổng hợp xu hướng đăng ký môn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trình bày cho giảng viên hướng dẫn.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
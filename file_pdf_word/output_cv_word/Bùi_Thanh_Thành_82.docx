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Thanh Thành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làm việc trong môi trường startup về AI, nơi tôi có thể vừa học, vừa làm, đóng góp ý tưởng mới và triển khai sản phẩm nhanh chóng đến tay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13/08/1981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0399412312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tại Đại học Công nghệ – ĐHQG Hà Nội  - Hệ thống thông tin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Deep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Quốc Hưng (Senior AI Engineer - Công ty EcomAI) - hung.trinh@ecomai.vn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mô hình AI dự đoán rủi ro tín dụng tổ chức bởi ngân hàng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đóng góp cho dự án nhận diện khuôn mặt thời gian thực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báo cáo kỹ thuật được đọc nhiều nhất trên nền tảng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có đóng góp xuất sắc cho hệ thống AI nội bộ ngành bán lẻ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MLOps Fundamentals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AI ứng dụng tại Phòng thí nghiệm AI, ĐH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mô hình học sâu (deep learning) áp dụng vào nhận dạng hình ảnh y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huấn luyện mô hình CNN trên dữ liệu ảnh chụp X-quang và MRI.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Công bố 1 bài báo khoa học tại hội thảo quốc gia về AI năm 2022.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Tech Talk 'AI trong đời sống' tại TechTalks UIT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cách các mô hình GPT và DALL-E tạo nội dung văn bản và hình ảnh.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thích ứng dụng thực tiễn của AI trong giáo dục và thương mại điện tử.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định hướng học AI cho sinh viên CNTT.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Trí tuệ Nhân tạo tại AI Lab - Công ty DeepVision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annotation và xử lý dữ liệu ảnh từ camera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YOLOv5 để phát hiện phương tiện trên đường phố.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mô hình chạy trên thiết bị edge (Jetson Nano).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
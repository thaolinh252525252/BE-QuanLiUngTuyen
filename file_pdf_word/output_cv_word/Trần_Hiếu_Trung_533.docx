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Hiếu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15/03/1994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0384388518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Systemd  Process Management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Ansible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CEO khen thưởng vì giảm downtime hệ thống xuống dưới 1%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
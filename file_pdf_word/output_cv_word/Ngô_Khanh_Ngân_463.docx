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Khanh Ngân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đóng góp vào các dự án mã nguồn mở DevOps để học hỏi quy chuẩn làm việc toàn cầu, đồng thời chia sẻ kinh nghiệm, cải tiến các công cụ phục vụ cộng đồng kỹ thuật.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11/07/1996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0762045969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Điện tử - Viễn thông tại Đại học Giao thông Vận tải  - Hệ thống nhúng và IoT tại Đại học Tôn Đức Thắng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Infrastructure as Code (IaC)</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Hữu Tài (Infrastructure Architect - Công ty TechGrid) - tai.dang@techgrid.vn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Lâm (Trưởng nhóm DevOps - Công ty CoreSys) - lam.ho@coresys.vn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Duyên (Quản lý kỹ thuật - Công ty NextInfra) - duyen.tran@nextinfra.vn - 0933111222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Ngọc Hà (Senior SRE - Công ty SafeDeploy) - ha.pham@safedeploy.vn - 0988999000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DevOps xuất sắc nhất quý IV tại Công ty TechOps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Cải tiến hệ thống triển khai nhanh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'Người tạo ảnh hưởng kỹ thuật' tại hội thảo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có sáng kiến tự động hóa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Docker Certified Associate (DCA)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trình bày tại hội thảo sinh viên Cisco tại Cisco Networking Academy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'Tối ưu mạng doanh nghiệp với định tuyến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Mô phỏng thử nghiệm trên Packet Tracer và triển khai thực tế mini-lab.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Thảo luận và chia sẻ các rủi ro bảo mật mạng hiện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
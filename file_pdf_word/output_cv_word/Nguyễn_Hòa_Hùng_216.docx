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Hòa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cộng đồng nguồn mở về frontend như Chakra UI, Ant Design hoặc đóng góp vào tài liệu kỹ thuật bằng tiếng Việt để chia sẻ kinh nghiệm thực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14/04/1988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0708711754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 Luật  - Truyền thông đa phương tiện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(GitHub Actions,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Bootstrap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
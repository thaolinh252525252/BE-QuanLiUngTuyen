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Thanh Quang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có thể mentor cho các lập trình viên frontend junior, truyền đạt kiến thức về tư duy UI/UX, performance optimization và quản lý state hiệu quả.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06/04/2000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0818578583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Tin học ứng dụng tại Đại học Mở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Webpack / Vite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Bootstrap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Quốc Cường (CTO - Công ty DevSpark) - cuong.pham@devspark.vn - 0966554433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Trịnh Thùy Dung (Scrum Master - Công ty AgileFront) - dung.trinh@agilefront.vn - 0977445566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Bùi Văn Khoa (Frontend Manager - Công ty ReactLab) - khoa.bui@reactlab.vn - 0909786543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Đạt danh hiệu 'Developer truyền cảm hứng thiết kế tương tác' tại DevDays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'FrontEnd Code Clean nhất quý II' do team Technical trao tặng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Lập trình viên giao diện xuất sắc nhất quý I tại Công ty WebGen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tiêu biểu nhờ đề xuất giải pháp tối ưu Core Web Vitals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nhân viên đóng góp tích cực cho hệ thống component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thiết kế giao diện website CLB tại Câu lạc bộ Kỹ thuật phần mềm - ĐH Bách Khoa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giao diện chính và landing page cho CLB sử dụng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Cắt giao diện và triển khai bằng HTML/CSS/JavaScript thuần.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responsive và hỗ trợ thiết bị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UI Developer tại Công ty CreativeSoft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trang landing page giới thiệu sản phẩm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animation bằng thư viện GSAP và thư viện scroll-based effects.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và debug lỗi hiển thị layout trên các thiết bị iOS.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
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Thảo Nga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góp phần cải tiến trải nghiệm người dùng bằng cách áp dụng các mô hình recommendation system sử dụng Collaborative Filtering, Matrix Factorization hoặc Deep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28/03/1981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0756045595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và Trí tuệ nhân tạo tại Đại học Phenikaa  - Phân tích dữ liệu lớn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Airflow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Thịnh (Head of Machine Learning – AI Solutions) - thinh.nguyen@aisolutions.vn - 0908777888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Trang (Chuyên gia AI – InsightPro) - trang.le@insightpro.vn - 0955333444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Đóng góp nổi bật cho hệ thống gợi ý sản phẩm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
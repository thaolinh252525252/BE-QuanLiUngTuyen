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Hùng Khánh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sẽ tích lũy đủ năng lực và kinh nghiệm để đảm nhiệm vai trò cố vấn dữ liệu trong các dự án chuyển đổi số, hỗ trợ doanh nghiệp vận hành trên nền tảng dữ liệu đúng đắn và bền vững.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03/11/1980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0388413143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Quản lý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ETL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Minh (Trưởng phòng Phân tích Kinh doanh - Công ty DataInsight) - minh.nguyen@datainsight.vn - 0901234567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sự đóng góp cho dự án báo cáo Power BI toàn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cá nhân phân tích giúp tối ưu chi phí marketing đáng kể</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nhận hoàn thành xuất sắc chương trình chuyển đổi số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Data Analytics Bootcamp Certificate – General Assembly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phân tích khảo sát tại GreenFuture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sạch dữ liệu khảo sát môi trường của 3000 người dân.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Tính toán thống kê cơ bản và xây dựng biểu đồ tóm tắt.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Cung cấp bảng báo cáo định dạng Excel cho nhóm nghiên cứu.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tổ chức Hackathon phân tích dữ liệu tại Câu lạc bộ Dữ liệu  Kinh doanh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đề bài, bộ dữ liệu mẫu và tiêu chí chấm điểm.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Phối hợp truyền thông, gọi tài trợ và điều phối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kết quả và viết báo cáo kết thúc chương trình.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
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Hùng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chuyên sâu về kiểm thử tự động (Automation Testing), làm chủ các công cụ như Selenium, Katalon Studio và Jenkins để tăng tốc độ kiểm thử và giảm thiểu lỗi lặp lại trong quá trình phát triển.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20/02/1999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0841546776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 Công nghệ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Lắp ráp phần cứng PC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
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Machine Learning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Đỗ Thành Trí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hướng tới mục tiêu phát triển kỹ năng feature engineering chuyên sâu và đánh giá mô hình bằng các kỹ thuật cross-validation, hyperparameter tuning, phân tích SHAP/LIME để đảm bảo mô hình minh bạch.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11/04/1983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0783949125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Học máy và khai phá dữ liệu tại Đại học Khoa học Tự nhiên – ĐHQG Hà Nội  - Khoa học máy tính tại Đại học FPT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MLflow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Python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Keras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Feature Engineering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Học ngoại ngữ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Xem phim khoa học viễn tưởng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Tập gym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Chụp ảnh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Văn Thịnh (Head of Machine Learning – AI Solutions) - thinh.nguyen@aisolutions.vn - 0908777888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VisionAI (2021-2022)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nhận diện khuôn mặt bằng CNN và PyTorch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Làm việc với dữ liệu hình ảnh và video lớn, dùng augmentation để cải thiện độ chính xác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hệ thống vào ứng dụng giám sát nội bộ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Top 5 nhân sự có mô hình dự đoán chính xác nhất trong đội ML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Machine Learning Specialization – Coursera (Stanford University)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Deep Learning Specialization – Coursera (DeepLearning.AI)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Natural Language Processing with Classification and Vector Spaces – DeepLearning.AI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TensorFlow Developer Certificate – DeepLearning.AI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trong dự án AI cộng đồng tại Dự án AI for Good – UNDP Vietnam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xây dựng mô hình nhận diện nụ cười cho trẻ em khiếm thính.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annotation và xử lý ảnh bằng OpenCV.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báo cáo trình bày tại buổi tổng kết dự án.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tổ chức AI Hackathon tại CLB Công nghệ Thông tin UIT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Xây dựng đề bài và dữ liệu mẫu cho cuộc thi.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Chấm điểm các mô hình dự đoán, đánh giá accuracy và overfitting.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trao giải và hướng dẫn cải tiến mô hình cho các đội thi.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nghiên cứu Machine Learning tại Phòng Lab AI, Đại học Bách Khoa TP.HCM (2021 - 2023)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Phát triển các mô hình dự đoán giá cổ phiếu dựa trên dữ liệu chuỗi thời gian.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Huấn luyện mô hình học sâu sử dụng LSTM với dữ liệu tài chính thực tế.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báo cáo khoa học và trình bày tại hội thảo sinh viên nghiên cứu khoa học.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viết blog kỹ thuật tại Blog cá nhân – ml4vn.dev (2021 -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bài chia sẻ về cách tối ưu mô hình Random Forest và XGBoost.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Tổng hợp tài liệu học sâu với PyTorch.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Phân tích các thuật toán học không giám sát như KMeans, DBSCAN.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Cộng tác viên nghiên cứu với doanh nghiệp tại Dự án hợp tác cùng Công ty RetailAI (2021 - 2022)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Xây dựng hệ thống dự đoán doanh thu theo khu vực và mùa vụ.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Kết hợp dữ liệu từ thời tiết và lịch sử bán hàng để tạo đặc trưng mới.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mô hình Gradient Boosting và trình bày kết quả cho khách hàng.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Phân tích rủi ro tín dụng bằng học máy (ML Specialist, FinPredict)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Phân loại rủi ro vay vốn dựa trên dữ liệu lịch sử tài chính khách hàng.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thiếu và xử lý dữ liệu mất cân bằng bằng SMOTE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với XGBoost và Logistic Regression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báo cáo trực quan bằng Streamlit phục vụ phòng tín dụng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nhận diện cảm xúc trong video họp (ML Engineer, EmotionAI)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Phân tích hình ảnh khuôn mặt trong video để xác định mức độ hài lòng của người tham dự họp.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video, tách frame và detect khuôn mặt bằng OpenCV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Dùng CNN để phân loại biểu cảm khuôn mặt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hợp thời gian thực bằng WebSocket để phản hồi live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
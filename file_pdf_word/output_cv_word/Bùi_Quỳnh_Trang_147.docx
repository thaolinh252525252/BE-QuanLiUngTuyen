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Quỳnh Trang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xây dựng mindset chất lượng phần mềm toàn diện: không chỉ phát hiện lỗi mà còn chủ động đề xuất cách tổ chức test case, tiêu chí kiểm thử và cải thiện trải nghiệm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20/07/1998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0874250840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Tin học ứng dụng tại Đại học Mở TP.HCM  - An toàn thông tin tại Học viện Kỹ thuật Mật mã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Khả năng viết báo cáo lỗi rõ ràng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REST Assured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 cơ bản (Jenkins, GitLab CI)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Manual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hội thảo hạ tầng trên YouTube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 thiên nhiên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Hà (QA Manager - Công ty Phần mềm NextGen) - ha.nguyen@nextgen.vn - 0908123456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Hoàng Nam (Scrum Master - Công ty AgileLab) - nam.le@agilelab.vn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Thắng (Test Automation Lead - Công ty AutoCheck) - thang.trinh@autocheck.vn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(Quality Director - Công ty FinQuality) - kien.ho@finquality.vn - 0909888777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Đỗ Thu Hiền (Trưởng phòng QA - Công ty SmartTest) - hien.do@smarttest.vn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Nhân sự kiểm thử có tốc độ xác minh lỗi nhanh nhất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khen thưởng vì hỗ trợ triển khai kiểm thử tự động CI/CD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'Người bảo vệ chất lượng sản phẩm' tại hội nghị kỹ thuật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QA xuất sắc quý I tại Công ty Phần mềm NextGen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JMeter Performance Testing – BlazeMeter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Katalon Studio Automation – Katalon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kiểm thử tự động tại Phòng Lab Công nghệ Phần mềm (2022 - 2023)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hiểu và thử nghiệm công cụ Selenium WebDriver.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kịch bản kiểm thử cho các ứng dụng web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tổng kết và trình bày kết quả tại hội thảo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kỹ thuật tại Blog cá nhân – qa-insight.dev (2020 -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cài đặt và sử dụng các công cụ kiểm thử phổ biến.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lỗi thường gặp trong kiểm thử API và cách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template test case và báo cáo lỗi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kiểm thử cho dự án sinh viên tại CLB IT trẻ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cách kiểm thử phần mềm theo quy trình Agile.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chất lượng phần mềm theo checklist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viết tài liệu test plan và test report.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
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Thu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Data Analyst có khả năng dự báo xu hướng kinh doanh thông qua các mô hình phân tích thống kê, từ đó giúp doanh nghiệp ra quyết định chiến lược một cách chính xác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01/05/1980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0983703885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Business Analysis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Google Data Studio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Chứng chỉ Python cho Khoa học Dữ liệu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dữ liệu tại Phòng Khoa học Dữ liệu - Đại học (2019 - 2021)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dữ liệu kết quả học tập để xây dựng hệ thống cảnh báo sớm.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Kết hợp Python và SPSS để xây dựng mô hình dự đoán.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Cùng nhóm công bố bài viết khoa học trong hội thảo quốc gia.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Phân tích dữ liệu cộng đồng tại Dự án OpenData vì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phân tích dữ liệu dân cư và y tế phục vụ hoạch định chính sách.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các dashboard công khai để người dân dễ tiếp cận số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nhóm cùng nhiều chuyên gia để tổng hợp insight.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
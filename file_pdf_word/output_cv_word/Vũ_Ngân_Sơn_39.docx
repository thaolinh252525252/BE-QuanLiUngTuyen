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Ngân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làm việc trong các dự án lớn về chuyển đổi số hạ tầng, tích hợp cloud networking (AWS, Azure, GCP) vào mô hình truyền thống nhằm đáp ứng yêu cầu linh hoạt và hiệu suất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26/04/1997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0963296488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Khoa học Tự nhiên – ĐHQG Hà Nội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NAT, PAT, ACL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Routing Protocols (OSPF, BGP, EIGRP)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Syslog  SNMP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Wi-Fi Planning  Deployment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Quang Dũng (Trưởng phòng Hạ tầng mạng - Công ty NetCore) - dung.le@netcore.vn - 0912123456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
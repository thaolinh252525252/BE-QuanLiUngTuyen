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Chuyên viên Kiểm thử phần mềm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Vũ Châu Hạnh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đặt mục tiêu ứng dụng kỹ năng kiểm thử vào mô hình DevTestOps, nơi kiểm thử được tích hợp xuyên suốt trong mọi bước phát triển và triển khai.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10/01/1995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0875363304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Kỹ thuật phần mềm tại Đại học Duy Tân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TestNG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Postman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SQL cơ bản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Trồng cây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Hồ Trung Kiên (Quality Director - Công ty FinQuality) - kien.ho@finquality.vn - 0909888777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Trần Mỹ Hạnh (Test Lead - Công ty EduPro) - hanh.tran@edupro.vn - 0933445566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Nguyễn Thị Hà (QA Manager - Công ty Phần mềm NextGen) - ha.nguyen@nextgen.vn - 0908123456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Nguyễn Hữu Tuấn (Technical Project Manager - Công ty CodeWay) - tuan.nguyen@codeway.vn - 0912888999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QA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EcomX (2020-2022)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Kiểm thử API với Postman và viết script kiểm thử tự động bằng REST Assured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Phối hợp chặt chẽ với developer để xác minh lỗi backend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Thực hiện kiểm thử hiệu năng với JMeter trên hệ thống thương mại điện tử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Manual Tester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VietTech (2019-2021)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kế và thực thi test case thủ công cho hệ thống quản lý nhân sự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Kiểm thử đa trình duyệt và ghi nhận kết quả trên TestRail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Đảm bảo tỷ lệ bug tái phát 5% sau mỗi vòng kiểm thử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Được khen thưởng vì hỗ trợ triển khai kiểm thử tự động CI/CD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Software QA Testing Bootcamp – QA Touch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JMeter Performance Testing – BlazeMeter Academy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Certified Agile Tester – iSQI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Mentor kiểm thử cho dự án sinh viên tại CLB IT trẻ (2021)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nhóm sinh viên cách kiểm thử phần mềm theo quy trình Agile.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Đánh giá chất lượng phần mềm theo checklist chuẩn.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Phối hợp viết tài liệu test plan và test report.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nhóm nghiên cứu kiểm thử tự động tại Phòng Lab Công nghệ Phần mềm (2022 - 2023)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Tìm hiểu và thử nghiệm công cụ Selenium WebDriver.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Thiết kế kịch bản kiểm thử cho các ứng dụng web đơn giản.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báo cáo tổng kết và trình bày kết quả tại hội thảo sinh viên.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Diễn giả chia sẻ tại hội thảo nội bộ tại Công ty phần mềm AlphaTech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Trình bày chủ đề: “Kiểm thử tự động – Bắt đầu từ đâu?”.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Chia sẻ lộ trình học phù hợp với sinh viên muốn theo QA.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 chức minigame kiểm tra kiến thức kiểm thử cơ bản.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Kiểm thử API hệ thống thương mại điện tử (QA Engineer, EcomX)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Ứng dụng bán hàng online với tích hợp cổng thanh toán và vận chuyển tự động.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script kiểm thử API bằng Postman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test collection để chạy định kỳ qua Newman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Kết nối API kiểm thử với CI pipeline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Xây dựng hệ thống kiểm thử tự động cho website bất động sản (Automation Tester, PropTech Việt Nam)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Dự án cải tiến website bất động sản với hàng trăm ngàn lượt truy cập/ngày.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Phân tích chức năng hệ thống và lựa chọn test case để tự động hóa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Sử dụng Selenium để viết testcase cho chức năng tìm kiếm và đăng tin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báo cáo tự động sau mỗi lần chạy test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Kiểm thử hệ thống đăng ký khóa học trực tuyến (QA Engineer, EduPro)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Dự án triển khai nền tảng học trực tuyến với hơn 10.000 học viên đăng ký mỗi tháng.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Thiết kế test case cho toàn bộ quy trình đăng ký và thanh toán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Kiểm thử tích hợp giữa frontend và backend API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Xử lý bug và phối hợp với team dev để xác nhận fix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Kiểm thử hiệu năng hệ thống quản lý điểm thi (Performance Tester, SmartEdu)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Hệ thống phục vụ nhập điểm và xuất bảng điểm của hơn 50 trường trung học.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Sử dụng JMeter để mô phỏng truy cập đồng thời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Đo thời gian phản hồi API và xác định bottleneck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Tối ưu hóa dữ liệu kiểm thử và cấu hình JMeter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
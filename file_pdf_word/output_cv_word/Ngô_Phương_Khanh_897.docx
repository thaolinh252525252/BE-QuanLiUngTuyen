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Phương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chia sẻ kiến thức qua việc viết blog, tổ chức hội thảo kỹ thuật hoặc đóng góp tài liệu chính thức để thúc đẩy cộng đồng Data Engineering trong nước phát triển mạnh mẽ.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18/05/1987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0982740001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Cơ sở dữ liệu và khai phá dữ liệu tại Đại học Khoa học Tự nhiên – ĐHQG Hà Nội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
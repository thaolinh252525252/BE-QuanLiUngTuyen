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Châu Hùng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được phát triển kỹ năng lập trình bảo mật với Python hoặc Bash, phục vụ cho việc xây dựng script tự động hóa kiểm tra bảo mật, phân tích log và xử lý sự cố theo thời gian thực.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06/06/1984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0380112306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ninh mạng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DevSecOps (GitLab CI + SAST/DAST)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IDS/IPS (Snort, Suricata)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Kiên (Pentest Team Lead – SecureTest Lab) - kien.trinh@securetest.vn - 0944222333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Ngọc Ánh (Senior Security Engineer – BizSecure) - anh.nguyen@bizsecure.vn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Thanh (Incident Response Manager – SafeNet) - thanh.luong@safenet.vn - 0977333555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Huyền (Giám đốc An ninh Thông tin (CISO) – CloudSecure Corp) - huyen.le@cloudsecure.vn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Duy (Quản lý hệ thống bảo mật – DataSafe Solutions) - duy.vu@datasafe.vn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hoàn thành kiểm thử xâm nhập sớm hơn kế hoạch 2 tuần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Security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CompTIA Security+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bảo mật thông tin tại infosecjournal.vn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bảo mật hệ thống và ứng dụng web.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kiểm tra bảo mật với Kali Linux và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phân tích kỹ thuật về các cuộc tấn công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diễn tập Red Team nội bộ tại Ngân hàng Tài chính Việt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khai thác giả lập các lỗ hổng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hóa kiểm tra cấu hình sai trên firewall và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Lập kế hoạch và báo cáo lỗ hổng gửi nhóm Blue Team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
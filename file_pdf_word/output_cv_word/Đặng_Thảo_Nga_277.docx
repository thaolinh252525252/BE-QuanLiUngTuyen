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Thảo Nga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tham gia các dự án có quy mô lớn, có độ phức tạp cao, từ đó nâng cao khả năng phân tích yêu cầu nghiệp vụ và phát hiện lỗi logic ngay từ sớm.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22/02/1980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0922075434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Công nghệ - ĐHQG Hà Nội  - Công nghệ thông tin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TestRail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 trải nghiệm môi trường làm việc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Tự dựng server tại nhà</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Chạy bộ</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 thiên nhiên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Ngọc Bích (Lead Tester - Công ty QA Zone) - bich.le@qazone.vn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(Quality Director - Công ty FinQuality) - kien.ho@finquality.vn - 0909888777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(QA Manager - Công ty Phần mềm NextGen) - ha.nguyen@nextgen.vn - 0908123456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Cường (Trưởng nhóm Kiểm thử - Công ty EcomX) - cuong.pham@ecomx.vn - 0912233445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Nam (Scrum Master - Công ty AgileLab) - nam.le@agilelab.vn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kiểm thử được đánh giá cao bởi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kiểm thử hiệu năng xuất sắc cho hệ thống Core Banking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Automation Testing with Selenium WebDriver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Test Automation with Robot Framework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Katalon Studio Automation – Katalon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JMeter Performance Testing – BlazeMeter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phần mềm tại Công ty TestPlus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và thực thi test case cho chức năng quản lý đơn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Postman để kiểm tra API RESTful.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hồi quy trước các đợt release sản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dự án mã nguồn mở tại Cộng đồng VietnamTesters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giao diện người dùng cho website quản lý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Báo cáo lỗi và theo dõi fix bug qua GitHub Issues.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tài liệu hướng dẫn người dùng cuối.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
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Tú Tùng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phát triển trong môi trường startup hoặc công ty công nghệ, nơi dữ liệu là nền tảng ra quyết định, để học hỏi và thử nghiệm các mô hình phân tích hiện đại trong thực tiễn.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11/08/1987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0849529626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Phân tích và Quản lý dữ liệu tại Đại học Phenikaa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Excel nâng cao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Visualization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Hồng (Trưởng nhóm Báo cáo và Phân tích - Công ty EduAnalytics) - hong.nguyen@eduanalytics.vn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Ngọc (Giám đốc Dữ liệu - Công ty BizTech) - ngoc.le@biztech.vn - 0912345678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Đức Minh (Trưởng phòng Phân tích Kinh doanh - Công ty DataInsight) - minh.nguyen@datainsight.vn - 0901234567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nhận hoàn thành xuất sắc chương trình chuyển đổi số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dashboard KPI toàn công ty trước thời hạn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Statistics for Data Analysis – edX (HarvardX)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Google Data Analytics Professional Certificate – Google/Coursera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Phân tích dữ liệu cộng đồng tại Dự án OpenData vì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phân tích dữ liệu dân cư và y tế phục vụ hoạch định chính sách.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các dashboard công khai để người dân dễ tiếp cận số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nhóm cùng nhiều chuyên gia để tổng hợp insight.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Phân tích dữ liệu tại Trường Đại học Kinh tế Quốc dân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các dự án phân tích dữ liệu thực tế từ doanh nghiệp gửi về.</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buổi thảo luận kỹ thuật về Power BI, SQL,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thành viên mới kỹ năng làm sạch và trực quan hoá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dữ liệu tại Phòng Khoa học Dữ liệu - Đại học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dữ liệu kết quả học tập để xây dựng hệ thống cảnh báo sớm.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Python và SPSS để xây dựng mô hình dự đoán.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Cùng nhóm công bố bài viết khoa học trong hội thảo quốc gia.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giảng dạy tại Khóa học Phân tích dữ liệu Python for All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Trợ giảng trong các buổi thực hành xử lý dữ liệu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bài tập và hỗ trợ học viên trực tiếp qua Google Meet.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Cập nhật tài liệu kỹ thuật theo phiên bản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phân tích dữ liệu nhân sự nội bộ (Chuyên viên phân tích dữ liệu, HR DataWorks)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giúp phòng nhân sự đánh giá hiệu quả làm việc và tỉ lệ nghỉ việc của nhân viên theo thời gian.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từ phần mềm chấm công và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xu hướng nghỉ việc theo phòng ban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động hỗ trợ quyết định giữ chân nhân tài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
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Trang Ngọc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học thêm về Computer Vision nâng cao, áp dụng trong lĩnh vực nông nghiệp thông minh, giám sát an ninh, hoặc chăm sóc sức khỏe từ xa.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23/03/1992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0873122756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tại Đại học Công nghệ – ĐHQG Hà Nội  - Kỹ thuật phần mềm tại Học viện Công nghệ Bưu chính Viễn thông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Model Evaluation  Tuning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Minh Hà (Giám đốc Trung tâm Trí tuệ Nhân tạo - Viện AI Việt Nam) - ha.tran@vienai.vn - 0912666777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giải 'Mô hình AI hiệu quả nhất' tại Hackathon ngành tài chính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Azure AI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Computer Vision with TensorFlow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khóa học Machine Learning cơ bản tại Trung tâm Tin học UIT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làm quen với scikit-learn, pandas và numpy.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các thắc mắc về quá trình huấn luyện mô hình ML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và hệ thống máy chủ cho lớp học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Trí tuệ Nhân tạo tại AI Lab - Công ty DeepVision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annotation và xử lý dữ liệu ảnh từ camera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YOLOv5 để phát hiện phương tiện trên đường phố.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mô hình chạy trên thiết bị edge (Jetson Nano).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dự án AI phát hiện gian lận tài chính tại Công ty FinAI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Xử lý dữ liệu giao dịch tài chính để phát hiện hành vi bất thường.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Random Forest và Gradient Boosting với dữ liệu nhãn lịch sử.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real-time prediction phục vụ kiểm duyệt giao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học thuật về AI tại Câu lạc bộ Sinh viên AI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hội thảo về thị giác máy tính, xử lý ngôn ngữ tự nhiên.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chuyên gia từ các công ty AI đến chia sẻ kinh nghiệm.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Phụ trách truyền thông và viết báo cáo sau hội thảo.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dự án AI cộng đồng tại Vietnam OpenAI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chú thích dữ liệu âm thanh tiếng Việt cho mô hình chuyển giọng nói thành văn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mô tả pipeline xử lý dữ liệu đầu vào trước khi huấn luyện.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các mô hình pre-trained của HuggingFace và tổng hợp kết quả benchmark.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
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Thành Hà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học thêm về Computer Vision nâng cao, áp dụng trong lĩnh vực nông nghiệp thông minh, giám sát an ninh, hoặc chăm sóc sức khỏe từ xa.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22/12/1998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0361829237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Khoa học Tự nhiên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Matplotlib  Seaborn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Natural Language Processing (NLP)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Tùng (Lead Data Scientist - Công ty FinAI) - tung.pham@finai.vn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
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DevOps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Đỗ Thị Trung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đặt mục tiêu trở thành chuyên gia CI/CD, có khả năng tư vấn, xây dựng và duy trì các quy trình phát triển phần mềm theo tiêu chuẩn Agile/DevOps cho các doanh nghiệp công nghệ đang phát triển nhanh.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06/09/1993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0323816604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Điện tử - Viễn thông tại Đại học Giao thông Vận tải  - An toàn thông tin tại Học viện Kỹ thuật Mật mã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Systemd  Process Management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AWS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Networking cơ bản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Docker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hội thảo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Võ Thị Mai (DevOps Lead - Công ty AgileTech) - mai.vo@agiletech.vn - 0908000888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Văn Minh (Lead Platform Engineer - Công ty FinOps) - minh.le@finops.vn - 0933444555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Kỹ sư Hạ tầng Tự động hóa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TechBase Solution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Kubernetes để quản lý hệ thống microservices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Python và Bash để tự động hoá thao tác triển khai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log bằng ELK Stack và xử lý sự cố hệ thống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DevOps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FinCloud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Quản lý cấu hình máy chủ Linux và tối ưu hiệu suất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dịch vụ trên Docker và cấu hình Nginx reverse proxy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team phát triển trong môi trường staging  production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System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GlobalDev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hạ tầng cloud trên AWS với auto scaling và load balancing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Tạo file playbook Ansible để chuẩn hóa môi trường dev/test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sự cố và nâng cấp bảo mật định kỳ cho hệ thống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triển khai hệ thống Kubernetes production ổn định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kỹ sư có sáng kiến tự động hóa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DevOps Engineer có phản hồi hệ thống nhanh nhất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Cải tiến hệ thống triển khai nhanh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Microsoft Certified: DevOps Engineer Expert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Google Cloud Professional DevOps Engineer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CI/CD Pipelines with Jenkins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DevOps Engineer – Professional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Kubernetes Administrator (CKA) – Linux Foundation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kỹ thuật tại triển lãm công nghệ tại TechExpo Vietnam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lập mạng không dây cho khu trưng bày thiết bị IoT.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đội CNTT kiểm tra ổn định kết nối trình diễn trực tiếp.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quyết sự cố mạng tức thời trong thời gian diễn ra hội chợ.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câu lạc bộ Hệ thống Mạng tại CLB NetworkTech - Đại học Giao thông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workshop hướng dẫn cấu hình VLAN, trunking trên switch Cisco.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phòng lab mô phỏng mạng nội bộ bằng GNS3.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sinh viên thực hành chia subnet và định tuyến tĩnh.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hỗ trợ thi đấu esport LAN tại Sự kiện GameZone Arena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hạ tầng mạng LAN ổn định cho 30+ máy tính thi đấu.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Giám sát băng thông và phân bổ IP tĩnh cho các đội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Cấu hình hệ thống load balancing để tránh nghẽn đường truyền.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Cải tiến hệ thống log tập trung với ELK Stack (DevOps Engineer, FinSight)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Giúp đội phát triển dễ dàng truy vết lỗi bằng hệ thống log phân tích thời gian thực.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Cài đặt Elasticsearch, Logstash và Kibana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log từ container Docker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dashboard hiển thị lỗi theo mức độ và nguồn phát sinh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Kubernetes cho hệ thống microservices (Kỹ sư Hạ tầng DevOps, CloudNext)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lập môi trường Kubernetes để chạy các dịch vụ độc lập, phục vụ hàng nghìn request mỗi giờ.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Cluster K8s trên GCP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Helm chart để quản lý cấu hình ứng dụng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Prometheus và Grafana để theo dõi tài nguyên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hóa triển khai hạ tầng bằng Terraform (Infrastructure Engineer, DevInfra)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Chuẩn hóa và tự động hóa việc tạo mới môi trường hạ tầng trên AWS.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file Terraform quản lý toàn bộ cấu trúc VPC, EC2, RDS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Terraform vào GitOps flow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hạ tầng bằng Terraform Plan và Apply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
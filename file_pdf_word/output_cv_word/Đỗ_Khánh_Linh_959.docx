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Khánh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09/01/1985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0728108726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 Hạ tầng mạng và bảo mật hệ thống tại Trường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Best Practices for Network Infrastructure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
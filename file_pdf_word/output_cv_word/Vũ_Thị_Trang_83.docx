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An toàn Thông tin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Vũ Thị Trang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tham gia vào các dự án bảo mật hệ thống cloud (AWS, Azure) và học sâu về quản lý IAM, bảo mật mạng ảo, giám sát hoạt động trên cloud để đảm bảo an toàn cho dữ liệu và tài nguyên ảo.</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22/03/1994</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0848449931</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thông tin tại Đại học Công nghệ – ĐHQG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Bash Scripting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SIEM (Splunk, ELK)</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nhạc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Đi bộ đường dài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Đỗ Minh Tiến (Head of Cloud Security – CloudBase VN) - tien.do@cloudbase.vn - 0911555666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Ngọc Ánh (Senior Security Engineer – BizSecure) - anh.nguyen@bizsecure.vn - 0966888777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Vũ Văn Duy (Quản lý hệ thống bảo mật – DataSafe Solutions) - duy.vu@datasafe.vn - 0909111222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Analyst</w:t>
            </w:r>
            <w:r>
              <w:rPr>
                <w:rFonts w:hint="default" w:ascii="Quicksand" w:hAnsi="Quicksand" w:cs="Quicksand"/>
                <w:color w:val="auto"/>
                <w:sz w:val="20"/>
                <w:szCs w:val="20"/>
              </w:rPr>
              <w:t xml:space="preserve"> tại CyberDefense Việt Nam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hệ thống IDS/IPS Snort và xử lý cảnh báo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quy trình phản hồi sự cố theo chuẩn NIST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bộ phận phát triển ứng dụng tích hợp SAST/DAST vào CI/CD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Cybersecurity Specialist</w:t>
            </w:r>
            <w:r>
              <w:rPr>
                <w:rFonts w:hint="default" w:ascii="Quicksand" w:hAnsi="Quicksand" w:cs="Quicksand"/>
                <w:color w:val="auto"/>
                <w:sz w:val="20"/>
                <w:szCs w:val="20"/>
              </w:rPr>
              <w:t xml:space="preserve"> tại FinSec Việt Nam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Đánh giá lỗ hổng định kỳ bằng Nessus và viết báo cáo khuyến nghị</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bảo mật ứng dụng web nội bộ theo tiêu chuẩn OWASP Top 10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xác thực hai yếu tố (2FA) cho hệ thống ERP và email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Nhân viên triển khai SIEM hiệu quả nhất tại bộ phận bảo mật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Certified Cloud Security Professional (CCSP) – ISC²</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Certified Information Systems Security Professional (CISSP) – ISC²</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chương trình đánh giá bảo mật hệ thống tại Công ty SafeNet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Kiểm tra cấu hình tường lửa, phân quyền tài khoản trên hệ thống.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quét port, phát hiện dịch vụ không an toàn.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báo cáo lỗ hổng gửi khách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Bảo mật hệ thống cloud AWS (Cloud Security Engineer, CloudGuard Asia) 2023</w:t>
            </w:r>
          </w:p>
          <w:p>
            <w:pPr>
              <w:rPr>
                <w:rFonts w:hint="default" w:ascii="Quicksand" w:hAnsi="Quicksand" w:cs="Quicksand"/>
                <w:b w:val="0"/>
                <w:bCs w:val="0"/>
                <w:lang w:val="vi-VN"/>
              </w:rPr>
            </w:pPr>
            <w:r>
              <w:rPr>
                <w:rFonts w:hint="default" w:ascii="Quicksand" w:hAnsi="Quicksand" w:cs="Quicksand"/>
                <w:b w:val="0"/>
                <w:bCs w:val="0"/>
                <w:lang w:val="vi-VN"/>
              </w:rPr>
              <w:t xml:space="preserve">  Đánh giá và cải thiện bảo mật cho hệ thống web triển khai trên hạ tầng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IAM theo nguyên tắc phân quyền tối thiểu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Kích hoạt CloudTrail và cảnh báo hoạt động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tra cấu hình S3 bucket, RDS và các dịch vụ công khai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hóa kiểm tra cấu hình bảo mật hệ thống (DevSecOps Engineer, DevShield)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công cụ nội bộ dùng Python và Bash để kiểm tra định kỳ các cấu hình sai lệch và gửi báo cáo cho quản lý.</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các tiêu chuẩn cấu hình an toàn cho Linux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script kiểm tra các thiết lập quan trọng (sudo, ssh, firewall)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báo cáo HTML qua email mỗi tuần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Đánh giá bảo mật ứng dụng web nội bộ (Pentester, SecureCode Labs) 2021</w:t>
            </w:r>
          </w:p>
          <w:p>
            <w:pPr>
              <w:rPr>
                <w:rFonts w:hint="default" w:ascii="Quicksand" w:hAnsi="Quicksand" w:cs="Quicksand"/>
                <w:b w:val="0"/>
                <w:bCs w:val="0"/>
                <w:lang w:val="vi-VN"/>
              </w:rPr>
            </w:pPr>
            <w:r>
              <w:rPr>
                <w:rFonts w:hint="default" w:ascii="Quicksand" w:hAnsi="Quicksand" w:cs="Quicksand"/>
                <w:b w:val="0"/>
                <w:bCs w:val="0"/>
                <w:lang w:val="vi-VN"/>
              </w:rPr>
              <w:t xml:space="preserve">  Thực hiện kiểm thử xâm nhập cho các ứng dụng web nội bộ nhằm xác định và khắc phục lỗ hổng OWASP Top 10.</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Burp Suite, Nikto, OWASP ZAP để phân tích lỗ hổng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báo cáo phân tích và hướng dẫn khắc phục chi tiết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Hỗ trợ đội phát triển sửa lỗi và tái kiểm tra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
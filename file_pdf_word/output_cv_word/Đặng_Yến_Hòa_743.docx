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Yến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16/09/1997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0776519475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
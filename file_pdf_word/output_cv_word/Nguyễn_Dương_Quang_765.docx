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Dương Quang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được học hỏi và phối hợp chặt chẽ cùng các nhà khoa học dữ liệu (Data Scientist), kỹ sư phần mềm và nhóm sản phẩm để xây dựng giải pháp AI toàn diện và khả thi.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20/07/1987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0929680086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dữ liệu lớn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Colab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Keras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Thịnh (Head of Machine Learning – AI Solutions) - thinh.nguyen@aisolutions.vn - 0908777888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5 nhân sự có mô hình dự đoán chính xác nhất trong đội ML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TensorFlow Developer Certificate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
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Lập trình viên Python</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Đặng Nam Nam</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muốn trở thành một lập trình viên Python có khả năng phản biện kỹ thuật, hiểu sâu về các pattern thiết kế như Repository, Unit of Work, hoặc Microservice Architecture. Mục tiêu là xây dựng các hệ thống có khả năng bảo trì lâu dài, dễ mở rộng và phục vụ hàng triệu request mỗi ngày mà không suy giảm hiệu năng.</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11/04/1998</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0727364564</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Kỹ thuật máy tính tại Đại học Sư phạm Hà Nội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Unit Testing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Thử nghiệm công nghệ mới</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Xem phim khoa học viễn tưởng</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Võ Thị Lan (HRBP Tech - Công ty BizTech) - lan.vo@biztech.vn - 0988000999</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Bùi Minh Tuấn (Technical Architect - Công ty SoftVision) - tuan.bui@softvision.vn - 0933444555</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Trần Ngọc Mai (Product Owner - Công ty DevWorks) - mai.tran@devworks.vn - 0911444555</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Backend Developer</w:t>
            </w:r>
            <w:r>
              <w:rPr>
                <w:rFonts w:hint="default" w:ascii="Quicksand" w:hAnsi="Quicksand" w:cs="Quicksand"/>
                <w:color w:val="auto"/>
                <w:sz w:val="20"/>
                <w:szCs w:val="20"/>
              </w:rPr>
              <w:t xml:space="preserve"> tại Công ty AutoTrack (2021-2022)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API phân tích hành vi người dùng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Tối ưu hệ thống bằng Redis cache</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Tham gia thiết kế kiến trúc hệ thống mới</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Backend Developer</w:t>
            </w:r>
            <w:r>
              <w:rPr>
                <w:rFonts w:hint="default" w:ascii="Quicksand" w:hAnsi="Quicksand" w:cs="Quicksand"/>
                <w:color w:val="auto"/>
                <w:sz w:val="20"/>
                <w:szCs w:val="20"/>
              </w:rPr>
              <w:t xml:space="preserve"> tại Công ty Finhub (2021-2022)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Lập trình hệ thống giao dịch tài chính thời gian thực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Tối ưu bảo mật qua JWT  kiểm soát phân quyền</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Thực hiện logging  alert sử dụng Sentry</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Senior Python Developer</w:t>
            </w:r>
            <w:r>
              <w:rPr>
                <w:rFonts w:hint="default" w:ascii="Quicksand" w:hAnsi="Quicksand" w:cs="Quicksand"/>
                <w:color w:val="auto"/>
                <w:sz w:val="20"/>
                <w:szCs w:val="20"/>
              </w:rPr>
              <w:t xml:space="preserve"> tại Công ty BizTech (2020-2023)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Thiết kế kiến trúc cho hệ thống microservice</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chuẩn phát triển và review code</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Mentor cho các bạn lập trình viên mới</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Junior Python Developer</w:t>
            </w:r>
            <w:r>
              <w:rPr>
                <w:rFonts w:hint="default" w:ascii="Quicksand" w:hAnsi="Quicksand" w:cs="Quicksand"/>
                <w:color w:val="auto"/>
                <w:sz w:val="20"/>
                <w:szCs w:val="20"/>
              </w:rPr>
              <w:t xml:space="preserve"> tại Công ty NextSoft (2019-2021)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Tham gia phát triển module quản lý người dùng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Học và áp dụng Django ORM cho các thao tác CSDL</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Hỗ trợ xử lý bug và bảo trì codebase hiện tại</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
            </w:r>
            <w:r>
              <w:rPr>
                <w:rFonts w:hint="default" w:ascii="Quicksand" w:hAnsi="Quicksand" w:cs="Quicksand"/>
                <w:lang w:val="vi-VN"/>
              </w:rPr>
              <w:t xml:space="preserve"> - </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Chứng chỉ Thiết kế hệ thống bằng Python – Educative.io</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Tình nguyện viên phát triển hệ thống nội bộ tại Tổ chức Phi lợi nhuận GreenLife (2020 - 2021)</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Thiết kế và phát triển ứng dụng quản lý tài trợ nội bộ bằng Flask.</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Tạo giao diện quản lý người dùng và phân quyền truy cập.</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Triển khai hệ thống trên nền tảng cloud miễn phí (Heroku).</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Diễn giả khách mời tại Sự kiện Python Vietnam Conf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Thuyết trình chủ đề 'Tối ưu hoá API bằng FastAPI'.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Chia sẻ kinh nghiệm thực tế khi triển khai hệ thống Python quy mô lớn.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Giao lưu cùng các chuyên gia trong ngành công nghệ.</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Tình nguyện viên kỹ thuật tại Cộng đồng Code4Good (2020 - 2021)</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Xây dựng hệ thống quản lý học viên cho một trung tâm dạy nghề miễn phí.</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Phát triển API bằng Django để đồng bộ hóa dữ liệu người dùng.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Đảm bảo hệ thống hoạt động ổn định và dễ sử dụng cho người vận hành không chuyên.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Hướng dẫn viên lập trình Python tại Câu lạc bộ IT Đại học Bách Khoa (2019 - 2020)</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Thiết kế giáo trình Python cơ bản cho sinh viên năm nhất.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Giảng dạy các buổi workshop trực tiếp tại trường.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Hỗ trợ học viên hoàn thành bài tập và dự án nhỏ.</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Mentor dự án sinh viên tại Chương trình TechTalents (2021)</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Hướng dẫn nhóm sinh viên xây dựng ứng dụng quản lý tài chính cá nhân bằng Python.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Định hướng kiến trúc phần mềm và hỗ trợ review code.</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Tổ chức các buổi demo kết quả và phản hồi góp ý.</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Nền tảng đào tạo nội bộ (Backend Engineer, SmartTrain) 2020</w:t>
            </w:r>
          </w:p>
          <w:p>
            <w:pPr>
              <w:rPr>
                <w:rFonts w:hint="default" w:ascii="Quicksand" w:hAnsi="Quicksand" w:cs="Quicksand"/>
                <w:b w:val="0"/>
                <w:bCs w:val="0"/>
                <w:lang w:val="vi-VN"/>
              </w:rPr>
            </w:pPr>
            <w:r>
              <w:rPr>
                <w:rFonts w:hint="default" w:ascii="Quicksand" w:hAnsi="Quicksand" w:cs="Quicksand"/>
                <w:b w:val="0"/>
                <w:bCs w:val="0"/>
                <w:lang w:val="vi-VN"/>
              </w:rPr>
              <w:t xml:space="preserve">  Quản lý khóa học, điểm thi và đánh giá kết quả học tập nhân viên</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Thiết kế hệ thống khóa học có lịch trình và cấp chứng nhận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Kết nối cơ sở dữ liệu với hệ thống điểm danh chấm công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Triển khai hệ thống trên cloud server</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Hệ thống quản lý học sinh trực tuyến (Backend Developer, EduTech Solutions) 2022</w:t>
            </w:r>
          </w:p>
          <w:p>
            <w:pPr>
              <w:rPr>
                <w:rFonts w:hint="default" w:ascii="Quicksand" w:hAnsi="Quicksand" w:cs="Quicksand"/>
                <w:b w:val="0"/>
                <w:bCs w:val="0"/>
                <w:lang w:val="vi-VN"/>
              </w:rPr>
            </w:pPr>
            <w:r>
              <w:rPr>
                <w:rFonts w:hint="default" w:ascii="Quicksand" w:hAnsi="Quicksand" w:cs="Quicksand"/>
                <w:b w:val="0"/>
                <w:bCs w:val="0"/>
                <w:lang w:val="vi-VN"/>
              </w:rPr>
              <w:t xml:space="preserve">  Xây dựng hệ thống theo dõi kết quả học tập và điểm danh cho các trường phổ thông</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Thiết kế cơ sở dữ liệu sử dụng PostgreSQL</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Phát triển API REST với Django</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Xây dựng chức năng phân quyền cho giáo viên và phụ huynh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Cổng thông tin nội bộ doanh nghiệp (Fullstack Python Developer, BizCorp) 2021</w:t>
            </w:r>
          </w:p>
          <w:p>
            <w:pPr>
              <w:rPr>
                <w:rFonts w:hint="default" w:ascii="Quicksand" w:hAnsi="Quicksand" w:cs="Quicksand"/>
                <w:b w:val="0"/>
                <w:bCs w:val="0"/>
                <w:lang w:val="vi-VN"/>
              </w:rPr>
            </w:pPr>
            <w:r>
              <w:rPr>
                <w:rFonts w:hint="default" w:ascii="Quicksand" w:hAnsi="Quicksand" w:cs="Quicksand"/>
                <w:b w:val="0"/>
                <w:bCs w:val="0"/>
                <w:lang w:val="vi-VN"/>
              </w:rPr>
              <w:t xml:space="preserve">  Nền tảng lưu trữ tài liệu, trao đổi nội bộ và thông báo cho nhân viên công ty</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hệ thống đăng nhập SSO</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Xây dựng module chat nội bộ bằng WebSocket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Sử dụng Flask kết hợp ReactJS để phát triển frontend</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Ứng dụng chấm công và theo dõi làm việc từ xa (Backend Developer, RemoteWork) 2021</w:t>
            </w:r>
          </w:p>
          <w:p>
            <w:pPr>
              <w:rPr>
                <w:rFonts w:hint="default" w:ascii="Quicksand" w:hAnsi="Quicksand" w:cs="Quicksand"/>
                <w:b w:val="0"/>
                <w:bCs w:val="0"/>
                <w:lang w:val="vi-VN"/>
              </w:rPr>
            </w:pPr>
            <w:r>
              <w:rPr>
                <w:rFonts w:hint="default" w:ascii="Quicksand" w:hAnsi="Quicksand" w:cs="Quicksand"/>
                <w:b w:val="0"/>
                <w:bCs w:val="0"/>
                <w:lang w:val="vi-VN"/>
              </w:rPr>
              <w:t xml:space="preserve">  Ghi nhận thời gian làm việc, vị trí, ảnh chấm công của nhân viên online</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Xây dựng API checkin/check-out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Xử lý hình ảnh và toạ độ GPS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Tạo báo cáo PDF bằng thư viện ReportLab</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Công cụ crawl tin tức tự động (Python Developer, NewsLab) 2022</w:t>
            </w:r>
          </w:p>
          <w:p>
            <w:pPr>
              <w:rPr>
                <w:rFonts w:hint="default" w:ascii="Quicksand" w:hAnsi="Quicksand" w:cs="Quicksand"/>
                <w:b w:val="0"/>
                <w:bCs w:val="0"/>
                <w:lang w:val="vi-VN"/>
              </w:rPr>
            </w:pPr>
            <w:r>
              <w:rPr>
                <w:rFonts w:hint="default" w:ascii="Quicksand" w:hAnsi="Quicksand" w:cs="Quicksand"/>
                <w:b w:val="0"/>
                <w:bCs w:val="0"/>
                <w:lang w:val="vi-VN"/>
              </w:rPr>
              <w:t xml:space="preserve">  Hệ thống thu thập và phân loại tin tức theo chủ đề công nghệ, tài chính</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Viết spider bằng Scrapy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Xử lý dữ liệu và lưu trữ bằng SQLite</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Tự động gửi email báo cáo hằng ngày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
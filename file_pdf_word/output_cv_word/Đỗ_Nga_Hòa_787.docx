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Hạ tầng Mạng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Đỗ Nga Hòa</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nâng cao kiến thức chuyên sâu về các công nghệ mạng như BGP, OSPF, MPLS và ứng dụng chúng trong việc xây dựng hệ thống mạng có tính sẵn sàng cao (High Availability) cho các tổ chức lớn.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05/02/1997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0862693413</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An toàn thông tin tại Học viện Kỹ thuật Mật mã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Switching, VLAN, STP</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DHCP, DNS, NTP</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Linux Server Administration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Network Monitoring (Zabbix, PRTG, SolarWinds)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Thành (Team Lead Hạ tầng - Công ty SoftTel) - thanh.trinh@softtel.vn - 0911111444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Operations Center (NOC) Engineer</w:t>
            </w:r>
            <w:r>
              <w:rPr>
                <w:rFonts w:hint="default" w:ascii="Quicksand" w:hAnsi="Quicksand" w:cs="Quicksand"/>
                <w:color w:val="auto"/>
                <w:sz w:val="20"/>
                <w:szCs w:val="20"/>
              </w:rPr>
              <w:t xml:space="preserve"> tại IDC Việt Nam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hạ tầng mạng của hơn 300 khách hàng sử dụng PRTG, SolarWinds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và phân luồng sự cố mạng, hỗ trợ khách hàng qua ticketing system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backup cấu hình Router/Switch định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Network Engineer</w:t>
            </w:r>
            <w:r>
              <w:rPr>
                <w:rFonts w:hint="default" w:ascii="Quicksand" w:hAnsi="Quicksand" w:cs="Quicksand"/>
                <w:color w:val="auto"/>
                <w:sz w:val="20"/>
                <w:szCs w:val="20"/>
              </w:rPr>
              <w:t xml:space="preserve"> tại Tập đoàn IT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triển khai mạng LAN/WAN cho hệ thống quản lý ERP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DHCP, DNS và giám sát kết nối internet bằng proxy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trực hỗ trợ kỹ thuật ngoài giờ theo lịch trực team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Kỹ sư Hạ tầng Mạng</w:t>
            </w:r>
            <w:r>
              <w:rPr>
                <w:rFonts w:hint="default" w:ascii="Quicksand" w:hAnsi="Quicksand" w:cs="Quicksand"/>
                <w:color w:val="auto"/>
                <w:sz w:val="20"/>
                <w:szCs w:val="20"/>
              </w:rPr>
              <w:t xml:space="preserve"> tại Công ty Fintech Asia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VPN IPsec kết nối bảo mật giữa các chi nhánh và trung tâm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firewall Fortigate, cấu hình NAT, IPS, và định tuyến chính sách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hiệu năng hệ thống mạng với Zabbix, cảnh báo lỗi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Cá nhân có tỷ lệ xử lý ticket mạng nhanh nhất quý III tại bộ phận IT Helpdesk</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Cisco Certified Network Associate (CCNA) – Cisco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Juniper Networks Certified Associate – JNCIA-Junos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AWS Certified Advanced Networking – Specialty – Amazon Web Services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Trưởng ban Tổ chức tại Câu lạc bộ Khởi nghiệp Trẻ (2018 - 2020)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Lên kế hoạch và điều phối các chương trình kết nối doanh nghiệp với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chia sẻ kiến thức và kinh nghiệm thực tiễn về khởi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kiếm nhà tài trợ và điều phối nhân sự tổ chức sự kiện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giải pháp SD-WAN cho hệ thống logistics (Network Engineer, LogiTech Việt Nam)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mô hình mạng phân tán sử dụng SD-WAN để tăng hiệu suất và giảm chi phí kết nối liên tỉnh.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yêu cầu hạ tầng và lưu lượng thực tế tại 15 kho vận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thiết bị SD-WAN và cấu hình chính sách lưu lượng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Đào tạo kỹ thuật viên tại cơ sở cách giám sát và xử lý sự cố mạng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mạng doanh nghiệp cho 20 chi nhánh (Network Engineer, Tập đoàn Thương mại Á Châu)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hạ tầng mạng LAN/WAN, VPN và hệ thống quản lý truy cập giữa trụ sở chính và chi nhánh.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sơ đồ mạng, phân chia subnet và VLAN cho từng phòng ban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VPN site-to-site với IPSec trên firewall Fortigate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giám sát mạng real-time với hệ thống Zabbix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
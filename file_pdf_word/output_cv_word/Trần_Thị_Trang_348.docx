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Thị Trang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sâu hơn về kiểm thử phần mềm, không chỉ viết unit test mà còn xây dựng test coverage báo cáo, viết integration test mô phỏng các tương tác phức tạp giữa các service nội bộ dùng Python.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17/09/1998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0943083190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Tin học ứng dụng tại Đại học Mở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Unit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Cường (Trưởng phòng Kinh doanh - Công ty ABC) - cuong.abc@example.com - 0987654321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Senior Python Developer</w:t>
            </w:r>
            <w:r>
              <w:rPr>
                <w:rFonts w:hint="default" w:ascii="Quicksand" w:hAnsi="Quicksand" w:cs="Quicksand"/>
                <w:color w:val="auto"/>
                <w:sz w:val="20"/>
                <w:szCs w:val="20"/>
              </w:rPr>
              <w:t xml:space="preserve"> tại Công ty BizTech (2020-2023)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cho hệ thống microservice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chuẩn phát triển và review code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Mentor cho các bạn lập trình viên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Professional Certificate in Python Programming – edX (ĐH Harvard)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nội bộ tại Tổ chức Phi lợi nhuận GreenLife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và phát triển ứng dụng quản lý tài trợ nội bộ bằng Flask.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giao diện quản lý người dùng và phân quyền truy cập.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trên nền tảng cloud miễn phí (Heroku).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lập trình Python tại Công ty Startup Công nghệ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crawl dữ liệu từ website việc làm.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với BeautifulSoup và Requests để xử lý HTML.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họp kỹ thuật hàng tuần để cập nhật tiến độ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đơn hàng đa nền tảng (Python Developer, OmniShop) 2023</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xử lý đơn hàng, tồn kho và thanh toán cho cửa hàng bán lẻ</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hệ thống xử lý đơn hàng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thanh toán online qua ví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quản lý bằng Django Admin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
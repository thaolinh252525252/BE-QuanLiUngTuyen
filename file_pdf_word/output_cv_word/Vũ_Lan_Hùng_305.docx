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Lan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hệ thống quản trị chất lượng dữ liệu (Data Quality Management) và giám sát tự động giúp cảnh báo sớm khi có dữ liệu bất thường hoặc thiếu hụt.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14/08/1999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0982315898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Cơ sở dữ liệu và khai phá dữ liệu tại Đại học Khoa học Tự nhiên – ĐHQG Hà Nội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
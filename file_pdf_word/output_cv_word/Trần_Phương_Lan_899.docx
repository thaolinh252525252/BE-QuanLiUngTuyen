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Phương Lan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phối hợp với đội BA để kiểm tra tính đúng đắn và đủ của tài liệu yêu cầu (SRS), từ đó giảm lỗi phát sinh từ đầu dự án.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26/03/1981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0737458623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Quản trị hệ thống thông tin tại Đại học Quốc tế Hồng Bàng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Cross-browser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TestRail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hội thảo hạ tầng trên YouTube</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Chạy bộ</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Hạnh (Test Lead - Công ty EduPro) - hanh.tran@edupro.vn - 0933445566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Kiểm thử phần mềm</w:t>
            </w:r>
            <w:r>
              <w:rPr>
                <w:rFonts w:hint="default" w:ascii="Quicksand" w:hAnsi="Quicksand" w:cs="Quicksand"/>
                <w:color w:val="auto"/>
                <w:sz w:val="20"/>
                <w:szCs w:val="20"/>
              </w:rPr>
              <w:t xml:space="preserve"> tại Công ty Phần mềm NextGen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case chi tiết dựa trên tài liệu yêu cầu của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chức năng, hồi quy và kiểm thử giao diện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Báo cáo lỗi bằng Jira kèm theo log và ảnh minh họa rõ ràng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QA Engineer</w:t>
            </w:r>
            <w:r>
              <w:rPr>
                <w:rFonts w:hint="default" w:ascii="Quicksand" w:hAnsi="Quicksand" w:cs="Quicksand"/>
                <w:color w:val="auto"/>
                <w:sz w:val="20"/>
                <w:szCs w:val="20"/>
              </w:rPr>
              <w:t xml:space="preserve"> tại Công ty EcomX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API với Postman và viết script kiểm thử tự động bằng REST Assured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chặt chẽ với developer để xác minh lỗi backend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hiệu năng với JMeter trên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3 kỹ sư kiểm thử được đánh giá cao bởi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Nhân sự kiểm thử có tốc độ xác minh lỗi nhanh nhất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Katalon Studio Automation – Katalon Academy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Agile Testing Certification – Ministry of Testing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kiểm thử tự động tại Phòng Lab Công nghệ Phần mềm (2022 - 2023)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hiểu và thử nghiệm công cụ Selenium WebDriver.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kịch bản kiểm thử cho các ứng dụng web đơn giản.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tổng kết và trình bày kết quả tại hội thảo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chia sẻ kỹ thuật tại Blog cá nhân – qa-insight.dev (2020 -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hướng dẫn cài đặt và sử dụng các công cụ kiểm thử phổ biến.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lỗi thường gặp trong kiểm thử API và cách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template test case và báo cáo lỗi chuẩn.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Trợ giảng khoá học Kiểm thử cơ bản tại Trung tâm Tin học UIT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viết test case và sử dụng JIRA.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dữ liệu kiểm thử và môi trường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bài kiểm tra cuối khóa và đưa ra phản hồi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QA nội bộ tại Dự án Hệ thống hỗ trợ học tập trực tuyến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thử tính năng chấm điểm tự động và xuất báo cáo.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vai người dùng cuối để kiểm tra trải nghiệm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Ghi nhận phản hồi và đề xuất cải tiến cho nhóm phát triển.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API hệ thống thương mại điện tử (QA Engineer, EcomX) 2023</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bán hàng online với tích hợp cổng thanh toán và vận chuyển tự động.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thử API bằng Postman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test collection để chạy định kỳ qua Newman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API kiểm thử với CI pipeline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
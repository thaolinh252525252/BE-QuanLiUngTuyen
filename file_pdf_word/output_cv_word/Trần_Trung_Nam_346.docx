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Trung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23/11/1991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0973002472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
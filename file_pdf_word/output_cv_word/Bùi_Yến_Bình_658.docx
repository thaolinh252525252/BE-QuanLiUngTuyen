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An toàn Thông tin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Bùi Yến Bình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muốn nghiên cứu và triển khai các cơ chế bảo mật nâng cao như Zero Trust, Network Segmentation, và bảo vệ dữ liệu trong môi trường hybrid cloud.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23/12/1984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0911749480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Kỹ thuật máy tính tại Đại học Sư phạm Kỹ thuật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Python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Zero Trust Architecture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Security Compliance (ISO 27001, NIST, PCI-DSS)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Nấu ăn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hackathon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Thử nghiệm công nghệ mới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Chụp ảnh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Chơi cờ vua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Ngọc Ánh (Senior Security Engineer – BizSecure) - anh.nguyen@bizsecure.vn - 0966888777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Trịnh Văn Kiên (Pentest Team Lead – SecureTest Lab) - kien.trinh@securetest.vn - 0944222333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Security Analyst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CyberDefense Việt Nam (2020-2021)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Giám sát hệ thống IDS/IPS Snort và xử lý cảnh báo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quy trình phản hồi sự cố theo chuẩn NIST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bộ phận phát triển ứng dụng tích hợp SAST/DAST vào CI/CD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Cloud Security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CloudGuard Asia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lập chính sách IAM và mã hóa dữ liệu trong AWS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soát truy cập S3, CloudTrail và quản lý CloudWatch Alert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Phát hiện cấu hình sai bằng AWS Config và viết Lambda xử lý tự động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Penetration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SecureCode Labs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xâm nhập mạng nội bộ và ứng dụng web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tự động hóa khai thác lỗ hổng cơ bản với Python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Tư vấn cải tiến cấu hình bảo mật hệ thống cho khách hàng doanh nghiệp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Security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AnToanTech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và giám sát hệ thống SIEM (ELK Stack) để phát hiện hành vi bất thường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Cấu hình tường lửa nội bộ và VPN bảo vệ truy cập từ xa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log hệ thống, điều tra sự cố bảo mật và đưa ra biện pháp xử lý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'Kỹ sư có sáng kiến bảo mật nội bộ' của năm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Certified Ethical Hacker (CEH) – EC-Council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Microsoft Certified: Security, Compliance, and Identity Fundamentals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Certified Cloud Security Professional (CCSP) – ISC²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Certified Information Systems Security Professional (CISSP) – ISC²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Cisco Certified CyberOps Associate – Cisco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viết blog bảo mật thông tin tại infosecjournal.vn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Chia sẻ kiến thức về bảo mật hệ thống và ứng dụng web.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kiểm tra bảo mật với Kali Linux và Metasploit.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phân tích kỹ thuật về các cuộc tấn công thực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Cộng tác viên chương trình đánh giá bảo mật hệ thống tại Công ty SafeNet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Kiểm tra cấu hình tường lửa, phân quyền tài khoản trên hệ thống.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quét port, phát hiện dịch vụ không an toàn.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Tổng hợp báo cáo lỗ hổng gửi khách hàng.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nhóm sinh viên nghiên cứu bảo mật web tại CLB IT trẻ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khai thác lỗi XSS, CSRF trên các bài thực hành.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Giám sát và hỗ trợ quá trình viết báo cáo kỹ thuật.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Chấm điểm phần trình bày đề tài bảo mật cuối kỳ.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diễn tập Red Team nội bộ tại Ngân hàng Tài chính Việt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Thực hiện khai thác giả lập các lỗ hổng hệ thống nội bộ.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script tự động hóa kiểm tra cấu hình sai trên firewall và IDS.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Lập kế hoạch và báo cáo lỗ hổng gửi nhóm Blue Team xử lý.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SIEM nội bộ (Security Analyst, FinSec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Tập hợp log từ các hệ thống và phân tích cảnh báo an ninh bằng ELK Stack (Elasticsearch, Logstash, Kibana).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Logstash để thu thập log từ firewall, server, IDS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dashboard trong Kibana theo dõi bất thường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quy tắc cảnh báo và quy trình xử lý sự cố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Bảo mật hệ thống cloud AWS (Cloud Security Engineer, CloudGuard Asia)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Đánh giá và cải thiện bảo mật cho hệ thống web triển khai trên hạ tầng AWS.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lập IAM theo nguyên tắc phân quyền tối thiểu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Kích hoạt CloudTrail và cảnh báo hoạt động bất thường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tra cấu hình S3 bucket, RDS và các dịch vụ công khai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Tự động hóa kiểm tra cấu hình bảo mật hệ thống (DevSecOps Engineer, DevShield)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công cụ nội bộ dùng Python và Bash để kiểm tra định kỳ các cấu hình sai lệch và gửi báo cáo cho quản lý.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các tiêu chuẩn cấu hình an toàn cho Linux server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script kiểm tra các thiết lập quan trọng (sudo, ssh, firewall)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Gửi báo cáo HTML qua email mỗi tuần tự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Triển khai hệ thống phát hiện xâm nhập mạng nội bộ (IDS) (Security Engineer, CyberDefense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Snort IDS để giám sát và cảnh báo các mối đe dọa trong mạng nội bộ của doanh nghiệp.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Cài đặt và cấu hình Snort trên server Ubuntu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Snort với hệ thống cảnh báo nội bộ qua email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đội vận hành đọc log và phản hồi sự cố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Đánh giá bảo mật ứng dụng web nội bộ (Pentester, SecureCode Labs)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Thực hiện kiểm thử xâm nhập cho các ứng dụng web nội bộ nhằm xác định và khắc phục lỗ hổng OWASP Top 10.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Burp Suite, Nikto, OWASP ZAP để phân tích lỗ hổng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Viết báo cáo phân tích và hướng dẫn khắc phục chi tiết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Hỗ trợ đội phát triển sửa lỗi và tái kiểm tra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
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Quang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hỏi và áp dụng kiểm thử hiệu năng (Performance Testing) với JMeter, giúp hệ thống ổn định khi chịu tải lớn và đáp ứng yêu cầu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13/01/1989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0328093055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Lắp ráp phần cứng PC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cụ DevOps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
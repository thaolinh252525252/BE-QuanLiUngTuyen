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Thành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27/01/1989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0967577253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
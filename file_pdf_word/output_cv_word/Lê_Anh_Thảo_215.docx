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Frontend</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Lê Anh Thảo</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nắm vững và sử dụng linh hoạt các công nghệ frontend mới như Next.js, TailwindCSS, Webpack và TypeScript, nhằm tạo ra các ứng dụng web có khả năng mở rộng tốt, dễ bảo trì và hiệu suất cao.</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14/09/1997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0941694375</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Tin học ứng dụng tại Đại học Mở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HTML5</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Responsive Design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Minh Tuấn (Technical Lead Frontend - Công ty FintechAsia) - tuan.tran@fintechasia.vn - 0933001122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Văn Dũng (Trưởng nhóm Frontend - Công ty WebGen) - dung.le@webgen.vn - 0901122334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Hồng (Giám đốc sản phẩm - Công ty UIPro) - hong.nguyen@uipro.vn - 0912445566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Quốc Cường (CTO - Công ty DevSpark) - cuong.pham@devspark.vn - 0966554433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Developer</w:t>
            </w:r>
            <w:r>
              <w:rPr>
                <w:rFonts w:hint="default" w:ascii="Quicksand" w:hAnsi="Quicksand" w:cs="Quicksand"/>
                <w:color w:val="auto"/>
                <w:sz w:val="20"/>
                <w:szCs w:val="20"/>
              </w:rPr>
              <w:t xml:space="preserve"> tại Công ty WebGen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giao diện người dùng cho các ứng dụng web SPA sử dụng ReactJS và Redux</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Chuyển thiết kế từ Figma thành giao diện responsive và chuẩn WCAG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hóa hiệu năng load trang bằng lazy loading và code splitting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Engineer</w:t>
            </w:r>
            <w:r>
              <w:rPr>
                <w:rFonts w:hint="default" w:ascii="Quicksand" w:hAnsi="Quicksand" w:cs="Quicksand"/>
                <w:color w:val="auto"/>
                <w:sz w:val="20"/>
                <w:szCs w:val="20"/>
              </w:rPr>
              <w:t xml:space="preserve"> tại Công ty Fintech Asia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hệ thống giao diện ứng dụng tài chính cá nhân bằng Next.js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xác thực người dùng với Firebase Auth và Google OAuth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Core Web Vitals và cải thiện SEO cho các landing page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ReactJS Developer</w:t>
            </w:r>
            <w:r>
              <w:rPr>
                <w:rFonts w:hint="default" w:ascii="Quicksand" w:hAnsi="Quicksand" w:cs="Quicksand"/>
                <w:color w:val="auto"/>
                <w:sz w:val="20"/>
                <w:szCs w:val="20"/>
              </w:rPr>
              <w:t xml:space="preserve"> tại Công ty TechBase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dashboard quản trị sử dụng React, Ant Design và React Query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UI với React Testing Library và cấu hình CI/CD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theo mô hình Agile/Scrum, tham gia code review và daily standup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Intern</w:t>
            </w:r>
            <w:r>
              <w:rPr>
                <w:rFonts w:hint="default" w:ascii="Quicksand" w:hAnsi="Quicksand" w:cs="Quicksand"/>
                <w:color w:val="auto"/>
                <w:sz w:val="20"/>
                <w:szCs w:val="20"/>
              </w:rPr>
              <w:t xml:space="preserve"> tại VietWeb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thiết kế và cắt HTML/CSS theo bản thiết kế Adobe XD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thực hành làm việc với Bootstrap 4, JQuery và thư viện Chart.js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tài liệu hướng dẫn sử dụng giao diện cho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Frontend Engineer</w:t>
            </w:r>
            <w:r>
              <w:rPr>
                <w:rFonts w:hint="default" w:ascii="Quicksand" w:hAnsi="Quicksand" w:cs="Quicksand"/>
                <w:color w:val="auto"/>
                <w:sz w:val="20"/>
                <w:szCs w:val="20"/>
              </w:rPr>
              <w:t xml:space="preserve"> tại Startup EduTech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bảo trì website đào tạo trực tuyến với VueJS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đánh giá học viên qua REST API và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phát triển hệ thống CMS nội bộ hỗ trợ quản lý bài giảng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Giải thưởng 'FrontEnd Code Clean nhất quý II' do team Technical trao tặng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Lập trình viên giao diện xuất sắc nhất quý I tại Công ty WebGen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tiêu biểu nhờ đề xuất giải pháp tối ưu Core Web Vitals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Advanced CSS and Sass: Flexbox, Grid, Animations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VueJS Complete Guide (incl. Router  Vuex)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Building Accessible Web Apps – edX (W3C)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JavaScript Algorithms and Data Structures – freeCodeCamp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Tham gia tổ chức sự kiện 'Frontend Day' tại Vietnam Frontend Conference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website sự kiện bằng NextJS và TailwindCSS.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countdown timer và đăng ký tham gia bằng Google Form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lý pull request và issue trên GitHub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UI Developer tại Công ty CreativeSoft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trang landing page giới thiệu sản phẩm mới.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Thêm animation bằng thư viện GSAP và thư viện scroll-based effects.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Thử nghiệm và debug lỗi hiển thị layout trên các thiết bị iOS.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chia sẻ về UI/UX tại Blog cá nhân - codefrontend.dev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hướng dẫn sử dụng các thư viện React UI như Material UI, Ant Design.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về tối ưu hiệu suất frontend và lazy loading.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Giới thiệu các nguyên tắc thiết kế UX nâng cao.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phát triển hệ thống quản lý CLB tại CLB Sinh viên CNTT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giao diện hệ thống quản lý sự kiện và thành viên bằng VueJS.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Thêm tính năng chuyển đổi chủ đề sáng – tối (dark mode).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kỹ thuật triển khai lên Firebase Hosting.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phát triển giao diện dự án mã nguồn mở tại Open Source UI Vietnam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phát triển giao diện web bằng React cho trang quản lý nội dung.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phần sửa lỗi hiển thị trên nhiều trình duyệt (cross-browser compatibility).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review code và cải tiến hiệu năng render component.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quản lý chi tiêu cá nhân (Frontend Solo Dev, Dự án cá nhân) 2020</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web giúp người dùng ghi lại chi tiêu và theo dõi dòng tiền.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toàn bộ UI bằng VueJS và Vuex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lưu trữ localStorage và đồng bộ hóa đám mây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biểu đồ thống kê bằng Chart.js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Landing page tuyển sinh đại học (Frontend Developer, Trường Đại học FutureTech) 2021</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landing page giới thiệu chương trình học và hỗ trợ đăng ký online.</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layout bằng TailwindCSS và chuyển đổi từ bản thiết kế Figma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biểu mẫu đăng ký với Google Sheet thông qua API trung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SEO và gắn Google Analytics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quản lý nhân sự nội bộ HRManage (Frontend Engineer, BizCorp) 2023</w:t>
            </w:r>
          </w:p>
          <w:p>
            <w:pPr>
              <w:rPr>
                <w:rFonts w:hint="default" w:ascii="Quicksand" w:hAnsi="Quicksand" w:cs="Quicksand"/>
                <w:b w:val="0"/>
                <w:bCs w:val="0"/>
                <w:lang w:val="vi-VN"/>
              </w:rPr>
            </w:pPr>
            <w:r>
              <w:rPr>
                <w:rFonts w:hint="default" w:ascii="Quicksand" w:hAnsi="Quicksand" w:cs="Quicksand"/>
                <w:b w:val="0"/>
                <w:bCs w:val="0"/>
                <w:lang w:val="vi-VN"/>
              </w:rPr>
              <w:t xml:space="preserve">  Giao diện quản lý hồ sơ, chấm công và đánh giá nhân viên cho hệ thống HR nội bộ.</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Ant Design để xây dựng UI quản trị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xác thực người dùng và phân quyền hiển thị giao diện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hệ thống backend qua GraphQL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
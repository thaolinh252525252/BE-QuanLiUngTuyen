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Việt Hiếu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một kỹ sư DevOps toàn diện, có khả năng làm việc đa nền tảng từ cloud đến on-premises, biết tối ưu chi phí hạ tầng, đảm bảo uptime cao và hỗ trợ các team phát triển vận hành linh hoạt hơn.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09/05/1980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0923054920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Systemd  Process Management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Đặng Hữu Tài (Infrastructure Architect - Công ty TechGrid) - tai.dang@techgrid.vn - 0944333222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Ngọc Hà (Senior SRE - Công ty SafeDeploy) - ha.pham@safedeploy.vn - 0988999000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Quỳnh (CTO - Công ty DevSolutions) - quynh.nguyen@devsolutions.vn - 0911222333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Minh (Lead Platform Engineer - Công ty FinOps) - minh.le@finops.vn - 0933444555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CEO khen thưởng vì giảm downtime hệ thống xuống dưới 1%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DevOps Engineer có phản hồi hệ thống nhanh nhất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'Người tạo ảnh hưởng kỹ thuật' tại hội thảo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có sáng kiến tự động hóa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tiên phong triển khai monitoring tập trung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DevOps Engineer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DevSecOps Fundamentals – Open Security Training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Docker Certified Associate (DCA)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Terraform Associate Certification – HashiCorp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Kubernetes Administrator (CKA) – Linux Foundation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Tham gia dự án chuyển đổi hạ tầng mạng doanh nghiệp tại Công ty Phần mềm MTech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Tái cấu trúc toàn bộ hệ thống mạng nội bộ từ layer 2 sang layer 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firewall và phân vùng mạng theo chức năng.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kiểm thử failover và dự phòng hệ thống mạng chính.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Hướng dẫn viên thực hành lab mạng tại Trung tâm đào tạo ITLab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sử dụng thiết bị thật để cấu hình LAN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thi thử mô phỏng CCNA với GNS3/Packet Tracer.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thực hành triển khai hệ thống WiFi campus.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Cải tiến hệ thống log tập trung với ELK Stack (DevOps Engineer, FinSight)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Giúp đội phát triển dễ dàng truy vết lỗi bằng hệ thống log phân tích thời gian thực.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Elasticsearch, Logstash và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log từ container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hiển thị lỗi theo mức độ và nguồn phát sinh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Thiết lập hệ thống giám sát tập trung (DevOps Engineer, RetailTech)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Tăng cường khả năng giám sát và cảnh báo của toàn bộ hệ thống dịch vụ chạy trong Docker.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Prometheus để thu thập metric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Grafana với alert rule theo CPU, RAM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qua Slack và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CI/CD cho ứng dụng nội bộ (DevOps Engineer, TechFlow)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hóa quy trình kiểm thử và triển khai phần mềm cho đội phát triển backend.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CI/CD với GitLab CI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kiểm thử tự động bằng Pytest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staging environment trên AWS EC2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
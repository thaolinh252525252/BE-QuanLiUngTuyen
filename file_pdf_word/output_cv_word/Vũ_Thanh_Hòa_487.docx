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Thanh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dẫn dắt một nhóm nhỏ các lập trình viên Python junior, nơi tôi có thể hướng dẫn kỹ thuật, review code, định hướng thiết kế và hỗ trợ các thành viên trong quá trình phát triển tính năng, từ đó tạo nên một môi trường học tập và chia sẻ kỹ năng liên tục trong nhóm.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21/01/1993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0838874986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 Trí tuệ nhân tạo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Toàn (Team Lead Python - Công ty CodeSphere) - toan.nguyen@codesphere.vn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Cường (Trưởng phòng Kinh doanh - Công ty ABC) - cuong.abc@example.com - 0987654321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kết hợp PostgreSQL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Django Web Development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nâng cao – Coursera (do Đại học Michigan cấp)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
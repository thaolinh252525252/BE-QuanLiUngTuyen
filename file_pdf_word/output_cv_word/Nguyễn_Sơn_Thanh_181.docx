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Sơn Thanh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xây dựng quy trình kiểm thử chặt chẽ cho ứng dụng mobile trên Android/iOS, từ chức năng đến tương thích thiết bị và hiệu suất.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05/11/1985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0943272401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-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Cross-browser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Tự dựng server tại nhà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
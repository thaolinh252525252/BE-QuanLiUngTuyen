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Tú Dương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Kỹ sư Machine Learning có khả năng xây dựng và triển khai các mô hình học máy từ giai đoạn xử lý dữ liệu đến tối ưu và triển khai thực tế vào hệ thống sản phẩm phục vụ hàng triệu người dùng.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17/02/1997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0307679625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Học viện Kỹ thuật Quân sự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Airflow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Scikit-learn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Feature Engineering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Trung Kiên (Trưởng nhóm Kỹ thuật AI – DeepVision) - kien.do@deepvision.vn - 0944666777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Minh Châu (Technical Project Manager – MLTech) - chau.nguyen@mltech.vn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xây dựng hệ thống phát hiện gian lận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Machine Learning xuất sắc quý II tại Công ty AI Solutions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AI sáng tạo nhất năm' tại SmartData Lab</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Đóng góp nổi bật cho hệ thống gợi ý sản phẩm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5 nhân sự có mô hình dự đoán chính xác nhất trong đội ML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Machine Learning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nghiên cứu với doanh nghiệp tại Dự án hợp tác cùng Công ty RetailAI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dự đoán doanh thu theo khu vực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dữ liệu từ thời tiết và lịch sử bán hàng để tạo đặc trưng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Gradient Boosting và trình bày kết quả cho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AI Hackathon tại CLB Công nghệ Thông tin UIT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đề bài và dữ liệu mẫu cho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các mô hình dự đoán, đánh giá accuracy và overfitting.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trao giải và hướng dẫn cải tiến mô hình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đồ án tốt nghiệp về học máy tại CLB Sinh viên AI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tiến mô hình dự đoán nhu cầu sản phẩm theo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áp dụng pipeline sklearn để tổ chức mã rõ ràng.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Giúp nhóm sinh viên đạt điểm cao nhất lớp với sản phẩm AI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
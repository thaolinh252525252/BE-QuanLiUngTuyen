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Hòa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viết mã theo nguyên tắc SOLID, sử dụng tốt các mẫu thiết kế và áp dụng kiến trúc hướng domain (DDD) trong các dự án lớn có nhiều nghiệp vụ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27/08/1994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0874727598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TDD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Python for Everybody – Coursera (ĐH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
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Frontend</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Trần Yến Lan</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được làm việc trong một môi trường Agile, nơi tôi có thể sử dụng ReactJS, Redux, Context API để xây dựng các thành phần reusable và tối ưu state management cho ứng dụng.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11/06/1993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0819280759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FPT  - Kỹ thuật máy tính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Redux / Context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Figma to Code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ReactJS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CSS3</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TypeScript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Quốc Cường (CTO - Công ty DevSpark) - cuong.pham@devspark.vn - 0966554433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ReactJS Developer</w:t>
            </w:r>
            <w:r>
              <w:rPr>
                <w:rFonts w:hint="default" w:ascii="Quicksand" w:hAnsi="Quicksand" w:cs="Quicksand"/>
                <w:color w:val="auto"/>
                <w:sz w:val="20"/>
                <w:szCs w:val="20"/>
              </w:rPr>
              <w:t xml:space="preserve"> tại Công ty TechBase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quản trị sử dụng React, Ant Design và React Query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UI với React Testing Library và cấu hình CI/CD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theo mô hình Agile/Scrum, tham gia code review và daily standup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Frontend Developer</w:t>
            </w:r>
            <w:r>
              <w:rPr>
                <w:rFonts w:hint="default" w:ascii="Quicksand" w:hAnsi="Quicksand" w:cs="Quicksand"/>
                <w:color w:val="auto"/>
                <w:sz w:val="20"/>
                <w:szCs w:val="20"/>
              </w:rPr>
              <w:t xml:space="preserve"> tại Công ty WebGen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giao diện người dùng cho các ứng dụng web SPA sử dụng ReactJS và Redux</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Chuyển thiết kế từ Figma thành giao diện responsive và chuẩn WCAG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hóa hiệu năng load trang bằng lazy loading và code splitting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Giải thưởng 'FrontEnd Code Clean nhất quý II' do team Technical trao tặng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Nhân viên tiêu biểu nhờ đề xuất giải pháp tối ưu Core Web Vitals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Đạt danh hiệu 'Developer truyền cảm hứng thiết kế tương tác' tại DevDays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nhân sự cải tiến hiệu suất frontend tại Startup EduTech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'Thiết kế landing page chuyển đổi cao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Responsive Web Design Certification – freeCodeCamp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React Testing Library with Jest – Test Automation University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Modern React with Redux – Udemy (Stephen Grider)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phát triển hệ thống quản lý CLB tại CLB Sinh viên CNTT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Phát triển giao diện hệ thống quản lý sự kiện và thành viên bằng VueJS.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Thêm tính năng chuyển đổi chủ đề sáng – tối (dark mode).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triển khai lên Firebase Hosting.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tổ chức sự kiện 'Frontend Day' tại Vietnam Frontend Conference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website sự kiện bằng NextJS và TailwindCSS.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countdown timer và đăng ký tham gia bằng Google Form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pull request và issue trên GitHub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frontend tại khóa học lập trình web tại Trung tâm đào tạo DevMentor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xây dựng SPA bằng ReactJS.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Code review và hướng dẫn best practices về component reusability.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Đánh giá bài tập cuối khóa và định hướng nghề nghiệp frontend.</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nhân sự nội bộ HRManage (Frontend Engineer, BizCorp) 2023</w:t>
            </w:r>
          </w:p>
          <w:p>
            <w:pPr>
              <w:rPr>
                <w:rFonts w:hint="default" w:ascii="Quicksand" w:hAnsi="Quicksand" w:cs="Quicksand"/>
                <w:b w:val="0"/>
                <w:bCs w:val="0"/>
                <w:lang w:val="vi-VN"/>
              </w:rPr>
            </w:pPr>
            <w:r>
              <w:rPr>
                <w:rFonts w:hint="default" w:ascii="Quicksand" w:hAnsi="Quicksand" w:cs="Quicksand"/>
                <w:b w:val="0"/>
                <w:bCs w:val="0"/>
                <w:lang w:val="vi-VN"/>
              </w:rPr>
              <w:t xml:space="preserve">  Giao diện quản lý hồ sơ, chấm công và đánh giá nhân viên cho hệ thống HR nội bộ.</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Sử dụng Ant Design để xây dựng UI quản trị</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xác thực người dùng và phân quyền hiển thị giao diện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hệ thống backend qua GraphQL API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học trực tuyến LearnX (Frontend Developer, EduTech Group) 2022</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giao diện người dùng cho nền tảng học trực tuyến với hơn 10.000 học viên đăng ký.</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các component React tái sử dụng như khóa học, video, đánh giá</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tốc độ tải trang bằng lazy loading và preload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REST API từ hệ thống quản trị học vụ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
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Yến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vào các dự án bảo mật hệ thống cloud (AWS, Azure) và học sâu về quản lý IAM, bảo mật mạng ảo, giám sát hoạt động trên cloud để đảm bảo an toàn cho dữ liệu và tài nguyên ảo.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07/06/1983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0752053554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Burp Suite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
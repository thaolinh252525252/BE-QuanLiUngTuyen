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Thảo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27/09/1996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0306899233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GIAC Security Essentials (GSEC) – SANS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
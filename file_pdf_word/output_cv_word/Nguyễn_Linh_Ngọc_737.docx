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Phân tích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Linh Ngọc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chuyên gia phân tích dữ liệu chuyên sâu trong ngành tài chính – ngân hàng, sử dụng dữ liệu để phát hiện gian lận, phân tích tín dụng và dự đoán rủi ro.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05/03/1984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0985488542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FPT  - Phân tích và Quản lý dữ liệu tại Đại học Phenikaa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 (cơ bản)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Pandas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Looker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A/B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Excel nâng cao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Ngọc (Giám đốc Dữ liệu - Công ty BizTech) - ngoc.le@biztech.vn - 0912345678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Reporting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Tài chính Fina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báo cáo hàng ngày về KPI cho bộ phận tín dụng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lớn từ nhiều nguồn khác nhau qua pipeline ETL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với đội sản phẩm để theo dõi hiệu quả chiến dịch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Phân tích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EduData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kết quả học tập của học sinh từ hệ thống LMS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nội dung đào tạo dựa trên dữ liệu hành vi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báo cáo hiệu quả lớp học theo từng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InsightPlus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Thu thập và làm sạch dữ liệu từ hệ thống ERP để phân tích hiệu suất vận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báo cáo trực quan trên Power BI phục vụ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với các phòng ban để định nghĩa KPI và quy trình đo lường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Báo cáo và Dữ liệu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Dịch vụ Ngân hàng Số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báo cáo doanh thu và chi phí bằng Python và Excel VBA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Trích xuất dữ liệu từ hệ thống giao dịch bằng SQL Server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Trình bày báo cáo định kỳ và giải thích biến động số liệu cho ban điều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TechCommerce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hành vi người dùng trên nền tảng TMĐT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trên Google Data Studio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Đề xuất cải tiến quy trình bán hàng dựa trên dữ liệu thống kê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kiến phân tích hiệu quả nhất năm tại phòng kinh doanh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trong chiến dịch số hóa quy trình báo cáo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phân tích giúp tối ưu chi phí marketing đáng kể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Data Analytics Bootcamp Certificate – General Assembly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Fundamentals of Data Visualization – University of Illinois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Specialization – University of Michigan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Data Analytics Professional Certificate – Google/Coursera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Statistics for Data Analysis – edX (HarvardX)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workshop tại DataCamp tại Việt Nam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chủ đề 'Trực quan hóa dữ liệu với Power BI'.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tạo báo cáo tương tác từ dữ liệu tài chính.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lựa chọn công cụ phân tích phù hợp mục tiêu nghề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Đồng tổ chức Hackathon phân tích dữ liệu tại Câu lạc bộ Dữ liệu  Kinh doanh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đề bài, bộ dữ liệu mẫu và tiêu chí chấm điểm.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truyền thông, gọi tài trợ và điều phối thi đấu.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kết quả và viết báo cáo kết thúc chương trình.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chia sẻ nội dung tại Cộng đồng Data Analysts Vietnam (2022 -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blog chia sẻ các case study phân tích dữ liệu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video hướng dẫn phân tích dữ liệu bằng Excel và Tableau.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phản biện và tư vấn giải pháp trong các bài đăng của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phân tích khảo sát tại GreenFuture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sạch dữ liệu khảo sát môi trường của 3000 người dân.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Tính toán thống kê cơ bản và xây dựng biểu đồ tóm tắt.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Cung cấp bảng báo cáo định dạng Excel cho nhóm nghiên cứu.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Phân tích dữ liệu tại Trường Đại học Kinh tế Quốc dân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các dự án phân tích dữ liệu thực tế từ doanh nghiệp gửi về.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buổi thảo luận kỹ thuật về Power BI, SQL, Python.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Đào tạo thành viên mới kỹ năng làm sạch và trực quan hoá dữ liệu.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hành vi khách hàng mua sắm trực tuyến (Data Analyst, EcomX)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phân tích dữ liệu từ 1 triệu lượt truy cập website nhằm tối ưu hóa tỷ lệ chuyển đổi mua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làm sạch dữ liệu hành vi từ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phân cụm khách hàng bằng KMeans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dashboard theo dõi chuyển đổi theo thiết bị và khung giờ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giám sát hiệu suất kinh doanh (Phân tích dữ liệu  trực quan hóa, BizDashboard)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báo cáo động theo thời gian thực cho ban lãnh đạo doanh nghiệp lớn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dashboard bằng Power BI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dữ liệu từ hệ thống CRM và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truy vấn SQL để cải thiện tốc độ hiển thị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phân tích dữ liệu nhân sự nội bộ (Chuyên viên phân tích dữ liệu, HR DataWorks)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giúp phòng nhân sự đánh giá hiệu quả làm việc và tỉ lệ nghỉ việc của nhân viên theo thời gian.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từ phần mềm chấm công và quản lý nhân sự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xu hướng nghỉ việc theo phòng ban và mùa vụ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động hỗ trợ quyết định giữ chân nhân tài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hiệu quả chiến dịch marketing (Chuyên viên phân tích, MarketInsight)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So sánh các chiến dịch marketing đa kênh để đo lường ROI và đề xuất tối ưu ngân sách.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Tổng hợp dữ liệu từ Facebook Ads, Google Ads và CRM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phân tích A/B Testing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đánh giá và đề xuất cải tiến chiến dịch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đoán tỷ lệ bỏ học dựa trên dữ liệu học sinh (Data Analyst, EduData Lab)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dữ liệu học tập và hành vi để dự báo nguy cơ học sinh bỏ học sớm.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hành vi học tập từ hệ thống LMS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logistic regression với Python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Trực quan hóa nhóm học sinh có nguy cơ cao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
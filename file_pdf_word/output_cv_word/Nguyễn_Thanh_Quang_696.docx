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Phân tích Dữ liệu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Thanh Quang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đóng vai trò phân tích dữ liệu trong các dự án phát triển sản phẩm mới, giúp đội ngũ R đánh giá phản hồi người dùng, hiểu thị trường và tối ưu tính năng dựa trên dữ liệu thực tế.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07/10/1987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0924119271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Toán ứng dụng và Tin học tại Đại học Bách Khoa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SQL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Power BI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BigQuery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Thể thao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Quang Khánh (Data Engineer Manager - Công ty CloudData) - khanh.pham@clouddata.vn - 0966123456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Mai Văn Trí (Giảng viên Phân tích Dữ liệu - Đại học Kinh tế) - tri.mai@ueh.edu.vn - 0933888777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Trần Văn Hùng (Lead Data Analyst - Công ty FinData) - hung.tran@findata.vn - 0988111222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Minh Phương (Senior BI Developer - Công ty RetailMetrics) - phuong.vu@retailmetrics.vn - 0922333444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Phân tích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EduData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kết quả học tập của học sinh từ hệ thống LMS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Tư vấn cải tiến nội dung đào tạo dựa trên dữ liệu hành vi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báo cáo hiệu quả lớp học theo từng kỳ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Analyst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InsightPlus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Thu thập và làm sạch dữ liệu từ hệ thống ERP để phân tích hiệu suất vận hành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báo cáo trực quan trên Power BI phục vụ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với các phòng ban để định nghĩa KPI và quy trình đo lường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Reporting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Tài chính Fina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báo cáo hàng ngày về KPI cho bộ phận tín dụng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lớn từ nhiều nguồn khác nhau qua pipeline ETL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với đội sản phẩm để theo dõi hiệu quả chiến dịch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Báo cáo và Dữ liệu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Dịch vụ Ngân hàng Số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Tự động hóa báo cáo doanh thu và chi phí bằng Python và Excel VBA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Trích xuất dữ liệu từ hệ thống giao dịch bằng SQL Server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Trình bày báo cáo định kỳ và giải thích biến động số liệu cho ban điều hành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Analyst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TechCommerce Việt Nam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hành vi người dùng trên nền tảng TMĐT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dashboard trên Google Data Studio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Đề xuất cải tiến quy trình bán hàng dựa trên dữ liệu thống kê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truyền cảm hứng về tư duy dữ liệu trong toàn bộ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Đột phá Dữ liệu – Dự án phân tích hành vi khách hàng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cá nhân phân tích giúp tối ưu chi phí marketing đáng kể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phân tích dữ liệu xuất sắc quý I tại Công ty ABC Insight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Excel to MySQL: Analytic Techniques for Business – Duke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Data Analytics Professional Certificate – Google/Coursera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phân tích khảo sát tại GreenFuture Vietnam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Làm sạch dữ liệu khảo sát môi trường của 3000 người dân.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Tính toán thống kê cơ bản và xây dựng biểu đồ tóm tắt.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Cung cấp bảng báo cáo định dạng Excel cho nhóm nghiên cứu.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dữ liệu tại Phòng Khoa học Dữ liệu - Đại học (2019 - 2021)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Phân tích dữ liệu kết quả học tập để xây dựng hệ thống cảnh báo sớm.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Kết hợp Python và SPSS để xây dựng mô hình dự đoán.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Cùng nhóm công bố bài viết khoa học trong hội thảo quốc gia.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Phân tích hành vi khách hàng mua sắm trực tuyến (Data Analyst, EcomX)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phân tích dữ liệu từ 1 triệu lượt truy cập website nhằm tối ưu hóa tỷ lệ chuyển đổi mua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làm sạch dữ liệu hành vi từ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phân cụm khách hàng bằng KMeans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dashboard theo dõi chuyển đổi theo thiết bị và khung giờ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đoán tỷ lệ bỏ học dựa trên dữ liệu học sinh (Data Analyst, EduData Lab)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tích dữ liệu học tập và hành vi để dự báo nguy cơ học sinh bỏ học sớm.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dữ liệu hành vi học tập từ hệ thống LMS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logistic regression với Python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Trực quan hóa nhóm học sinh có nguy cơ cao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
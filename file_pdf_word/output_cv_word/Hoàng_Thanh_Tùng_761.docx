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Thanh Tùng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kết hợp kỹ năng phân tích định lượng với trực quan hóa nâng cao để xây dựng hệ thống dashboard giúp ban lãnh đạo theo dõi hiệu quả hoạt động theo thời gian thực.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14/12/1985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0777555866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Thống kê Kinh tế tại Đại học Thống kê  - Toán ứng dụng và Tin học tại Đại học Bách Khoa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(Lead Data Analyst - Công ty FinData) - hung.tran@findata.vn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Quang Khánh (Data Engineer Manager - Công ty CloudData) - khanh.pham@clouddata.vn - 0966123456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(Trưởng nhóm Báo cáo và Phân tích - Công ty EduAnalytics) - hong.nguyen@eduanalytics.vn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Đức Minh (Trưởng phòng Phân tích Kinh doanh - Công ty DataInsight) - minh.nguyen@datainsight.vn - 0901234567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Ngọc (Giám đốc Dữ liệu - Công ty BizTech) - ngoc.le@biztech.vn - 0912345678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sáng kiến phân tích hiệu quả nhất năm tại phòng kinh doanh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nhân sự đóng góp cho dự án báo cáo Power BI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truyền cảm hứng về tư duy dữ liệu trong toàn bộ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vinh danh trong chiến dịch số hóa quy trình báo cáo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dashboard KPI toàn công ty trước thời hạn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Google Data Analytics Professional Certificate – Google/Coursera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Data Analytics Bootcamp Certificate – General Assembly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Fundamentals of Data Visualization – University of Illinois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dữ liệu tại Phòng Khoa học Dữ liệu - Đại học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dữ liệu kết quả học tập để xây dựng hệ thống cảnh báo sớm.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Python và SPSS để xây dựng mô hình dự đoán.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Cùng nhóm công bố bài viết khoa học trong hội thảo quốc gia.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tốt nghiệp tại Đại học Thương mại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hiện đề tài phân tích thị trường tiêu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sử dụng Excel, SPSS và Google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và góp ý cho phần trình bày dashboard cuối khóa.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workshop tại DataCamp tại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'Trực quan hóa dữ liệu với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tạo báo cáo tương tác từ dữ liệu tài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lựa chọn công cụ phân tích phù hợp mục tiêu nghề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
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Thảo Phương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phát triển kỹ năng xây dựng kiến trúc bảo mật tổng thể cho doanh nghiệp, từ phân tầng bảo mật vật lý đến an toàn dữ liệu và an ninh mạng nội bộ.</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06/10/1982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0343125691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Công nghệ – ĐHQG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SIEM (Splunk, ELK)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Vũ Văn Duy (Quản lý hệ thống bảo mật – DataSafe Solutions) - duy.vu@datasafe.vn - 0909111222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Lương Thị Thanh (Incident Response Manager – SafeNet) - thanh.luong@safenet.vn - 0977333555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Huyền (Giám đốc An ninh Thông tin (CISO) – CloudSecure Corp) - huyen.le@cloudsecure.vn - 0912888999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Thị Mai (Cybersecurity Lead – TechShield) - mai.pham@techshield.vn - 0988999666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Ngọc Ánh (Senior Security Engineer – BizSecure) - anh.nguyen@bizsecure.vn - 0966888777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Security Engineer</w:t>
            </w:r>
            <w:r>
              <w:rPr>
                <w:rFonts w:hint="default" w:ascii="Quicksand" w:hAnsi="Quicksand" w:cs="Quicksand"/>
                <w:color w:val="auto"/>
                <w:sz w:val="20"/>
                <w:szCs w:val="20"/>
              </w:rPr>
              <w:t xml:space="preserve"> tại CloudGuard Asia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lập chính sách IAM và mã hóa dữ liệu trong AWS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soát truy cập S3, CloudTrail và quản lý CloudWatch Alert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hiện cấu hình sai bằng AWS Config và viết Lambda xử lý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nhất cuộc thi 'Capture The Flag' toàn quốc do VietCyber tổ chức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triển khai SIEM hiệu quả nhất tại bộ phận bảo mật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vì phát hiện sớm lỗ hổng bảo mật nghiêm trọng trong hệ thống email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'Kỹ sư có sáng kiến bảo mật nội bộ' của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An toàn Thông tin xuất sắc quý III tại Công ty AnToanTech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Offensive Security Certified Professional (OSCP)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chương trình đánh giá bảo mật hệ thống tại Công ty SafeNet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tra cấu hình tường lửa, phân quyền tài khoản trên hệ thống.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port, phát hiện dịch vụ không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báo cáo lỗ hổng gửi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kiểm thử bảo mật tại Công ty SecureTech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lỗ hổng hệ thống nội bộ bằng Burp Suite và OWASP ZAP.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viết báo cáo lỗ hổng và đề xuất giải pháp khắc phục.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đánh giá bảo mật website khách hàng theo OWASP Top 10.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bảo mật thông tin tại infosecjournal.vn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kiến thức về bảo mật hệ thống và ứng dụng web.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kiểm tra bảo mật với Kali Linux và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phân tích kỹ thuật về các cuộc tấn công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diễn tập Red Team nội bộ tại Ngân hàng Tài chính Việt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khai thác giả lập các lỗ hổng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tự động hóa kiểm tra cấu hình sai trên firewall và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Lập kế hoạch và báo cáo lỗ hổng gửi nhóm Blue Team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
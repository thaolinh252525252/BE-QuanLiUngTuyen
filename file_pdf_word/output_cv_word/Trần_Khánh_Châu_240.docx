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Khánh Châu</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được làm việc trong các dự án về xây dựng data lake và data warehouse quy mô lớn, áp dụng Redshift, BigQuery hoặc Snowflake để phục vụ báo cáo phân tích đa chiều.</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20/06/1992</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0828970548</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Hệ thống thông tin quản lý tại Đại học Bách Khoa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Data Lake Architecture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Google Cloud Platform (GCP)</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Hoàng Dương (Head of Engineering - Công ty FinData) - duong.le@findata.vn - 0988999123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Data Engineer</w:t>
            </w:r>
            <w:r>
              <w:rPr>
                <w:rFonts w:hint="default" w:ascii="Quicksand" w:hAnsi="Quicksand" w:cs="Quicksand"/>
                <w:color w:val="auto"/>
                <w:sz w:val="20"/>
                <w:szCs w:val="20"/>
              </w:rPr>
              <w:t xml:space="preserve"> tại RetailTech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xây dựng hệ thống phân tích tồn kho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streaming từ Kafka và lưu trữ vào BigQuery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các view logic trên dbt phục vụ BI dashboard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Engineer</w:t>
            </w:r>
            <w:r>
              <w:rPr>
                <w:rFonts w:hint="default" w:ascii="Quicksand" w:hAnsi="Quicksand" w:cs="Quicksand"/>
                <w:color w:val="auto"/>
                <w:sz w:val="20"/>
                <w:szCs w:val="20"/>
              </w:rPr>
              <w:t xml:space="preserve"> tại Công ty DataFlow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triển khai pipeline ETL sử dụng Apache Airflow</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dữ liệu từ nhiều nguồn như MySQL, Google Analytics và API bên thứ 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hoá quy trình xử lý bằng Spark trên GCP Dataproc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'Dự án phân tích dữ liệu xuất sắc' tại FinData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ETL and Data Pipelines with Shell, Airflow and Kafka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Modern Data Engineering with dbt – dbt Labs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nghiên cứu học thuật tại Khoa Công nghệ Thông tin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hóa dữ liệu nghiên cứu sinh viên từ nhiều năm học.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và tổng hợp xu hướng đăng ký môn học.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kỹ thuật trình bày cho giảng viên hướng dẫn.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tổ chức Data Day tại Vietnam Data Community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demo pipeline dữ liệu thời gian thực bằng Kafka.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phần trình diễn luồng dữ liệu streaming giữa các node Spark.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Giới thiệu cấu trúc cơ bản của hệ thống Data Lake.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xây dựng pipeline dữ liệu tại Phòng Lab Dữ liệu - Đại học Bách khoa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luồng dữ liệu ETL sử dụng Apache Airflow.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hệ thống ingestion dữ liệu từ API và cơ sở dữ liệu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với nhóm phân tích dữ liệu để tối ưu schema lưu trữ.</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kỹ thuật dữ liệu tại Dự án E-Government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hệ thống thu thập dữ liệu hành chính từ nhiều bộ ngành.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hệ thống kiểm tra chất lượng dữ liệu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pipeline đồng bộ dữ liệu hằng ngày với độ trễ thấp.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hội thảo 'Big Data Architecture' tại Data Talks Vietnam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kiến trúc hệ thống thu thập và xử lý dữ liệu đa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ưu nhược điểm của Data Warehouse vs Data Lakehouse.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Giới thiệu các công cụ phổ biến như Airflow, dbt, Snowflake.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Realtime Analytics cho hệ thống bán lẻ toàn quốc (Big Data Engineer, Retail360)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xử lý dữ liệu bán hàng theo thời gian thực để hỗ trợ ra quyết định tức thì.</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Kafka để thu thập dữ liệu từ các chi nhánh toàn quốc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streaming bằng Spark Structured Streaming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dữ liệu về Redshift và hiển thị trên dashboard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ETL tự động hóa cho nền tảng tài chính (ETL Developer, FinTrack) 2021</w:t>
            </w:r>
          </w:p>
          <w:p>
            <w:pPr>
              <w:rPr>
                <w:rFonts w:hint="default" w:ascii="Quicksand" w:hAnsi="Quicksand" w:cs="Quicksand"/>
                <w:b w:val="0"/>
                <w:bCs w:val="0"/>
                <w:lang w:val="vi-VN"/>
              </w:rPr>
            </w:pPr>
            <w:r>
              <w:rPr>
                <w:rFonts w:hint="default" w:ascii="Quicksand" w:hAnsi="Quicksand" w:cs="Quicksand"/>
                <w:b w:val="0"/>
                <w:bCs w:val="0"/>
                <w:lang w:val="vi-VN"/>
              </w:rPr>
              <w:t xml:space="preserve">  Tự động hoá quá trình tổng hợp báo cáo từ nhiều hệ thống tài chính nội bộ.</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ETL pipeline bằng Python và Pandas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với hệ thống email để gửi báo cáo tự động hàng tuần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Quản lý lịch ETL với crontab và giám sát bằng Prometheus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Data Lake cho hệ thống quản trị khách hàng (CRM) (Data Engineer, CRMPro)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nền tảng lưu trữ dữ liệu tập trung phục vụ phân tích hành vi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ingestion từ Salesforce, Google Ads và Facebook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trữ dữ liệu theo mô hình phân vùng S3 Data Lake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Airflow để lập lịch và monitor luồng dữ liệu hàng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Data pipeline xử lý log giao dịch hệ thống ngân hàng (Data Pipeline Engineer, BankDataTech) 2020</w:t>
            </w:r>
          </w:p>
          <w:p>
            <w:pPr>
              <w:rPr>
                <w:rFonts w:hint="default" w:ascii="Quicksand" w:hAnsi="Quicksand" w:cs="Quicksand"/>
                <w:b w:val="0"/>
                <w:bCs w:val="0"/>
                <w:lang w:val="vi-VN"/>
              </w:rPr>
            </w:pPr>
            <w:r>
              <w:rPr>
                <w:rFonts w:hint="default" w:ascii="Quicksand" w:hAnsi="Quicksand" w:cs="Quicksand"/>
                <w:b w:val="0"/>
                <w:bCs w:val="0"/>
                <w:lang w:val="vi-VN"/>
              </w:rPr>
              <w:t xml:space="preserve">  Lưu trữ, phân tích và phát hiện bất thường từ log giao dịch ATM và mobile banking.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Fluentd thu thập log và gửi về Kafka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real-time qua Spark Streaming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dữ liệu đã xử lý vào ElasticSearch và trực quan hoá bằng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
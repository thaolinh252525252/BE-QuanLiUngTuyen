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Kỹ sư Hạ tầng Mạng</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Đặng Yến Thu</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đặt mục tiêu phát triển toàn diện để có thể làm việc với cả hệ thống mạng vật lý và mạng ảo hóa (virtual network, SDN), nhằm đáp ứng nhu cầu đa dạng của doanh nghiệp hiện đại.</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28/06/1988</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0997482918</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Quản trị mạng tại Đại học Duy Tân  - Hạ tầng mạng và bảo mật hệ thống tại Trường Đại học Phenikaa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DHCP, DNS, NTP</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Thiết kế sản phẩm cá nhân</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Nghe nhạc</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Tham gia hội thảo công nghệ</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Tham gia hackathon</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Vương Linh Thao (Giảng viên ngành Mạng máy tính - Đại học Bách khoa Hà Nội) - huyen.dao@hust.edu.vn - 0988777666</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Lê Thị Bích Ngọc (Trưởng nhóm IT hạ tầng - Công ty GlobalTech) - ngoc.le@globaltech.vn - 0944222111</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Hoàng Minh Tuấn (Senior Network Engineer - Công ty NextInfra) - tuan.hoang@nextinfra.com - 0909111222</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Network Engineer</w:t>
            </w:r>
            <w:r>
              <w:rPr>
                <w:rFonts w:hint="default" w:ascii="Quicksand" w:hAnsi="Quicksand" w:cs="Quicksand"/>
                <w:color w:val="auto"/>
                <w:sz w:val="20"/>
                <w:szCs w:val="20"/>
              </w:rPr>
              <w:t xml:space="preserve"> tại Công ty Viễn thông An Phát (2020–2022)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Thiết kế, triển khai và vận hành hệ thống mạng nội bộ tại 10 chi nhánh trên toàn quốc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Cấu hình Router/Switch Cisco, triển khai VLAN, QoS và giám sát băng thông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Phân tích và xử lý sự cố mạng cấp độ L2/L3, đảm bảo uptime đạt 99.9%</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Network Operations Center (NOC) Engineer</w:t>
            </w:r>
            <w:r>
              <w:rPr>
                <w:rFonts w:hint="default" w:ascii="Quicksand" w:hAnsi="Quicksand" w:cs="Quicksand"/>
                <w:color w:val="auto"/>
                <w:sz w:val="20"/>
                <w:szCs w:val="20"/>
              </w:rPr>
              <w:t xml:space="preserve"> tại IDC Việt Nam (2021–2022)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Giám sát hạ tầng mạng của hơn 300 khách hàng sử dụng PRTG, SolarWinds</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Xử lý và phân luồng sự cố mạng, hỗ trợ khách hàng qua ticketing system</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Thực hiện backup cấu hình Router/Switch định kỳ</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Network  Security Engineer</w:t>
            </w:r>
            <w:r>
              <w:rPr>
                <w:rFonts w:hint="default" w:ascii="Quicksand" w:hAnsi="Quicksand" w:cs="Quicksand"/>
                <w:color w:val="auto"/>
                <w:sz w:val="20"/>
                <w:szCs w:val="20"/>
              </w:rPr>
              <w:t xml:space="preserve"> tại Công ty TNHH Công nghệ Ánh Sáng (2023–nay)</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mô hình Zero Trust Network cho hệ thống nội bộ công ty</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Cấu hình xác thực 802.1X với RADIUS để kiểm soát truy cập thiết bị đầu cuối</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Đào tạo nội bộ nhân viên sử dụng Wi-Fi an toàn và phân quyền truy cập hợp lý</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Được khen thưởng vì hoàn thành trước hạn dự án giám sát mạng nội bộ bệnh viện</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Giải Nhì cuộc thi nội bộ về cấu hình thiết bị Cisco tại Công ty SecureNet</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Giải thưởng 'Giải quyết sự cố nhanh nhất tháng' tại Trung tâm Dữ liệu ABC</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Nhận danh hiệu 'Người truyền cảm hứng kỹ thuật' tại hội thảo nội bộ về hạ tầng CNTT</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VMware Certified Professional – Network Virtualization (VCP-NV)</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Microsoft Certified: Azure Network Engineer Associate – Microsoft</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Juniper Networks Certified Associate – JNCIA-Junos</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Trưởng ban Tổ chức tại Câu lạc bộ Khởi nghiệp Trẻ (2018 - 2020)</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Lên kế hoạch và điều phối các chương trình kết nối doanh nghiệp với sinh viên.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 chức các buổi workshop chia sẻ kiến thức và kinh nghiệm thực tiễn về khởi nghiệp.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Tìm kiếm nhà tài trợ và điều phối nhân sự tổ chức sự kiện quy mô lớn.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Tối ưu hoá hạ tầng Wi-Fi cho bệnh viện đa khoa (Kỹ sư Hạ tầng Mạng, Bệnh viện Hồng Ngọc) 2020</w:t>
            </w:r>
          </w:p>
          <w:p>
            <w:pPr>
              <w:rPr>
                <w:rFonts w:hint="default" w:ascii="Quicksand" w:hAnsi="Quicksand" w:cs="Quicksand"/>
                <w:b w:val="0"/>
                <w:bCs w:val="0"/>
                <w:lang w:val="vi-VN"/>
              </w:rPr>
            </w:pPr>
            <w:r>
              <w:rPr>
                <w:rFonts w:hint="default" w:ascii="Quicksand" w:hAnsi="Quicksand" w:cs="Quicksand"/>
                <w:b w:val="0"/>
                <w:bCs w:val="0"/>
                <w:lang w:val="vi-VN"/>
              </w:rPr>
              <w:t xml:space="preserve">  Nâng cấp hệ thống Wi-Fi nội bộ phục vụ cho nhân viên y tế, hệ thống HIS và khách hàng bệnh viện.</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Khảo sát môi trường phủ sóng và đề xuất giải pháp triển khai Access Point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Cấu hình phân quyền SSID theo loại người dùng và VLAN riêng biệt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Kết nối hệ thống xác thực người dùng qua RADIUS Server</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Triển khai hệ thống mạng doanh nghiệp cho 20 chi nhánh (Network Engineer, Tập đoàn Thương mại Á Châu) 2022</w:t>
            </w:r>
          </w:p>
          <w:p>
            <w:pPr>
              <w:rPr>
                <w:rFonts w:hint="default" w:ascii="Quicksand" w:hAnsi="Quicksand" w:cs="Quicksand"/>
                <w:b w:val="0"/>
                <w:bCs w:val="0"/>
                <w:lang w:val="vi-VN"/>
              </w:rPr>
            </w:pPr>
            <w:r>
              <w:rPr>
                <w:rFonts w:hint="default" w:ascii="Quicksand" w:hAnsi="Quicksand" w:cs="Quicksand"/>
                <w:b w:val="0"/>
                <w:bCs w:val="0"/>
                <w:lang w:val="vi-VN"/>
              </w:rPr>
              <w:t xml:space="preserve">  Xây dựng hạ tầng mạng LAN/WAN, VPN và hệ thống quản lý truy cập giữa trụ sở chính và chi nhánh.</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Thiết kế sơ đồ mạng, phân chia subnet và VLAN cho từng phòng ban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Cấu hình VPN site-to-site với IPSec trên firewall Fortigate</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giám sát mạng real-time với hệ thống Zabbix</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Triển khai giải pháp SD-WAN cho hệ thống logistics (Network Engineer, LogiTech Việt Nam) 2021</w:t>
            </w:r>
          </w:p>
          <w:p>
            <w:pPr>
              <w:rPr>
                <w:rFonts w:hint="default" w:ascii="Quicksand" w:hAnsi="Quicksand" w:cs="Quicksand"/>
                <w:b w:val="0"/>
                <w:bCs w:val="0"/>
                <w:lang w:val="vi-VN"/>
              </w:rPr>
            </w:pPr>
            <w:r>
              <w:rPr>
                <w:rFonts w:hint="default" w:ascii="Quicksand" w:hAnsi="Quicksand" w:cs="Quicksand"/>
                <w:b w:val="0"/>
                <w:bCs w:val="0"/>
                <w:lang w:val="vi-VN"/>
              </w:rPr>
              <w:t xml:space="preserve">  Xây dựng mô hình mạng phân tán sử dụng SD-WAN để tăng hiệu suất và giảm chi phí kết nối liên tỉnh.</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Đánh giá yêu cầu hạ tầng và lưu lượng thực tế tại 15 kho vận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Triển khai thiết bị SD-WAN và cấu hình chính sách lưu lượng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Đào tạo kỹ thuật viên tại cơ sở cách giám sát và xử lý sự cố mạng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Xây dựng mạng nội bộ cho trung tâm dữ liệu (Data Center) (Network  Security Engineer, IDC Việt Nam) 2023</w:t>
            </w:r>
          </w:p>
          <w:p>
            <w:pPr>
              <w:rPr>
                <w:rFonts w:hint="default" w:ascii="Quicksand" w:hAnsi="Quicksand" w:cs="Quicksand"/>
                <w:b w:val="0"/>
                <w:bCs w:val="0"/>
                <w:lang w:val="vi-VN"/>
              </w:rPr>
            </w:pPr>
            <w:r>
              <w:rPr>
                <w:rFonts w:hint="default" w:ascii="Quicksand" w:hAnsi="Quicksand" w:cs="Quicksand"/>
                <w:b w:val="0"/>
                <w:bCs w:val="0"/>
                <w:lang w:val="vi-VN"/>
              </w:rPr>
              <w:t xml:space="preserve">  Thiết kế và triển khai hệ thống mạng vật lý, tường lửa, và giám sát truy cập trong trung tâm dữ liệu lớn.</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Cấu hình hệ thống routing BGP, OSPF</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Thiết lập hệ thống Firewall đa lớp: perimeter  core firewall</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RADIUS  AD để kiểm soát truy cập thiết bị</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Giải pháp mạng cho hội thảo quy mô lớn 1000+ người tham dự (Network Support Engineer, Sự kiện TechFest Quốc gia) 2023</w:t>
            </w:r>
          </w:p>
          <w:p>
            <w:pPr>
              <w:rPr>
                <w:rFonts w:hint="default" w:ascii="Quicksand" w:hAnsi="Quicksand" w:cs="Quicksand"/>
                <w:b w:val="0"/>
                <w:bCs w:val="0"/>
                <w:lang w:val="vi-VN"/>
              </w:rPr>
            </w:pPr>
            <w:r>
              <w:rPr>
                <w:rFonts w:hint="default" w:ascii="Quicksand" w:hAnsi="Quicksand" w:cs="Quicksand"/>
                <w:b w:val="0"/>
                <w:bCs w:val="0"/>
                <w:lang w:val="vi-VN"/>
              </w:rPr>
              <w:t xml:space="preserve">  Thiết kế và giám sát hệ thống mạng tạm thời cho hội nghị công nghệ cấp quốc gia.</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Lên sơ đồ mạng dự phòng và lắp đặt thiết bị chuyển mạch tạm thời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Phân chia subnet và giới hạn băng thông theo vai trò người dùng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Theo dõi log truy cập và cấu hình tường lửa ngăn chặn rủi ro</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
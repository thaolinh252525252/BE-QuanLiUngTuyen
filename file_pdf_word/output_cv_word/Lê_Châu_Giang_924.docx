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Châu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xây dựng một hệ thống honeypot để giám sát các hoạt động tấn công và phân tích hành vi kẻ tấn công nhằm cải thiện chính sách phòng thủ an ninh mạng.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28/02/1983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0899275894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 Kỹ thuật an toàn thông tin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Metasploit Framework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CompTIA PenTest+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bảo mật tại Phòng Lab An toàn Thông tin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về các lỗ hổng bảo mật phổ biến như XSS, SQLi, CSRF.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diễn tập phát hiện và ứng phó sự cố tấn công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và trình bày tại hội nghị sinh viên NCKH.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
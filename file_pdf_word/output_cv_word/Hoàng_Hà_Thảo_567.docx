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Hà Thảo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trong 2–3 năm tới trở thành một Machine Learning Engineer có thể làm việc độc lập từ xây dựng mô hình, đánh giá đến triển khai CI/CD trong mô hình hóa dữ liệu thực tế.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03/10/1992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0735566824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và Trí tuệ nhân tạo tại Đại học Phenikaa  - Toán ứng dụng và Tin học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Keras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Xuân Hoàng (CTO – CloudAI) - hoang.trinh@cloudai.vn - 0911666777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Minh Châu (Technical Project Manager – MLTech) - chau.nguyen@mltech.vn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Văn Thịnh (Head of Machine Learning – AI Solutions) - thinh.nguyen@aisolutions.vn - 0908777888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Văn Tùng (AI Researcher Lead – AILab Việt Nam) - tung.ho@ailab.vn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FinTech AI Lab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hệ thống phát hiện gian lận giao dịch tài chính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cụm khách hàng sử dụng KMeans và DBSCAN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Theo dõi hiệu suất mô hình bằng dashboard custom sử dụng Streamlit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VisionAI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nhận diện khuôn mặt bằng CNN và PyTorch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hình ảnh và video lớn, dùng augmentation để cải thiện độ chính xác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vào ứng dụng giám sát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AI Solutions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tập dữ liệu lớn cho mô hình dự đoán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phân loại sử dụng Scikit-learn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vào hệ thống backend bằng Flask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DataWave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xử lý dữ liệu và huấn luyện mô hình với MLflow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hiệu suất inference và triển khai lên môi trường staging bằng FastAPI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thử mô hình và đánh giá độ ổn định theo thời gian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nhân sự có mô hình dự đoán chính xác nhất trong đội ML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Đóng góp nổi bật cho hệ thống gợi ý sản phẩm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xây dựng hệ thống phát hiện gian lận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'Kỹ sư AI sáng tạo nhất năm' tại SmartData Lab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with Classification and Vector Spaces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Introduction to MLOps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IBM Professional Certificate in Machine Learning – edX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đồ án tốt nghiệp về học máy tại CLB Sinh viên AI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tiến mô hình dự đoán nhu cầu sản phẩm theo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áp dụng pipeline sklearn để tổ chức mã rõ ràng.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Giúp nhóm sinh viên đạt điểm cao nhất lớp với sản phẩm AI ứng dụng.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Trí tuệ Nhân tạo tại Đại học Quốc tế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Thường xuyên tổ chức buổi chia sẻ về học máy ứng dụng.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 project về phân loại hình ảnh thời trang.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khách mời doanh nghiệp chia sẻ ứng dụng AI trong sản xuất.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Machine Learning tại Công ty AI Insight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xử lý dữ liệu hình ảnh cho hệ thống nhận diện đối tượng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CNN sử dụng TensorFlow và Keras.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đánh giá mô hình và tối ưu hyperparameters.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kỹ thuật tại Blog cá nhân – ml4vn.dev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chia sẻ về cách tối ưu mô hình Random Forest và XGBoost.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sâu với PyTorch.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các thuật toán học không giám sát như KMeans, DBSCAN.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hội thảo sinh viên nghiên cứu ML tại Hội thảo AI4Students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phân tích hành vi khách hàng bằng clustering.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tiếp cận pipeline xử lý dữ liệu lớn với Spark MLlib.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Giao lưu và giải đáp các thắc mắc về sự khác biệt giữa ML và DL.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cảm xúc trong video họp (ML Engineer, EmotionAI)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hình ảnh khuôn mặt trong video để xác định mức độ hài lòng của người tham dự họp.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video, tách frame và detect khuôn mặt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Dùng CNN để phân loại biểu cảm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hợp thời gian thực bằng WebSocket để phản hồi live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
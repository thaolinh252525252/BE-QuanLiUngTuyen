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Phân tích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Vũ Hòa Nam</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tới việc sử dụng phân tích dữ liệu để cải thiện trải nghiệm khách hàng trong các sản phẩm số bằng cách hiểu rõ hành vi người dùng và đề xuất cải tiến dựa trên phân tích hành vi.</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25/02/1987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0979863938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Toán – Tin ứng dụng tại Đại học Sư phạm Hà Nội  - Toán ứng dụng và Tin học tại Đại học Bách Khoa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Dashboards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Power BI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NumPy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Excel nâng cao</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Statistics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Đặng Thành Nam (Head of Analytics - Công ty MarketView) - nam.dang@marketview.vn - 0909090909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Hoàng Lan Hương (Product Manager - Công ty InsightHub) - huong.hoang@insighthub.vn - 0911999888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Đức Minh (Trưởng phòng Phân tích Kinh doanh - Công ty DataInsight) - minh.nguyen@datainsight.vn - 0901234567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Quang Khánh (Data Engineer Manager - Công ty CloudData) - khanh.pham@clouddata.vn - 0966123456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Minh Phương (Senior BI Developer - Công ty RetailMetrics) - phuong.vu@retailmetrics.vn - 0922333444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Báo cáo và Dữ liệu</w:t>
            </w:r>
            <w:r>
              <w:rPr>
                <w:rFonts w:hint="default" w:ascii="Quicksand" w:hAnsi="Quicksand" w:cs="Quicksand"/>
                <w:color w:val="auto"/>
                <w:sz w:val="20"/>
                <w:szCs w:val="20"/>
              </w:rPr>
              <w:t xml:space="preserve"> tại Công ty Dịch vụ Ngân hàng Số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báo cáo doanh thu và chi phí bằng Python và Excel VBA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Trích xuất dữ liệu từ hệ thống giao dịch bằng SQL Server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Trình bày báo cáo định kỳ và giải thích biến động số liệu cho ban điều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Phân tích</w:t>
            </w:r>
            <w:r>
              <w:rPr>
                <w:rFonts w:hint="default" w:ascii="Quicksand" w:hAnsi="Quicksand" w:cs="Quicksand"/>
                <w:color w:val="auto"/>
                <w:sz w:val="20"/>
                <w:szCs w:val="20"/>
              </w:rPr>
              <w:t xml:space="preserve"> tại Công ty EduData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kết quả học tập của học sinh từ hệ thống LMS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nội dung đào tạo dựa trên dữ liệu hành vi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Trực quan hóa báo cáo hiệu quả lớp học theo từng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Reporting Specialist</w:t>
            </w:r>
            <w:r>
              <w:rPr>
                <w:rFonts w:hint="default" w:ascii="Quicksand" w:hAnsi="Quicksand" w:cs="Quicksand"/>
                <w:color w:val="auto"/>
                <w:sz w:val="20"/>
                <w:szCs w:val="20"/>
              </w:rPr>
              <w:t xml:space="preserve"> tại Công ty Tài chính Fina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hàng ngày về KPI cho bộ phận tín dụng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lớn từ nhiều nguồn khác nhau qua pipeline ETL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đội sản phẩm để theo dõi hiệu quả chiến dịch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Đột phá Dữ liệu – Dự án phân tích hành vi khách hàng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sáng kiến phân tích hiệu quả nhất năm tại phòng kinh doanh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Nhân viên truyền cảm hứng về tư duy dữ liệu trong toàn bộ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Data Analytics Bootcamp Certificate – General Assembly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IBM Data Science Professional Certificate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Excel to MySQL: Analytic Techniques for Business – Duke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Google Data Analytics Professional Certificate – Google/Coursera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Applied Data Science with Python Specialization – University of Michigan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dữ liệu tại Phòng Khoa học Dữ liệu - Đại học (2019 - 2021)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dữ liệu kết quả học tập để xây dựng hệ thống cảnh báo sớm.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Kết hợp Python và SPSS để xây dựng mô hình dự đoán.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Cùng nhóm công bố bài viết khoa học trong hội thảo quốc gia.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dự án tốt nghiệp tại Đại học Thương mại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thực hiện đề tài phân tích thị trường tiêu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Định hướng sử dụng Excel, SPSS và Google Data Studio.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Đánh giá và góp ý cho phần trình bày dashboard cuối khóa.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hành vi khách hàng mua sắm trực tuyến (Data Analyst, EcomX)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phân tích dữ liệu từ 1 triệu lượt truy cập website nhằm tối ưu hóa tỷ lệ chuyển đổi mua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và làm sạch dữ liệu hành vi từ Google Analytics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phân cụm khách hàng bằng KMeans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dashboard theo dõi chuyển đổi theo thiết bị và khung giờ</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án phân tích dữ liệu nhân sự nội bộ (Chuyên viên phân tích dữ liệu, HR DataWorks) 2021</w:t>
            </w:r>
          </w:p>
          <w:p>
            <w:pPr>
              <w:rPr>
                <w:rFonts w:hint="default" w:ascii="Quicksand" w:hAnsi="Quicksand" w:cs="Quicksand"/>
                <w:b w:val="0"/>
                <w:bCs w:val="0"/>
                <w:lang w:val="vi-VN"/>
              </w:rPr>
            </w:pPr>
            <w:r>
              <w:rPr>
                <w:rFonts w:hint="default" w:ascii="Quicksand" w:hAnsi="Quicksand" w:cs="Quicksand"/>
                <w:b w:val="0"/>
                <w:bCs w:val="0"/>
                <w:lang w:val="vi-VN"/>
              </w:rPr>
              <w:t xml:space="preserve">  Dự án giúp phòng nhân sự đánh giá hiệu quả làm việc và tỉ lệ nghỉ việc của nhân viên theo thời gian.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từ phần mềm chấm công và quản lý nhân sự</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xu hướng nghỉ việc theo phòng ban và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động hỗ trợ quyết định giữ chân nhân tài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hiệu quả chiến dịch marketing (Chuyên viên phân tích, MarketInsight) 2020</w:t>
            </w:r>
          </w:p>
          <w:p>
            <w:pPr>
              <w:rPr>
                <w:rFonts w:hint="default" w:ascii="Quicksand" w:hAnsi="Quicksand" w:cs="Quicksand"/>
                <w:b w:val="0"/>
                <w:bCs w:val="0"/>
                <w:lang w:val="vi-VN"/>
              </w:rPr>
            </w:pPr>
            <w:r>
              <w:rPr>
                <w:rFonts w:hint="default" w:ascii="Quicksand" w:hAnsi="Quicksand" w:cs="Quicksand"/>
                <w:b w:val="0"/>
                <w:bCs w:val="0"/>
                <w:lang w:val="vi-VN"/>
              </w:rPr>
              <w:t xml:space="preserve">  So sánh các chiến dịch marketing đa kênh để đo lường ROI và đề xuất tối ưu ngân sách.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Tổng hợp dữ liệu từ Facebook Ads, Google Ads và CRM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phân tích A/B Testing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đánh giá và đề xuất cải tiến chiến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
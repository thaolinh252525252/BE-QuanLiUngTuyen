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Thảo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trở thành chuyên viên phân tích dữ liệu không chỉ giỏi kỹ thuật mà còn có khả năng giao tiếp và trình bày kết quả một cách mạch lạc, dễ hiểu cho cả đội ngũ không chuyên.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25/04/1996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0973192237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Storytelling with Data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NumPy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Excel nâng cao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ETL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Hoàng Lan Hương (Product Manager - Công ty InsightHub) - huong.hoang@insighthub.vn - 0911999888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Data Analytics Bootcamp Certificate – General Assembly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IBM Data Science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Data Science with Python Specialization – University of Michigan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tại Cộng đồng Data Analysts Vietnam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blog chia sẻ các case study phân tích dữ liệu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video hướng dẫn phân tích dữ liệu bằng Excel và Tableau.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phản biện và tư vấn giải pháp trong các bài đăng của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Phân tích dữ liệu cộng đồng tại Dự án OpenData vì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phân tích dữ liệu dân cư và y tế phục vụ hoạch định chính sách.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các dashboard công khai để người dân dễ tiếp cận số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nhóm cùng nhiều chuyên gia để tổng hợp insight.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tốt nghiệp tại Đại học Thương mại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hiện đề tài phân tích thị trường tiêu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sử dụng Excel, SPSS và Google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và góp ý cho phần trình bày dashboard cuối khóa.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
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Khanh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truyền đạt kiến thức AI cho cộng đồng qua các bài viết kỹ thuật, chia sẻ trên YouTube, hoặc giảng dạy các khóa học về Machine Learning, Data Science.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13/05/1996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0941854259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Computer Vision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OpenCV</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
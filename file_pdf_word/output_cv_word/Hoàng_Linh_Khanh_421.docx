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Hoàng Linh Khanh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đặt mục tiêu phát triển hệ thống pipeline training + serving hoàn chỉnh trên cloud, kết hợp với Kubernetes và Docker để đảm bảo khả năng mở rộng (scalability) và tính ổn định cao.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14/09/2000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0905704110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Phân tích dữ liệu lớn tại Học viện Công nghệ Bưu chính Viễn thông  - Toán ứng dụng và Tin học tại Đại học Kinh tế Quốc dân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Hyperparameter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Thu Hằng (Trưởng phòng Phân tích Dữ liệu – DataWave) - hang.tran@datawave.vn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Minh Đức (Lead AI Engineer – FinTech Lab) - duc.pham@fintechlab.vn - 0912555666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ML Engineer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SmartRetail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xây dựng hệ thống gợi ý sản phẩm dựa trên hành vi khách hàng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exploratory data analysis và tiền xử lý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Sử dụng LightGBM và Grid Search để cải thiện độ chính xác mô hình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xây dựng hệ thống phát hiện gian lận tốt nhất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dự án AI thương mại trước thời hạn 1 tháng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Giám đốc Kỹ thuật ghi nhận vì cải tiến hệ thống tự động hóa mô hình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viên tiên phong triển khai MLOps nội bộ thành công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Machine Learning – Specialty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AI Hackathon tại CLB Công nghệ Thông tin UIT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đề bài và dữ liệu mẫu cho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các mô hình dự đoán, đánh giá accuracy và overfitting.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trao giải và hướng dẫn cải tiến mô hình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
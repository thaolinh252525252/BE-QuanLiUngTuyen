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Frontend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Lê Hiếu Thảo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đến việc phát triển tư duy hệ thống toàn diện trong frontend, sử dụng kiến trúc Micro-Frontend để chia nhỏ module giao diện, tăng khả năng mở rộng và phát triển độc lập.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21/11/1985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0710316850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Thiết kế truyền thông tương tác tại Đại học RMIT Việt Nam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Redux / Context API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hackathon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đàn guitar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Hồng (Giám đốc sản phẩm - Công ty UIPro) - hong.nguyen@uipro.vn - 0912445566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Hồ Thanh Mai (Product Owner - Công ty Webflow Asia) - mai.ho@webflow.asia - 0988123344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Thị Hà (Trưởng bộ phận UI/UX - Công ty NextDesign) - ha.vu@nextdesign.vn - 0944556677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ReactJS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TechBase (2022–2023)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dashboard quản trị sử dụng React, Ant Design và React Query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UI với React Testing Library và cấu hình CI/CD với GitLab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Làm việc theo mô hình Agile/Scrum, tham gia code review và daily standup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WebGen Việt Nam (2021–2023)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giao diện người dùng cho các ứng dụng web SPA sử dụng ReactJS và Redux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Chuyển thiết kế từ Figma thành giao diện responsive và chuẩn WCAG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hiệu năng load trang bằng lazy loading và code splitting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Fintech Asia (2023–nay)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hệ thống giao diện ứng dụng tài chính cá nhân bằng Next.js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xác thực người dùng với Firebase Auth và Google OAuth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Core Web Vitals và cải thiện SEO cho các landing page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Startup EduTech (2020–2021)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và bảo trì website đào tạo trực tuyến với VueJS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đánh giá học viên qua REST API và xử lý dữ liệu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phát triển hệ thống CMS nội bộ hỗ trợ quản lý bài giảng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tiêu biểu nhờ đề xuất giải pháp tối ưu Core Web Vitals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vinh danh tại hội nghị UX/UI nội bộ vì đóng góp cải tiến luồng trải nghiệm người dùng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Google UX Design Certificate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Building Accessible Web Apps – edX (W3C)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Responsive Web Design Certification – freeCodeCamp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VueJS Complete Guide (incl. Router  Vuex)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buổi chia sẻ 'Frontend Performance Tips' tại Cộng đồng Frontend Vietnam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kỹ thuật tối ưu bundle size với Webpack.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code splitting và lazy loading component.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Tư vấn sử dụng Lighthouse và DevTools để phân tích hiệu năng.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Tham gia tổ chức sự kiện 'Frontend Day' tại Vietnam Frontend Conference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website sự kiện bằng NextJS và TailwindCSS.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countdown timer và đăng ký tham gia bằng Google Form API.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Quản lý pull request và issue trên GitHub cộng đồng.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Website thương mại điện tử thời trang (ReactJS Developer, FashionTech)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giao diện website bán hàng, giỏ hàng, thanh toán và lọc sản phẩm theo phân loại.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trang chủ, trang chi tiết sản phẩm và trang thanh toán bằng ReactJS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API đặt hàng và xử lý trạng thái đơn hàng bằng Redux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Đảm bảo website responsive trên mọi thiết bị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quản lý chi tiêu cá nhân (Frontend Solo Dev, Dự án cá nhân)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web giúp người dùng ghi lại chi tiêu và theo dõi dòng tiền.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toàn bộ UI bằng VueJS và Vuex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lưu trữ localStorage và đồng bộ hóa đám mây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biểu đồ thống kê bằng Chart.js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Landing page tuyển sinh đại học (Frontend Developer, Trường Đại học FutureTech)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landing page giới thiệu chương trình học và hỗ trợ đăng ký online.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layout bằng TailwindCSS và chuyển đổi từ bản thiết kế Figma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biểu mẫu đăng ký với Google Sheet thông qua API trung gian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SEO và gắn Google Analytics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
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Lập trình viên Frontend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Lê Ngọc Khánh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xây dựng các ứng dụng client-side có khả năng xử lý dữ liệu lớn thông qua Web Workers, Virtual DOM và streaming API để tối ưu tốc độ hiển thị.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15/02/1997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0984863417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Kỹ thuật phần mềm tại Đại học Công nghệ Thông tin – ĐHQG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Accessibility (WCAG)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Next.js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Figma to Code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Trồng cây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Xem phim khoa học viễn tưởng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Nghe nhạc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hội thảo công nghệ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Thanh Hùng (Senior Frontend Developer - Công ty BizTech) - hung.nguyen@biztech.vn - 0938666999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Văn Dũng (Trưởng nhóm Frontend - Công ty WebGen) - dung.le@webgen.vn - 0901122334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VietWeb Solutions (2019–2020)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thiết kế và cắt HTML/CSS theo bản thiết kế Adobe XD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và thực hành làm việc với Bootstrap 4, JQuery và thư viện Chart.js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tài liệu hướng dẫn sử dụng giao diện cho khách hàng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Fintech Asia (2023–nay)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hệ thống giao diện ứng dụng tài chính cá nhân bằng Next.js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xác thực người dùng với Firebase Auth và Google OAuth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Core Web Vitals và cải thiện SEO cho các landing page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Frontend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WebGen Việt Nam (2021–2023)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giao diện người dùng cho các ứng dụng web SPA sử dụng ReactJS và Redux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Chuyển thiết kế từ Figma thành giao diện responsive và chuẩn WCAG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hiệu năng load trang bằng lazy loading và code splitting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ReactJS Developer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TechBase (2022–2023)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dashboard quản trị sử dụng React, Ant Design và React Query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UI với React Testing Library và cấu hình CI/CD với GitLab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Làm việc theo mô hình Agile/Scrum, tham gia code review và daily standup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nhân viên đóng góp tích cực cho hệ thống component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Đạt danh hiệu 'Developer truyền cảm hứng thiết kế tương tác' tại DevDays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hoàn thành dự án ReactJS vượt tiến độ tại Công ty FintechAsia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'UI thân thiện nhất năm' do khách hàng bình chọn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Modern React with Redux – Udemy (Stephen Grider)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JavaScript Algorithms and Data Structures – freeCodeCamp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Advanced CSS and Sass: Flexbox, Grid, Animations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Building Accessible Web Apps – edX (W3C)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Tham gia tổ chức sự kiện 'Frontend Day' tại Vietnam Frontend Conference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Thiết kế website sự kiện bằng NextJS và TailwindCSS.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countdown timer và đăng ký tham gia bằng Google Form API.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Quản lý pull request và issue trên GitHub cộng đồng.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phát triển giao diện dự án mã nguồn mở tại Open Source UI Vietnam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phát triển giao diện web bằng React cho trang quản lý nội dung.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Góp phần sửa lỗi hiển thị trên nhiều trình duyệt (cross-browser compatibility).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review code và cải tiến hiệu năng render component.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Nền tảng học trực tuyến LearnX (Frontend Developer, EduTech Group)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giao diện người dùng cho nền tảng học trực tuyến với hơn 10.000 học viên đăng ký.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các component React tái sử dụng như khóa học, video, đánh giá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tốc độ tải trang bằng lazy loading và preload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REST API từ hệ thống quản trị học vụ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quản lý nhân sự nội bộ HRManage (Frontend Engineer, BizCorp)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Giao diện quản lý hồ sơ, chấm công và đánh giá nhân viên cho hệ thống HR nội bộ.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Ant Design để xây dựng UI quản trị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xác thực người dùng và phân quyền hiển thị giao diện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hệ thống backend qua GraphQL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Website thương mại điện tử thời trang (ReactJS Developer, FashionTech)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giao diện website bán hàng, giỏ hàng, thanh toán và lọc sản phẩm theo phân loại.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trang chủ, trang chi tiết sản phẩm và trang thanh toán bằng ReactJS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API đặt hàng và xử lý trạng thái đơn hàng bằng Redux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Đảm bảo website responsive trên mọi thiết bị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quản lý chi tiêu cá nhân (Frontend Solo Dev, Dự án cá nhân)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web giúp người dùng ghi lại chi tiêu và theo dõi dòng tiền.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toàn bộ UI bằng VueJS và Vuex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lưu trữ localStorage và đồng bộ hóa đám mây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biểu đồ thống kê bằng Chart.js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
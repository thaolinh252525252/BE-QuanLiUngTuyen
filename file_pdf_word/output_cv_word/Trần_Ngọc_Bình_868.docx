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Ngọc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thành thạo việc xử lý và phân tích dữ liệu lớn (big data) trên nền tảng cloud như AWS Sagemaker, Google Cloud AI Platform để huấn luyện mô hình hiệu quả với chi phí tối ưu.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08/03/1990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0846743074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XGBoost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
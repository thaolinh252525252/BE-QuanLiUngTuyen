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Châu Dũng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kết hợp kỹ năng phân tích định lượng với trực quan hóa nâng cao để xây dựng hệ thống dashboard giúp ban lãnh đạo theo dõi hiệu quả hoạt động theo thời gian thực.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07/12/1984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0778409566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Dữ liệu tại Đại học Công nghệ Thông tin – ĐHQG TP.HCM  - Phân tích và Quản lý dữ liệu tại Đại học Phenikaa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Critical Thinking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 (cơ bản)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BigQuery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Tableau</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Business Analysis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Ngọc (Giám đốc Dữ liệu - Công ty BizTech) - ngoc.le@biztech.vn - 0912345678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Minh Phương (Senior BI Developer - Công ty RetailMetrics) - phuong.vu@retailmetrics.vn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Hoàng Lan Hương (Product Manager - Công ty InsightHub) - huong.hoang@insighthub.vn - 0911999888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Thành Nam (Head of Analytics - Công ty MarketView) - nam.dang@marketview.vn - 0909090909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(Lead Data Analyst - Công ty FinData) - hung.tran@findata.vn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TechCommerce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hành vi người dùng trên nền tảng TMĐT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trên Google Data Studio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Đề xuất cải tiến quy trình bán hàng dựa trên dữ liệu thống kê</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phân tích dữ liệu xuất sắc quý I tại Công ty ABC Insight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Nhân viên truyền cảm hứng về tư duy dữ liệu trong toàn bộ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sáng kiến phân tích hiệu quả nhất năm tại phòng kinh doanh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nhân sự đóng góp cho dự án báo cáo Power BI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Data Analytics Bootcamp Certificate – General Assembly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Google Data Analytics Professional Certificate – Google/Coursera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Fundamentals of Data Visualization – University of Illinois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Microsoft Certified: Data Analyst Associate – Microsoft Power BI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Phân tích dữ liệu cộng đồng tại Dự án OpenData vì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phân tích dữ liệu dân cư và y tế phục vụ hoạch định chính sách.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các dashboard công khai để người dân dễ tiếp cận số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việc nhóm cùng nhiều chuyên gia để tổng hợp insight.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giảng dạy tại Khóa học Phân tích dữ liệu Python for All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Trợ giảng trong các buổi thực hành xử lý dữ liệu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bài tập và hỗ trợ học viên trực tiếp qua Google Meet.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Cập nhật tài liệu kỹ thuật theo phiên bản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đoán tỷ lệ bỏ học dựa trên dữ liệu học sinh (Data Analyst, EduData Lab)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dữ liệu học tập và hành vi để dự báo nguy cơ học sinh bỏ học sớm.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hành vi học tập từ hệ thống LMS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logistic regression với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Trực quan hóa nhóm học sinh có nguy cơ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giám sát hiệu suất kinh doanh (Phân tích dữ liệu  trực quan hóa, BizDashboard)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báo cáo động theo thời gian thực cho ban lãnh đạo doanh nghiệp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dashboard bằng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dữ liệu từ hệ thống CRM và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truy vấn SQL để cải thiện tốc độ hiển thị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hành vi khách hàng mua sắm trực tuyến (Data Analyst, EcomX)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phân tích dữ liệu từ 1 triệu lượt truy cập website nhằm tối ưu hóa tỷ lệ chuyển đổi mua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làm sạch dữ liệu hành vi từ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cụm khách hàng bằng KMeans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theo dõi chuyển đổi theo thiết bị và khung giờ</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
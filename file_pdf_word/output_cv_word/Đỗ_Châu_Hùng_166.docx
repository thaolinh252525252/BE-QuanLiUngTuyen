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Phân tích Dữ liệu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Châu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đóng vai trò phân tích dữ liệu trong các dự án phát triển sản phẩm mới, giúp đội ngũ R đánh giá phản hồi người dùng, hiểu thị trường và tối ưu tính năng dựa trên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22/12/1996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0327854581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- Hệ thống thông tin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R (cơ bản)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BigQuery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NumPy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ETL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Statistics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Trịnh Thị Hằng (Chuyên viên cấp cao về dữ liệu - Công ty RetailTech) - hang.trinh@retailtech.vn - 0977222333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Ngọc (Giám đốc Dữ liệu - Công ty BizTech) - ngoc.le@biztech.vn - 0912345678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Đức Minh (Trưởng phòng Phân tích Kinh doanh - Công ty DataInsight) - minh.nguyen@datainsight.vn - 0901234567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Hồng (Trưởng nhóm Báo cáo và Phân tích - Công ty EduAnalytics) - hong.nguyen@eduanalytics.vn - 0944333222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(Lead Data Analyst - Công ty FinData) - hung.tran@findata.vn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InsightPlus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Thu thập và làm sạch dữ liệu từ hệ thống ERP để phân tích hiệu suất vận hành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trực quan trên Power BI phục vụ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các phòng ban để định nghĩa KPI và quy trình đo lường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Reporting Specialist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Tài chính Fina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báo cáo hàng ngày về KPI cho bộ phận tín dụng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dữ liệu lớn từ nhiều nguồn khác nhau qua pipeline ETL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với đội sản phẩm để theo dõi hiệu quả chiến dịch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hoàn thành dashboard KPI toàn công ty trước thời hạn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SQL for Data Science – University of California, Davis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Chứng chỉ Python cho Khoa học Dữ liệu – IBM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workshop tại DataCamp tại Việt Nam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chủ đề 'Trực quan hóa dữ liệu với Power BI'.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tạo báo cáo tương tác từ dữ liệu tài chính.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Tư vấn lựa chọn công cụ phân tích phù hợp mục tiêu nghề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giám sát hiệu suất kinh doanh (Phân tích dữ liệu  trực quan hóa, BizDashboard)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báo cáo động theo thời gian thực cho ban lãnh đạo doanh nghiệp lớn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dashboard bằng Power BI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dữ liệu từ hệ thống CRM và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truy vấn SQL để cải thiện tốc độ hiển thị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hành vi khách hàng mua sắm trực tuyến (Data Analyst, EcomX)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phân tích dữ liệu từ 1 triệu lượt truy cập website nhằm tối ưu hóa tỷ lệ chuyển đổi mua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làm sạch dữ liệu hành vi từ Google Analytics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Thực hiện phân cụm khách hàng bằng KMeans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dashboard theo dõi chuyển đổi theo thiết bị và khung giờ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đoán tỷ lệ bỏ học dựa trên dữ liệu học sinh (Data Analyst, EduData Lab)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dữ liệu học tập và hành vi để dự báo nguy cơ học sinh bỏ học sớm.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dữ liệu hành vi học tập từ hệ thống LMS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logistic regression với Python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Trực quan hóa nhóm học sinh có nguy cơ cao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
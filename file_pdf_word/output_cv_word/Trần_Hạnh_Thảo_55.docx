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Hạnh Thảo</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làm việc với các nhóm Data Scientist và BI Analyst để đảm bảo dữ liệu được xử lý đúng định dạng, đúng ngữ nghĩa và cung cấp kịp thời cho phân tích chuyên sâu.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20/05/1980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0937038764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Quốc tế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NoSQL (MongoDB, Cassandra)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Apache Kafka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Quality  Validation (Great Expectations)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Lake Architecture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Apache Spark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Ngọc Trang (Senior Data Engineer - Công ty SmartRetail) - trang.do@smartretail.vn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Linh (Data Infrastructure Manager - Công ty CloudOps) - linh.le@cloudops.vn - 0944555666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Minh Đức (CTO - Công ty DataStreamX) - duc.vu@datastreamx.vn - 0977333444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Dương (Head of Engineering - Công ty FinData) - duong.le@findata.vn - 0988999123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ETL Developer</w:t>
            </w:r>
            <w:r>
              <w:rPr>
                <w:rFonts w:hint="default" w:ascii="Quicksand" w:hAnsi="Quicksand" w:cs="Quicksand"/>
                <w:color w:val="auto"/>
                <w:sz w:val="20"/>
                <w:szCs w:val="20"/>
              </w:rPr>
              <w:t xml:space="preserve"> tại FinData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và bảo trì luồng dữ liệu ETL sử dụng Talend và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tra chất lượng dữ liệu và cảnh báo khi dữ liệu sai lệch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phân quyền dữ liệu theo vai trò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về bảo mật và chất lượng dữ liệu – Công ty InfosecData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xử lý dữ liệu lớn trong cuộc thi nội bộ AI Challenge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'Dự án phân tích dữ liệu xuất sắc' tại FinData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nhân viên cải tiến hệ thống ETL tại SmartRetail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dữ liệu xuất sắc quý I tại Công ty DataBridge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Data Engineer Certificate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ETL and Data Pipelines with Shell, Airflow and Kafka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AWS Certified Data Analytics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Designing Data-Intensive Applications – O’Reilly Certification Program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dữ liệu mở tại OpenData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 thập và chuẩn hóa dữ liệu dân số từ các tỉnh thành.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Tích hợp dữ liệu vào hệ thống cơ sở dữ liệu MongoDB phục vụ phân tích.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dashboard đơn giản để trực quan hóa dữ liệu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
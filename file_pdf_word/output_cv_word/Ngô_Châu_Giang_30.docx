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Châu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sâu về kỹ thuật animation với CSS3, Framer Motion và Three.js để tạo ra các trải nghiệm tương tác trực quan và sống động cho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27/11/2000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0964543315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Thiết kế đồ họa và giao diện số tại Đại học Mỹ thuật Công nghiệp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TypeScript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(GitHub Actions,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Webpack / Vite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Redux / Context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Thanh Hùng (Senior Frontend Developer - Công ty BizTech) - hung.nguyen@biztech.vn - 0938666999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Hà (Trưởng bộ phận UI/UX - Công ty NextDesign) - ha.vu@nextdesign.vn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(Giám đốc sản phẩm - Công ty UIPro) - hong.nguyen@uipro.vn - 0912445566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Văn Khoa (Frontend Manager - Công ty ReactLab) - khoa.bui@reactlab.vn - 0909786543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Minh Tuấn (Technical Lead Frontend - Công ty FintechAsia) - tuan.tran@fintechasia.vn - 0933001122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VueJS Complete Guide (incl. Router  Vuex)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Modern React with Redux – Udemy (Stephen Grider)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thiết kế giao diện website CLB tại Câu lạc bộ Kỹ thuật phần mềm - ĐH Bách Khoa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giao diện chính và landing page cho CLB sử dụng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Cắt giao diện và triển khai bằng HTML/CSS/JavaScript thuần.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responsive và hỗ trợ thiết bị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UI Developer tại Công ty CreativeSoft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trang landing page giới thiệu sản phẩm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animation bằng thư viện GSAP và thư viện scroll-based effects.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và debug lỗi hiển thị layout trên các thiết bị iOS.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frontend tại khóa học lập trình web tại Trung tâm đào tạo DevMentor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xây dựng SPA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Code review và hướng dẫn best practices về component reusability.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cuối khóa và định hướng nghề nghiệp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
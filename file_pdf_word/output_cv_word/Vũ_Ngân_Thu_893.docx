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Ngân Thu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xây dựng các mô hình dự báo chuỗi thời gian (time-series forecasting) để phục vụ các bài toán như dự báo doanh thu, tồn kho, nhu cầu khách hàng,... ứng dụng thực tế trong doanh nghiệp.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26/11/1986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0337581159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Trí tuệ nhân tạo tại Đại học Bách khoa Hà Nội  - Công nghệ phần mềm tại Đại học Sư phạm Kỹ thuật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Google Colab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XGBoost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Ngọc Mai (Quản lý sản phẩm AI – TechX) - mai.vu@techx.vn - 0967888999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Lan (Data Science Manager – SmartRetail) - lan.nguyen@smartretail.vn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Thu Hằng (Trưởng phòng Phân tích Dữ liệu – DataWave) - hang.tran@datawave.vn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Thùy Trang (Chuyên gia AI – InsightPro) - trang.le@insightpro.vn - 0955333444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FinTech AI Lab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hệ thống phát hiện gian lận giao dịch tài chính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cụm khách hàng sử dụng KMeans và DBSCAN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Theo dõi hiệu suất mô hình bằng dashboard custom sử dụng Streamlit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DataWave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xử lý dữ liệu và huấn luyện mô hình với MLflow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hiệu suất inference và triển khai lên môi trường staging bằng FastAPI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thử mô hình và đánh giá độ ổn định theo thời gian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AI Solutions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tập dữ liệu lớn cho mô hình dự đoán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phân loại sử dụng Scikit-learn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vào hệ thống backend bằng Flask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VisionAI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nhận diện khuôn mặt bằng CNN và PyTorch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hình ảnh và video lớn, dùng augmentation để cải thiện độ chính xác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vào ứng dụng giám sát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Danh hiệu 'Mô hình AI tối ưu hiệu suất nhất năm' – tại FinTech 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Machine Learning xuất sắc quý II tại Công ty AI Solutions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Introduction to MLOps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with Classification and Vector Spaces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Specialization – Coursera (Stanford University)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trong dự án AI cộng đồng tại Dự án AI for Good – UNDP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mô hình nhận diện nụ cười cho trẻ em khiếm thính.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annotation và xử lý ảnh bằng OpenCV.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trình bày tại buổi tổng kết dự án.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hội thảo sinh viên nghiên cứu ML tại Hội thảo AI4Students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phân tích hành vi khách hàng bằng clustering.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tiếp cận pipeline xử lý dữ liệu lớn với Spark MLlib.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Giao lưu và giải đáp các thắc mắc về sự khác biệt giữa ML và DL.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huấn luyện mô hình AI mã nguồn mở tại Vietnam 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sạch và chuẩn bị dữ liệu văn bản tiếng Việt từ các nguồn báo chí.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Đào tạo mô hình phân loại văn bản bằng scikit-learn và TensorFlow.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mã nguồn và tài liệu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kỹ thuật tại Blog cá nhân – ml4vn.dev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chia sẻ về cách tối ưu mô hình Random Forest và XGBoost.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sâu với PyTorch.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các thuật toán học không giám sát như KMeans, DBSCAN.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AI Hackathon tại CLB Công nghệ Thông tin UIT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đề bài và dữ liệu mẫu cho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điểm các mô hình dự đoán, đánh giá accuracy và overfitting.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trao giải và hướng dẫn cải tiến mô hình cho các đội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phân loại email hỗ trợ khách hàng (AI Engineer, HelpDeskAI)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NLP để phân loại email hỗ trợ khách hàng thành các nhóm: kỹ thuật, thanh toán, đăng ký, v.v.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phân loại văn bản bằng Naive Bayes và BERT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vào ứng dụng email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phản hồi lại các sai lệch phân loại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rủi ro tín dụng bằng học máy (ML Specialist, FinPredict)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loại rủi ro vay vốn dựa trên dữ liệu lịch sử tài chính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thiếu và xử lý dữ liệu mất cân bằng bằng SMOTE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với XGBoost và Logistic Regression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báo cáo trực quan bằng Streamlit phục vụ phòng tín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báo nhu cầu kho hàng thời gian thực (ML Engineer, LogiData)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báo số lượng hàng tồn kho theo ngày dựa trên dữ liệu lịch sử bán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ARIMA và Prophet để dự báo thời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hóa pipeline thu thập dữ liệu từ hệ thống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đến quản lý khi dự đoán thấp hơn ngưỡng an toàn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cảm xúc trong video họp (ML Engineer, EmotionAI)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hình ảnh khuôn mặt trong video để xác định mức độ hài lòng của người tham dự họp.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video, tách frame và detect khuôn mặt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Dùng CNN để phân loại biểu cảm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hợp thời gian thực bằng WebSocket để phản hồi live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
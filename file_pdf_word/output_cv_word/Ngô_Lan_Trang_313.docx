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Frontend</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Ngô Lan Trang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nắm vững và sử dụng linh hoạt các công nghệ frontend mới như Next.js, TailwindCSS, Webpack và TypeScript, nhằm tạo ra các ứng dụng web có khả năng mở rộng tốt, dễ bảo trì và hiệu suất cao.</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16/09/1989</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0718527679</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Hệ thống thông tin tại Đại học Kinh tế – Luật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Webpack / Vite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JavaScript (ES6+)</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Accessibility (WCAG)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Bootstrap</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Redux / Context API</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phim khoa học viễn tưởng</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Tập gym</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Nấu ăn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Viết blog kỹ thuật</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Văn Dũng (Trưởng nhóm Frontend - Công ty WebGen) - dung.le@webgen.vn - 0901122334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Thanh Hùng (Senior Frontend Developer - Công ty BizTech) - hung.nguyen@biztech.vn - 0938666999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Trịnh Thùy Dung (Scrum Master - Công ty AgileFront) - dung.trinh@agilefront.vn - 0977445566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Frontend Engineer</w:t>
            </w:r>
            <w:r>
              <w:rPr>
                <w:rFonts w:hint="default" w:ascii="Quicksand" w:hAnsi="Quicksand" w:cs="Quicksand"/>
                <w:color w:val="auto"/>
                <w:sz w:val="20"/>
                <w:szCs w:val="20"/>
              </w:rPr>
              <w:t xml:space="preserve"> tại Startup EduTech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và bảo trì website đào tạo trực tuyến với VueJS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đánh giá học viên qua REST API và xử lý dữ liệu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phát triển hệ thống CMS nội bộ hỗ trợ quản lý bài giảng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Developer</w:t>
            </w:r>
            <w:r>
              <w:rPr>
                <w:rFonts w:hint="default" w:ascii="Quicksand" w:hAnsi="Quicksand" w:cs="Quicksand"/>
                <w:color w:val="auto"/>
                <w:sz w:val="20"/>
                <w:szCs w:val="20"/>
              </w:rPr>
              <w:t xml:space="preserve"> tại Công ty WebGen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giao diện người dùng cho các ứng dụng web SPA sử dụng ReactJS và Redux</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Chuyển thiết kế từ Figma thành giao diện responsive và chuẩn WCAG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hóa hiệu năng load trang bằng lazy loading và code splitting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Engineer</w:t>
            </w:r>
            <w:r>
              <w:rPr>
                <w:rFonts w:hint="default" w:ascii="Quicksand" w:hAnsi="Quicksand" w:cs="Quicksand"/>
                <w:color w:val="auto"/>
                <w:sz w:val="20"/>
                <w:szCs w:val="20"/>
              </w:rPr>
              <w:t xml:space="preserve"> tại Công ty Fintech Asia (2023–nay)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hệ thống giao diện ứng dụng tài chính cá nhân bằng Next.js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xác thực người dùng với Firebase Auth và Google OAuth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Core Web Vitals và cải thiện SEO cho các landing page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Giải thưởng 'FrontEnd Code Clean nhất quý II' do team Technical trao tặng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Bằng khen 'Thiết kế landing page chuyển đổi cao nhất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Bằng khen vì hoàn thành dự án ReactJS vượt tiến độ tại Công ty FintechAsia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VueJS Complete Guide (incl. Router  Vuex)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Responsive Web Design Certification – freeCodeCamp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Advanced CSS and Sass: Flexbox, Grid, Animations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Google UX Design Certificate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Modern React with Redux – Udemy (Stephen Grider)</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thiết kế UI/UX hệ thống nội bộ tại Công ty TechFlow (2020 - 2021)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wireframe và prototype cho dashboard quản lý nhân sự.</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component với Tailwind CSS và React Context.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Phối hợp nhóm backend tích hợp API theo mô hình REST.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câu lạc bộ UI/UX tại Đại học Công nghệ (2021 - 2022)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workshop thiết kế UI với Figma.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hành tạo prototype tương tác cao cho ứng dụng di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thi thiết kế ứng dụng 'Sổ tay sinh viên thông minh'.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Tham gia tổ chức sự kiện 'Frontend Day' tại Vietnam Frontend Conference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website sự kiện bằng NextJS và TailwindCSS.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countdown timer và đăng ký tham gia bằng Google Form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Quản lý pull request và issue trên GitHub cộng đồng.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thiết kế giao diện website CLB tại Câu lạc bộ Kỹ thuật phần mềm - ĐH Bách Khoa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giao diện chính và landing page cho CLB sử dụng Figma.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Cắt giao diện và triển khai bằng HTML/CSS/JavaScript thuần.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Tối ưu responsive và hỗ trợ thiết bị di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Nền tảng học trực tuyến LearnX (Frontend Developer, EduTech Group) 2022</w:t>
            </w:r>
          </w:p>
          <w:p>
            <w:pPr>
              <w:rPr>
                <w:rFonts w:hint="default" w:ascii="Quicksand" w:hAnsi="Quicksand" w:cs="Quicksand"/>
                <w:b w:val="0"/>
                <w:bCs w:val="0"/>
                <w:lang w:val="vi-VN"/>
              </w:rPr>
            </w:pPr>
            <w:r>
              <w:rPr>
                <w:rFonts w:hint="default" w:ascii="Quicksand" w:hAnsi="Quicksand" w:cs="Quicksand"/>
                <w:b w:val="0"/>
                <w:bCs w:val="0"/>
                <w:lang w:val="vi-VN"/>
              </w:rPr>
              <w:t xml:space="preserve">  Phát triển giao diện người dùng cho nền tảng học trực tuyến với hơn 10.000 học viên đăng ký.</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các component React tái sử dụng như khóa học, video, đánh giá</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tốc độ tải trang bằng lazy loading và preload dữ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REST API từ hệ thống quản trị học vụ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Landing page tuyển sinh đại học (Frontend Developer, Trường Đại học FutureTech) 2021</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landing page giới thiệu chương trình học và hỗ trợ đăng ký online.</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layout bằng TailwindCSS và chuyển đổi từ bản thiết kế Figma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biểu mẫu đăng ký với Google Sheet thông qua API trung gian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SEO và gắn Google Analytics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quản lý chi tiêu cá nhân (Frontend Solo Dev, Dự án cá nhân) 2020</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web giúp người dùng ghi lại chi tiêu và theo dõi dòng tiền.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toàn bộ UI bằng VueJS và Vuex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lưu trữ localStorage và đồng bộ hóa đám mây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biểu đồ thống kê bằng Chart.js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
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Lập trình viên Frontend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Vũ Hòa Lan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hướng đến việc trở thành lập trình viên frontend cấp cao, có khả năng thiết kế kiến trúc frontend cho các hệ thống lớn, ứng dụng SPA/PWA và phối hợp chặt chẽ với các nhóm Backend, UI/UX để triển khai sản phẩm mượt mà và ổn định.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04/01/1995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0952693639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Thiết kế truyền thông tương tác tại Đại học RMIT Việt Nam  - Truyền thông đa phương tiện tại Học viện Công nghệ Bưu chính Viễn thông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Performance Optimization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hội thảo công nghệ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cộng đồng lập trình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Lê Văn Dũng (Trưởng nhóm Frontend - Công ty WebGen) - dung.le@webgen.vn - 0901122334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Frontend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Fintech Asia (2023–nay)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hệ thống giao diện ứng dụng tài chính cá nhân bằng Next.js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xác thực người dùng với Firebase Auth và Google OAuth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Core Web Vitals và cải thiện SEO cho các landing page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ReactJS Developer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TechBase (2022–2023)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dashboard quản trị sử dụng React, Ant Design và React Query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kiểm thử UI với React Testing Library và cấu hình CI/CD với GitLab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Làm việc theo mô hình Agile/Scrum, tham gia code review và daily standup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Frontend Intern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VietWeb Solutions (2019–2020)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thiết kế và cắt HTML/CSS theo bản thiết kế Adobe XD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Học và thực hành làm việc với Bootstrap 4, JQuery và thư viện Chart.js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tài liệu hướng dẫn sử dụng giao diện cho khách hàng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Frontend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Startup EduTech (2020–2021)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và bảo trì website đào tạo trực tuyến với VueJS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hệ thống đánh giá học viên qua REST API và xử lý dữ liệu real-time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phát triển hệ thống CMS nội bộ hỗ trợ quản lý bài giảng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'Thiết kế landing page chuyển đổi cao nhất năm'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VueJS Complete Guide (incl. Router  Vuex) – Udemy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câu lạc bộ UI/UX tại Đại học Công nghệ (2021 - 2022)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workshop thiết kế UI với Figma.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Thực hành tạo prototype tương tác cao cho ứng dụng di động.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thi thiết kế ứng dụng 'Sổ tay sinh viên thông minh'.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thiết kế giao diện website CLB tại Câu lạc bộ Kỹ thuật phần mềm - ĐH Bách Khoa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Thiết kế giao diện chính và landing page cho CLB sử dụng Figma.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Cắt giao diện và triển khai bằng HTML/CSS/JavaScript thuần.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Tối ưu responsive và hỗ trợ thiết bị di động.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Người viết blog chia sẻ về UI/UX tại Blog cá nhân - codefrontend.dev (2021 - nay)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bài hướng dẫn sử dụng các thư viện React UI như Material UI, Ant Design.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về tối ưu hiệu suất frontend và lazy loading.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Giới thiệu các nguyên tắc thiết kế UX nâng cao.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Tham gia tổ chức sự kiện 'Frontend Day' tại Vietnam Frontend Conference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Thiết kế website sự kiện bằng NextJS và TailwindCSS.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Thực hiện countdown timer và đăng ký tham gia bằng Google Form API.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Quản lý pull request và issue trên GitHub cộng đồng.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quản lý nhân sự nội bộ HRManage (Frontend Engineer, BizCorp)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Giao diện quản lý hồ sơ, chấm công và đánh giá nhân viên cho hệ thống HR nội bộ.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Ant Design để xây dựng UI quản trị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xác thực người dùng và phân quyền hiển thị giao diện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hệ thống backend qua GraphQL API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Landing page tuyển sinh đại học (Frontend Developer, Trường Đại học FutureTech)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Thiết kế landing page giới thiệu chương trình học và hỗ trợ đăng ký online.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kế layout bằng TailwindCSS và chuyển đổi từ bản thiết kế Figma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biểu mẫu đăng ký với Google Sheet thông qua API trung gian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Tối ưu SEO và gắn Google Analytics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Ứng dụng quản lý chi tiêu cá nhân (Frontend Solo Dev, Dự án cá nhân) 2020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Ứng dụng web giúp người dùng ghi lại chi tiêu và theo dõi dòng tiền.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toàn bộ UI bằng VueJS và Vuex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lưu trữ localStorage và đồng bộ hóa đám mây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biểu đồ thống kê bằng Chart.js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Website thương mại điện tử thời trang (ReactJS Developer, FashionTech)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giao diện website bán hàng, giỏ hàng, thanh toán và lọc sản phẩm theo phân loại.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trang chủ, trang chi tiết sản phẩm và trang thanh toán bằng ReactJS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API đặt hàng và xử lý trạng thái đơn hàng bằng Redux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Đảm bảo website responsive trên mọi thiết bị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
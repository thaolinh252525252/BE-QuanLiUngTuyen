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Machine Learning</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Nguyễn Minh Hạnh</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hướng đến mục tiêu xây dựng hệ thống đánh giá mô hình tự động và dashboard giám sát độ chính xác (accuracy), độ lệch (bias), và tính công bằng (fairness) của mô hình theo thời gian.</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16/02/1991</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0790276725</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Khoa học máy tính tại Đại học FPT  - Kỹ thuật máy tính tại Đại học Bách khoa TP.HCM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SQL</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PyTorch</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Keras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Thử nghiệm công nghệ mới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Trồng cây</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Thị Lan (Data Science Manager – SmartRetail) - lan.nguyen@smartretail.vn - 0988111222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Trần Thu Hằng (Trưởng phòng Phân tích Dữ liệu – DataWave) - hang.tran@datawave.vn - 0933222444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Vũ Ngọc Mai (Quản lý sản phẩm AI – TechX) - mai.vu@techx.vn - 0967888999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AI Engineer</w:t>
            </w:r>
            <w:r>
              <w:rPr>
                <w:rFonts w:hint="default" w:ascii="Quicksand" w:hAnsi="Quicksand" w:cs="Quicksand"/>
                <w:color w:val="auto"/>
                <w:sz w:val="20"/>
                <w:szCs w:val="20"/>
              </w:rPr>
              <w:t xml:space="preserve"> tại VisionAI (2021-2022)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mô hình nhận diện khuôn mặt bằng CNN và PyTorch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Làm việc với dữ liệu hình ảnh và video lớn, dùng augmentation để cải thiện độ chính xác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hệ thống vào ứng dụng giám sát nội bộ</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Machine Learning Specialist</w:t>
            </w:r>
            <w:r>
              <w:rPr>
                <w:rFonts w:hint="default" w:ascii="Quicksand" w:hAnsi="Quicksand" w:cs="Quicksand"/>
                <w:color w:val="auto"/>
                <w:sz w:val="20"/>
                <w:szCs w:val="20"/>
              </w:rPr>
              <w:t xml:space="preserve"> tại FinTech AI Lab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triển hệ thống phát hiện gian lận giao dịch tài chính theo thời gian thực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mô hình phân cụm khách hàng sử dụng KMeans và DBSCAN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Theo dõi hiệu suất mô hình bằng dashboard custom sử dụng Streamlit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Vinh danh 'Kỹ sư AI sáng tạo nhất năm' tại SmartData Lab</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Top 5 nhân sự có mô hình dự đoán chính xác nhất trong đội ML</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Machine Learning Specialization – Coursera (Stanford University)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Deep Learning Specialization – Coursera (DeepLearning.AI)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TensorFlow Developer Certificate – DeepLearning.AI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AWS Certified Machine Learning – Specialty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Cộng tác viên nghiên cứu với doanh nghiệp tại Dự án hợp tác cùng Công ty RetailAI (2021 - 2022)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Xây dựng hệ thống dự đoán doanh thu theo khu vực và mùa vụ.</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Kết hợp dữ liệu từ thời tiết và lịch sử bán hàng để tạo đặc trưng mới.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mô hình Gradient Boosting và trình bày kết quả cho khách hàng.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Mentor đồ án tốt nghiệp về học máy tại CLB Sinh viên AI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Góp ý cải tiến mô hình dự đoán nhu cầu sản phẩm theo mùa vụ.</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áp dụng pipeline sklearn để tổ chức mã rõ ràng.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Giúp nhóm sinh viên đạt điểm cao nhất lớp với sản phẩm AI ứng dụng.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Dự báo nhu cầu kho hàng thời gian thực (ML Engineer, LogiData) 2023</w:t>
            </w:r>
          </w:p>
          <w:p>
            <w:pPr>
              <w:rPr>
                <w:rFonts w:hint="default" w:ascii="Quicksand" w:hAnsi="Quicksand" w:cs="Quicksand"/>
                <w:b w:val="0"/>
                <w:bCs w:val="0"/>
                <w:lang w:val="vi-VN"/>
              </w:rPr>
            </w:pPr>
            <w:r>
              <w:rPr>
                <w:rFonts w:hint="default" w:ascii="Quicksand" w:hAnsi="Quicksand" w:cs="Quicksand"/>
                <w:b w:val="0"/>
                <w:bCs w:val="0"/>
                <w:lang w:val="vi-VN"/>
              </w:rPr>
              <w:t xml:space="preserve">  Dự báo số lượng hàng tồn kho theo ngày dựa trên dữ liệu lịch sử bán hàng.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mô hình ARIMA và Prophet để dự báo thời gian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Tự động hóa pipeline thu thập dữ liệu từ hệ thống ERP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Gửi cảnh báo đến quản lý khi dự đoán thấp hơn ngưỡng an toàn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
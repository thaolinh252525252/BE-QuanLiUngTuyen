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Dương Khanh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tham gia nghiên cứu AI ứng dụng trong giáo dục như hệ thống gợi ý lộ trình học, chấm điểm tự động, nhận diện giọng nói để nâng cao chất lượng giảng dạy.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27/07/1984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0968901428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Đại học FPT  - Khoa học máy tính tại Đại học Quốc tế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Machine Learning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Data Preprocessing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MLflow / Weights  Biases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Pandas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Quốc Hưng (Senior AI Engineer - Công ty EcomAI) - hung.trinh@ecomai.vn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Dũng (Giám sát kỹ thuật AI - Công ty AI4Life) - dung.do@ai4life.vn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Hoàng Long (Head of AI - Công ty SmartVision) - long.nguyen@smartvision.vn - 0908111222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Minh Hà (Giám đốc Trung tâm Trí tuệ Nhân tạo - Viện AI Việt Nam) - ha.tran@vienai.vn - 0912666777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Quốc Bảo (CTO - Công ty VisionTech) - bao.le@visiontech.vn - 0944333555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có đóng góp xuất sắc cho hệ thống AI nội bộ ngành bán lẻ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hội nghị nội bộ vì tối ưu pipeline huấn luyện giảm 30% thời gian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TensorFlow Developer Certificate – Google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thi AI Hackathon tại Hội Sinh viên Kỹ thuật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chọn đề tài liên quan đến phân loại hình ảnh thực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thiện hiệu năng mô hình CNN trên tập dữ liệu tự thu thập.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đội thi giành giải nhì toàn quốc trong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dự án AI cộng đồng tại Vietnam OpenAI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chú thích dữ liệu âm thanh tiếng Việt cho mô hình chuyển giọng nói thành văn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mô tả pipeline xử lý dữ liệu đầu vào trước khi huấn luyện.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các mô hình pre-trained của HuggingFace và tổng hợp kết quả benchmark.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chia sẻ nội dung trên blog AI Việt tại aivietnam.tech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phân tích kiến trúc Transformer và các ứng dụng NLP.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tài liệu học thuật và hướng dẫn đọc paper AI.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cách sử dụng PyTorch và TensorFlow trong dự án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Tech Talk 'AI trong đời sống' tại TechTalks UIT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cách các mô hình GPT và DALL-E tạo nội dung văn bản và hình ảnh.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thích ứng dụng thực tiễn của AI trong giáo dục và thương mại điện tử.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định hướng học AI cho sinh viên CNTT.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AI4VN tại Diễn đàn Trí tuệ Nhân tạo Việt Nam (AI4VN)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triển khai hệ thống demo AI tại gian hàng công nghệ.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Trực tiếp giới thiệu ứng dụng nhận diện khuôn mặt thời gian thực cho khách tham quan.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truyền thông kỹ thuật trước và sau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
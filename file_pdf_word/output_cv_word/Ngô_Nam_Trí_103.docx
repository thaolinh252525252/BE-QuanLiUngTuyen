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Nam Trí</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phát triển kỹ năng viết báo cáo lỗi rõ ràng, có ảnh chụp màn hình, log và bước tái hiện chi tiết, giúp developer xử lý nhanh và chính xác.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10/05/1991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0964731003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phần mềm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JUnit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Khả năng đọc log và phân tích lỗi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cơ bản (Jenkins,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Manual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Lập trình automation script nhỏ</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 trải nghiệm môi trường làm việc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 thiên nhiên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Cường (Trưởng nhóm Kiểm thử - Công ty EcomX) - cuong.pham@ecomx.vn - 0912233445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Test Automation with Robot Framework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chuyển đổi số tại Trường Đại học CNTT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hệ thống quản lý sinh viên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dữ liệu từ hệ thống cũ chuyển sang không bị lỗi.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hướng dẫn sử dụng dành cho cán bộ và giảng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dự án mã nguồn mở tại Cộng đồng VietnamTesters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giao diện người dùng cho website quản lý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Báo cáo lỗi và theo dõi fix bug qua GitHub Issues.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tài liệu hướng dẫn người dùng cuối.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
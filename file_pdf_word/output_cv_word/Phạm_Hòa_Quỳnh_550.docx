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Phạm Hòa Quỳnh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trở thành chuyên gia AI toàn diện, có khả năng xử lý dữ liệu, huấn luyện mô hình, triển khai trên cloud, đảm bảo hiệu quả – chính xác – minh bạch – và bền vững.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14/03/1985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0815519736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máy tính tại Đại học Quốc tế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Model Evaluation  Tuning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Machine Learning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Thiết kế sản phẩm cá nhân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Thị Kim Yến (Data Science Manager - Công ty BigData Lab) - yen.le@bigdatalab.vn - 0933666999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Hoàng Long (Head of AI - Công ty SmartVision) - long.nguyen@smartvision.vn - 0908111222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MedTech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hình ảnh y tế (X-ray, MRI) và gán nhãn thủ công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huấn luyện mô hình phân loại bệnh sử dụng CNN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tiền xử lý và đánh giá mô hình trên tập test thực tế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có đóng góp xuất sắc cho hệ thống AI nội bộ ngành bán lẻ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Nhận giải 'Mô hình AI hiệu quả nhất' tại Hackathon ngành tài chính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dự án AI có ứng dụng thực tiễn cao tại cuộc thi AI4VN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Deep Learning Specialization – DeepLearning.AI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Natural Language Processing Specialization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Machine Learning – Specialty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Trợ giảng khóa học Machine Learning cơ bản tại Trung tâm Tin học UIT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làm quen với scikit-learn, pandas và numpy.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đáp các thắc mắc về quá trình huấn luyện mô hình ML cơ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dữ liệu và hệ thống máy chủ cho lớp học thực hành.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dự đoán giá bất động sản (Machine Learning Engineer, PropAI)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ứng dụng machine learning vào việc định giá bất động sản theo vị trí và đặc điểm kỹ thuật.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xử lý dữ liệu nhà đất từ nhiều nguồn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hồi quy (Linear, Random Forest)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triển khai giao diện thử nghiệm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biển số xe (AI Engineer, VisionAI)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OCR để nhận diện biển số xe từ ảnh giám sát giao thông.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ảnh và trích xuất vùng chứa biển số bằng YOLO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Nhận diện ký tự bằng mô hình CNN kết hợp CRNN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cloud để xử lý theo batch mỗi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
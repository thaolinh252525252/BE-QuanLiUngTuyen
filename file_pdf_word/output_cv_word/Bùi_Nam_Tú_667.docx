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Bùi Nam Tú</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các dự án mã nguồn mở DevOps để học hỏi quy chuẩn làm việc toàn cầu, đồng thời chia sẻ kinh nghiệm, cải tiến các công cụ phục vụ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21/10/1994</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0782041728</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máy tính tại Đại học Công nghệ Thông tin – ĐHQG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Nginx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Bash Script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Thử nghiệm công nghệ mới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Lưu Hồng Nhung (Giám sát triển khai hệ thống - Công ty NetBase) - nhung.luu@netbase.vn - 0922999444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có sáng kiến tự động hóa tốt nhất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
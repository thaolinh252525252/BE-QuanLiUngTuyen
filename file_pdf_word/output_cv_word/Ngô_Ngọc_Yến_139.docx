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Ngô Ngọc Yến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xây dựng bộ test automation mạnh mẽ có thể chạy hàng đêm, tích hợp vào CI/CD pipeline, giúp team phát hiện lỗi sớm và giảm thời gian kiểm thử thủ công.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24/03/1998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0319813688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An toàn thông tin tại Học viện Kỹ thuật Mật mã  - Hệ thống thông tin quản lý tại Đại học Kinh tế Quốc dân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Cross-browser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SQL cơ bản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TestRail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Jira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DevOps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 thiên nhiên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podcast về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Đỗ Thu Hiền (Trưởng phòng QA - Công ty SmartTest) - hien.do@smarttest.vn - 0909777666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Hà (QA Manager - Công ty Phần mềm NextGen) - ha.nguyen@nextgen.vn - 0908123456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Mỹ Hạnh (Test Lead - Công ty EduPro) - hanh.tran@edupro.vn - 0933445566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Hoàng Nam (Scrum Master - Công ty AgileLab) - nam.le@agilelab.vn - 0944556677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QA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EcomX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API với Postman và viết script kiểm thử tự động bằng REST Assured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chặt chẽ với developer để xác minh lỗi backend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hiệu năng với JMeter trên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QA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EduPro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scenario và thực hiện kiểm thử toàn bộ quy trình đăng ký khóa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bộ testcase tự động bằng Katalon Studio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họp sprint cùng Scrum team để xác định tiêu chí chấp nhận (AC)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QA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AppWorld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viết testcase cơ bản và kiểm thử tính năng UI trên mobile app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Ghi nhận lỗi vào bảng tổng hợp lỗi và theo dõi tiến độ sửa lỗi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hỏi quy trình kiểm thử Agile/Scrum từ mentor và tham gia demo cuối sprint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Cống hiến cho cải tiến quy trình kiểm thử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đóng góp phát hiện lỗi nghiêm trọng trước khi phát hành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Agile Testing Certification – Ministry of Testing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dự án mã nguồn mở tại Cộng đồng VietnamTesters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thử giao diện người dùng cho website quản lý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Báo cáo lỗi và theo dõi fix bug qua GitHub Issues.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góp tài liệu hướng dẫn người dùng cuối.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QA nội bộ tại Dự án Hệ thống hỗ trợ học tập trực tuyến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thử tính năng chấm điểm tự động và xuất báo cáo.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vai người dùng cuối để kiểm tra trải nghiệm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Ghi nhận phản hồi và đề xuất cải tiến cho nhóm phát triển.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chia sẻ tại hội thảo nội bộ tại Công ty phần mềm AlphaTech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chủ đề: “Kiểm thử tự động – Bắt đầu từ đâu?”.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lộ trình học phù hợp với sinh viên muốn theo QA.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minigame kiểm tra kiến thức kiểm thử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kỹ thuật tại Blog cá nhân – qa-insight.dev (2020 -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cài đặt và sử dụng các công cụ kiểm thử phổ biến.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lỗi thường gặp trong kiểm thử API và cách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template test case và báo cáo lỗi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ứng dụng quản lý nhân sự nội bộ (Manual Tester, VietHR)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theo dõi thông tin nhân viên, chấm công và tính lương.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test scenario theo yêu cầu của BA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kiểm thử thủ công trên nhiều trình duyệt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Ghi log lỗi chi tiết và theo dõi tiến độ xử lý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
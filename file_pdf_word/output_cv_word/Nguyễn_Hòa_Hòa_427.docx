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DevOps</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Nguyễn Hòa Hòa</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muốn sử dụng kỹ năng DevOps để thiết lập các môi trường staging gần giống production nhất, đảm bảo chất lượng phần mềm trước khi đưa vào vận hành thực tế, giảm thiểu bug và sự cố ngoài ý muốn.</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06/08/1981</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0850054307</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Mạng máy tính và truyền thông tại Học viện Công nghệ Bưu chính Viễn thông  - Công nghệ thông tin tại Đại học Bách khoa Hà Nội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CI/CD</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Azure DevOps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GitLab CI</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Terraform</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hackathon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Nấu ăn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Thiết kế sản phẩm cá nhân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Lê Văn Minh (Lead Platform Engineer - Công ty FinOps) - minh.le@finops.vn - 0933444555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Đặng Hữu Tài (Infrastructure Architect - Công ty TechGrid) - tai.dang@techgrid.vn - 0944333222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Hồ Văn Lâm (Trưởng nhóm DevOps - Công ty CoreSys) - lam.ho@coresys.vn - 0912555666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Mỹ Duyên (Quản lý kỹ thuật - Công ty NextInfra) - duyen.tran@nextinfra.vn - 0933111222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DevOps Engineer</w:t>
            </w:r>
            <w:r>
              <w:rPr>
                <w:rFonts w:hint="default" w:ascii="Quicksand" w:hAnsi="Quicksand" w:cs="Quicksand"/>
                <w:color w:val="auto"/>
                <w:sz w:val="20"/>
                <w:szCs w:val="20"/>
              </w:rPr>
              <w:t xml:space="preserve"> tại FinCloud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Quản lý cấu hình máy chủ Linux và tối ưu hiệu suất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dịch vụ trên Docker và cấu hình Nginx reverse proxy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team phát triển trong môi trường staging  production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DevOps Intern</w:t>
            </w:r>
            <w:r>
              <w:rPr>
                <w:rFonts w:hint="default" w:ascii="Quicksand" w:hAnsi="Quicksand" w:cs="Quicksand"/>
                <w:color w:val="auto"/>
                <w:sz w:val="20"/>
                <w:szCs w:val="20"/>
              </w:rPr>
              <w:t xml:space="preserve"> tại SmartCode (2018-2019)</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triển khai các job tự động kiểm tra mã nguồn với GitLab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Tìm hiểu và áp dụng mô hình CI/CD cho ứng dụng nội bộ</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Học và hỗ trợ cấu hình server, domain, SSL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System Engineer</w:t>
            </w:r>
            <w:r>
              <w:rPr>
                <w:rFonts w:hint="default" w:ascii="Quicksand" w:hAnsi="Quicksand" w:cs="Quicksand"/>
                <w:color w:val="auto"/>
                <w:sz w:val="20"/>
                <w:szCs w:val="20"/>
              </w:rPr>
              <w:t xml:space="preserve"> tại GlobalDev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hạ tầng cloud trên AWS với auto scaling và load balancing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file playbook Ansible để chuẩn hóa môi trường dev/test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sự cố và nâng cấp bảo mật định kỳ cho hệ thống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Vinh danh kỹ sư đóng góp nổi bật trong việc tối ưu tài nguyên hạ tầng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Nhân sự nổi bật trong dự án triển khai CI/CD toàn công 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Giải thưởng kỹ sư có sáng kiến tự động hóa tốt nhất năm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Terraform Associate Certification – HashiCorp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CI/CD Pipelines with Jenkins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DevSecOps Fundamentals – Open Security Training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triển khai mạng nội bộ tại Phòng CNTT - Đại học Bách Khoa (2020 - 2022)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thiết kế sơ đồ mạng cho các phòng ban của trường.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 công, đi dây, lắp đặt thiết bị chuyển mạch, bộ định tuyến.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Cấu hình cơ bản mạng LAN, DHCP, NAT cho các khu vực giảng đường.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kỹ thuật tại triển lãm công nghệ tại TechExpo Vietnam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lập mạng không dây cho khu trưng bày thiết bị IoT.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Phối hợp đội CNTT kiểm tra ổn định kết nối trình diễn trực tiếp.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Giải quyết sự cố mạng tức thời trong thời gian diễn ra hội chợ.</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Quản trị Hạ tầng Mạng tại Công ty NetLink Việt Nam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giám sát và bảo trì hệ thống mạng WAN/Internet của doanh nghiệp.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backup cấu hình định kỳ cho thiết bị Cisco.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Kiểm tra tín hiệu mạng và hỗ trợ xử lý sự cố Layer 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Thiết lập hệ thống giám sát tập trung (DevOps Engineer, RetailTech) 2022</w:t>
            </w:r>
          </w:p>
          <w:p>
            <w:pPr>
              <w:rPr>
                <w:rFonts w:hint="default" w:ascii="Quicksand" w:hAnsi="Quicksand" w:cs="Quicksand"/>
                <w:b w:val="0"/>
                <w:bCs w:val="0"/>
                <w:lang w:val="vi-VN"/>
              </w:rPr>
            </w:pPr>
            <w:r>
              <w:rPr>
                <w:rFonts w:hint="default" w:ascii="Quicksand" w:hAnsi="Quicksand" w:cs="Quicksand"/>
                <w:b w:val="0"/>
                <w:bCs w:val="0"/>
                <w:lang w:val="vi-VN"/>
              </w:rPr>
              <w:t xml:space="preserve">  Tăng cường khả năng giám sát và cảnh báo của toàn bộ hệ thống dịch vụ chạy trong Docker.</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Prometheus để thu thập metric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Grafana với alert rule theo CPU, RAM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cảnh báo qua Slack và email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hệ thống CI/CD cho ứng dụng nội bộ (DevOps Engineer, TechFlow) 2021</w:t>
            </w:r>
          </w:p>
          <w:p>
            <w:pPr>
              <w:rPr>
                <w:rFonts w:hint="default" w:ascii="Quicksand" w:hAnsi="Quicksand" w:cs="Quicksand"/>
                <w:b w:val="0"/>
                <w:bCs w:val="0"/>
                <w:lang w:val="vi-VN"/>
              </w:rPr>
            </w:pPr>
            <w:r>
              <w:rPr>
                <w:rFonts w:hint="default" w:ascii="Quicksand" w:hAnsi="Quicksand" w:cs="Quicksand"/>
                <w:b w:val="0"/>
                <w:bCs w:val="0"/>
                <w:lang w:val="vi-VN"/>
              </w:rPr>
              <w:t xml:space="preserve">  Tự động hóa quy trình kiểm thử và triển khai phần mềm cho đội phát triển backend.</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pipeline CI/CD với GitLab CI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kiểm thử tự động bằng Pytest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staging environment trên AWS EC2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Tự động hóa triển khai hạ tầng bằng Terraform (Infrastructure Engineer, DevInfra) 2023</w:t>
            </w:r>
          </w:p>
          <w:p>
            <w:pPr>
              <w:rPr>
                <w:rFonts w:hint="default" w:ascii="Quicksand" w:hAnsi="Quicksand" w:cs="Quicksand"/>
                <w:b w:val="0"/>
                <w:bCs w:val="0"/>
                <w:lang w:val="vi-VN"/>
              </w:rPr>
            </w:pPr>
            <w:r>
              <w:rPr>
                <w:rFonts w:hint="default" w:ascii="Quicksand" w:hAnsi="Quicksand" w:cs="Quicksand"/>
                <w:b w:val="0"/>
                <w:bCs w:val="0"/>
                <w:lang w:val="vi-VN"/>
              </w:rPr>
              <w:t xml:space="preserve">  Chuẩn hóa và tự động hóa việc tạo mới môi trường hạ tầng trên AWS.</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file Terraform quản lý toàn bộ cấu trúc VPC, EC2, RDS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Terraform vào GitOps flow</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Kiểm thử hạ tầng bằng Terraform Plan và Apply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Kubernetes cho hệ thống microservices (Kỹ sư Hạ tầng DevOps, CloudNext) 2022</w:t>
            </w:r>
          </w:p>
          <w:p>
            <w:pPr>
              <w:rPr>
                <w:rFonts w:hint="default" w:ascii="Quicksand" w:hAnsi="Quicksand" w:cs="Quicksand"/>
                <w:b w:val="0"/>
                <w:bCs w:val="0"/>
                <w:lang w:val="vi-VN"/>
              </w:rPr>
            </w:pPr>
            <w:r>
              <w:rPr>
                <w:rFonts w:hint="default" w:ascii="Quicksand" w:hAnsi="Quicksand" w:cs="Quicksand"/>
                <w:b w:val="0"/>
                <w:bCs w:val="0"/>
                <w:lang w:val="vi-VN"/>
              </w:rPr>
              <w:t xml:space="preserve">  Thiết lập môi trường Kubernetes để chạy các dịch vụ độc lập, phục vụ hàng nghìn request mỗi giờ.</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Cluster K8s trên GCP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Helm chart để quản lý cấu hình ứng dụng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Prometheus và Grafana để theo dõi tài nguyên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
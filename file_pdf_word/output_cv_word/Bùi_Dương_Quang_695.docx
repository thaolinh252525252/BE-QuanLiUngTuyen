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Dương Quang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việc phát triển năng lực vận hành và giám sát hệ thống hạ tầng lớn trên nền tảng cloud như AWS, Azure hoặc GCP, sử dụng kết hợp các công cụ như Terraform và Ansible để đảm bảo cấu hình đồng nhất, dễ mở rộng và dễ bảo trì.</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24/09/1989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0889675121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An toàn thông tin tại Học viện Kỹ thuật Mật mã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Infrastructure as Code (IaC)</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Mỹ Duyên (Quản lý kỹ thuật - Công ty NextInfra) - duyen.tran@nextinfra.vn - 0933111222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Quỳnh (CTO - Công ty DevSolutions) - quynh.nguyen@devsolutions.vn - 0911222333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Trọng Tuấn (System Reliability Engineer - Công ty Cloudify) - tuan.nguyen@cloudify.vn - 0966777888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Đặng Hữu Tài (Infrastructure Architect - Công ty TechGrid) - tai.dang@techgrid.vn - 0944333222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Văn Lâm (Trưởng nhóm DevOps - Công ty CoreSys) - lam.ho@coresys.vn - 0912555666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Tự động hóa</w:t>
            </w:r>
            <w:r>
              <w:rPr>
                <w:rFonts w:hint="default" w:ascii="Quicksand" w:hAnsi="Quicksand" w:cs="Quicksand"/>
                <w:color w:val="auto"/>
                <w:sz w:val="20"/>
                <w:szCs w:val="20"/>
              </w:rPr>
              <w:t xml:space="preserve"> tại TechBase Solution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Kubernetes để quản lý hệ thống microservices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và Bash để tự động hoá thao tác triển khai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log bằng ELK Stack và xử lý sự cố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DevOps Engineer</w:t>
            </w:r>
            <w:r>
              <w:rPr>
                <w:rFonts w:hint="default" w:ascii="Quicksand" w:hAnsi="Quicksand" w:cs="Quicksand"/>
                <w:color w:val="auto"/>
                <w:sz w:val="20"/>
                <w:szCs w:val="20"/>
              </w:rPr>
              <w:t xml:space="preserve"> tại FinCloud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cấu hình máy chủ Linux và tối ưu hiệu suất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dịch vụ trên Docker và cấu hình Nginx reverse proxy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team phát triển trong môi trường staging  production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Engineer</w:t>
            </w:r>
            <w:r>
              <w:rPr>
                <w:rFonts w:hint="default" w:ascii="Quicksand" w:hAnsi="Quicksand" w:cs="Quicksand"/>
                <w:color w:val="auto"/>
                <w:sz w:val="20"/>
                <w:szCs w:val="20"/>
              </w:rPr>
              <w:t xml:space="preserve"> tại Công ty CloudOps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duy trì pipeline CI/CD sử dụng Jenkins và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hạ tầng AWS sử dụng Terraform và Ansible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giám sát hiệu năng với Prometheus và Grafana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Nhân viên tiên phong triển khai monitoring tập trung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kỹ sư đóng góp nổi bật trong việc tối ưu tài nguyên hạ tầng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kỹ sư có sáng kiến tự động hóa tốt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Cải tiến hệ thống triển khai nhanh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'Người tạo ảnh hưởng kỹ thuật' tại hội thảo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Docker Certified Associate (DCA)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Terraform Associate Certification – HashiCorp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Microsoft Certified: DevOps Engineer Expert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AWS Certified DevOps Engineer – Professional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Certified Kubernetes Administrator (CKA) – Linux Foundation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tại triển lãm công nghệ tại TechExpo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mạng không dây cho khu trưng bày thiết bị IoT.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đội CNTT kiểm tra ổn định kết nối trình diễn trực tiếp.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quyết sự cố mạng tức thời trong thời gian diễn ra hội chợ.</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thi đấu esport LAN tại Sự kiện GameZone Arena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hạ tầng mạng LAN ổn định cho 30+ máy tính thi đấu.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băng thông và phân bổ IP tĩnh cho các đội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Cấu hình hệ thống load balancing để tránh nghẽn đường truyền.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Quản trị Hạ tầng Mạng tại Công ty NetLink Việt Nam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giám sát và bảo trì hệ thống mạng WAN/Internet của doanh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backup cấu hình định kỳ cho thiết bị Cisco.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tra tín hiệu mạng và hỗ trợ xử lý sự cố Layer 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tài liệu hướng dẫn cấu hình router tại Blog kỹ thuật cá nhân – netadmin.vn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bài viết chi tiết hướng dẫn cấu hình PPPoE, NAT, DHCP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xử lý lỗi DNS và mất tín hiệu đường truyền.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Tối ưu hoá băng thông sử dụng QoS và giới hạn IP.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trình bày tại hội thảo sinh viên Cisco tại Cisco Networking Academy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đề tài 'Tối ưu mạng doanh nghiệp với định tuyến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Mô phỏng thử nghiệm trên Packet Tracer và triển khai thực tế mini-lab.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Thảo luận và chia sẻ các rủi ro bảo mật mạng hiện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Thiết lập hệ thống giám sát tập trung (DevOps Engineer, RetailTech) 2022</w:t>
            </w:r>
          </w:p>
          <w:p>
            <w:pPr>
              <w:rPr>
                <w:rFonts w:hint="default" w:ascii="Quicksand" w:hAnsi="Quicksand" w:cs="Quicksand"/>
                <w:b w:val="0"/>
                <w:bCs w:val="0"/>
                <w:lang w:val="vi-VN"/>
              </w:rPr>
            </w:pPr>
            <w:r>
              <w:rPr>
                <w:rFonts w:hint="default" w:ascii="Quicksand" w:hAnsi="Quicksand" w:cs="Quicksand"/>
                <w:b w:val="0"/>
                <w:bCs w:val="0"/>
                <w:lang w:val="vi-VN"/>
              </w:rPr>
              <w:t xml:space="preserve">  Tăng cường khả năng giám sát và cảnh báo của toàn bộ hệ thống dịch vụ chạy trong Docker.</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Prometheus để thu thập metric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Grafana với alert rule theo CPU, 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qua Slack và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triển khai hạ tầng bằng Terraform (Infrastructure Engineer, DevInfra) 2023</w:t>
            </w:r>
          </w:p>
          <w:p>
            <w:pPr>
              <w:rPr>
                <w:rFonts w:hint="default" w:ascii="Quicksand" w:hAnsi="Quicksand" w:cs="Quicksand"/>
                <w:b w:val="0"/>
                <w:bCs w:val="0"/>
                <w:lang w:val="vi-VN"/>
              </w:rPr>
            </w:pPr>
            <w:r>
              <w:rPr>
                <w:rFonts w:hint="default" w:ascii="Quicksand" w:hAnsi="Quicksand" w:cs="Quicksand"/>
                <w:b w:val="0"/>
                <w:bCs w:val="0"/>
                <w:lang w:val="vi-VN"/>
              </w:rPr>
              <w:t xml:space="preserve">  Chuẩn hóa và tự động hóa việc tạo mới môi trường hạ tầng trên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file Terraform quản lý toàn bộ cấu trúc VPC, EC2, RDS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Terraform vào GitOps 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hạ tầng bằng Terraform Plan và Apply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
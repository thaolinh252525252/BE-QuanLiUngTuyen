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Kiểm thử phần mềm</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Phạm Hòa Thanh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phối hợp chặt chẽ với Product Owner và Developer để xây dựng Test Plan chi tiết, có coverage cao và hỗ trợ phân tích lỗi sau khi phát hành.</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14/12/1992</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0736117444</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phần mềm tại Đại học Duy Tân  - Tin học ứng dụng tại Đại học Mở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TestRail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Automation testing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REST Assured</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hội thảo hạ tầng trên YouTube</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Hoàng Nam (Scrum Master - Công ty AgileLab) - nam.le@agilelab.vn - 0944556677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Hồ Trung Kiên (Quality Director - Công ty FinQuality) - kien.ho@finquality.vn - 0909888777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Manual Tester</w:t>
            </w:r>
            <w:r>
              <w:rPr>
                <w:rFonts w:hint="default" w:ascii="Quicksand" w:hAnsi="Quicksand" w:cs="Quicksand"/>
                <w:color w:val="auto"/>
                <w:sz w:val="20"/>
                <w:szCs w:val="20"/>
              </w:rPr>
              <w:t xml:space="preserve"> tại Công ty VietTech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và thực thi test case thủ công cho hệ thống quản lý nhân sự</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đa trình duyệt và ghi nhận kết quả trên TestRail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Đảm bảo tỷ lệ bug tái phát 5% sau mỗi vòng kiểm thử</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Cống hiến cho cải tiến quy trình kiểm thử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khen thưởng vì hỗ trợ triển khai kiểm thử tự động CI/CD</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Agile Testing Certification – Ministry of Testing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Test Automation with Robot Framework – Test Automation University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kiểm thử cho dự án sinh viên tại CLB IT trẻ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nhóm sinh viên cách kiểm thử phần mềm theo quy trình Agile.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Đánh giá chất lượng phần mềm theo checklist chuẩn.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Phối hợp viết tài liệu test plan và test report.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kiểm thử phần mềm tại Công ty TestPlus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và thực thi test case cho chức năng quản lý đơn hàng.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Sử dụng Postman để kiểm tra API RESTful.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kiểm thử hồi quy trước các đợt release sản phẩm.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chia sẻ kỹ thuật tại Blog cá nhân – qa-insight.dev (2020 -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bài hướng dẫn cài đặt và sử dụng các công cụ kiểm thử phổ biến.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lỗi thường gặp trong kiểm thử API và cách xử lý.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template test case và báo cáo lỗi chuẩn.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kiểm thử tự động tại Phòng Lab Công nghệ Phần mềm (2022 - 2023)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Tìm hiểu và thử nghiệm công cụ Selenium WebDriver.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kịch bản kiểm thử cho các ứng dụng web đơn giản.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báo cáo tổng kết và trình bày kết quả tại hội thảo sinh viên.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chia sẻ tại hội thảo nội bộ tại Công ty phần mềm AlphaTech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chủ đề: “Kiểm thử tự động – Bắt đầu từ đâu?”.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lộ trình học phù hợp với sinh viên muốn theo QA.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minigame kiểm tra kiến thức kiểm thử cơ bản.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hiệu năng hệ thống quản lý điểm thi (Performance Tester, SmartEdu) 2021</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phục vụ nhập điểm và xuất bảng điểm của hơn 50 trường trung học.</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JMeter để mô phỏng truy cập đồng thời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Đo thời gian phản hồi API và xác định bottleneck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hóa dữ liệu kiểm thử và cấu hình JMeter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
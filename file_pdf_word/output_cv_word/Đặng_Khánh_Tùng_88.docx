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Khánh Tùng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phát triển kỹ năng kiểm thử API bằng Postman, REST Assured để đảm bảo chất lượng backend hoạt động chính xác trước khi kết nối với giao diện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27/11/1983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0917973792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FPT  - Tin học ứng dụng tại Đại học Mở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Performance Testing với JMeter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hội thảo hạ tầng trên YouTube</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Thanh (Senior QA Engineer - Công ty GlobalSoft) - thanh.vu@globalsoft.vn - 0966888000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kiểm thử hiệu năng xuất sắc cho hệ thống Core Banking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Agile Tester – iSQI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kiểm thử cho dự án sinh viên tại CLB IT trẻ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cách kiểm thử phần mềm theo quy trình Agile.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chất lượng phần mềm theo checklist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viết tài liệu test plan và test report.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
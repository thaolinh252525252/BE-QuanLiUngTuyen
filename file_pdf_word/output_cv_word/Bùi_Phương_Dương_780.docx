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Phương Dương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tham gia vào các dự án mã nguồn mở về Machine Learning để đóng góp công nghệ, cải thiện kỹ năng và xây dựng uy tín trong cộng đồng kỹ thuật AI.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15/11/1989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0782461097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LightGBM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Thịnh (Head of Machine Learning – AI Solutions) - thinh.nguyen@aisolutions.vn - 0908777888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Ngọc Mai (Quản lý sản phẩm AI – TechX) - mai.vu@techx.vn - 0967888999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Lan (Data Science Manager – SmartRetail) - lan.nguyen@smartretail.vn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Minh Đức (Lead AI Engineer – FinTech Lab) - duc.pham@fintechlab.vn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Danh hiệu 'Mô hình AI tối ưu hiệu suất nhất năm' – tại FinTech 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xây dựng hệ thống phát hiện gian lận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Machine Learning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Specialization – Coursera (Stanford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TensorFlow Developer Certificate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IBM Professional Certificate in Machine Learning – edX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Advanced Machine Learning on Kaggle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Trí tuệ Nhân tạo tại Đại học Quốc tế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Thường xuyên tổ chức buổi chia sẻ về học máy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mini project về phân loại hình ảnh thời trang.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Mời khách mời doanh nghiệp chia sẻ ứng dụng AI trong sản xuất.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trong dự án AI cộng đồng tại Dự án AI for Good – UNDP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mô hình nhận diện nụ cười cho trẻ em khiếm thính.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annotation và xử lý ảnh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trình bày tại buổi tổng kết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gợi ý sản phẩm cá nhân hóa (Machine Learning Engineer, ShopAI)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recommendation engine dựa trên hành vi duyệt web và lịch sử mua hàng của người dùng.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hành vi và xây dựng profile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Collaborative Filtering và Matrix Factorization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server bằng Flask và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
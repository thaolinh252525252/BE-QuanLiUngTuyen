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Linh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năng lực scripting với Bash và Python để tự động hóa các tác vụ vận hành phức tạp, từ đó giúp đội IT giảm tải công việc thủ công và tăng hiệu quả quản trị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24/10/1991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0382332792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
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Lan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làm việc trong môi trường DevOps hiện đại, áp dụng thực hành Continuous Delivery và Test Automation để rút ngắn chu kỳ phát triển phần mềm và giảm rủi ro khi triển khai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18/12/1996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0807860925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 Kỹ thuật điều khiển  Tự động hóa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Azure DevOps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
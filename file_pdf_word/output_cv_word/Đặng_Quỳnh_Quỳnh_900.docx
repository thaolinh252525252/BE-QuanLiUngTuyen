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Quỳnh Quỳnh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trở thành kỹ sư frontend có thể phối hợp linh hoạt với Product Owner và Designer, đồng thời chủ động đề xuất ý tưởng cải tiến luồng giao diện và logic hiển thị để nâng cao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01/09/1996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0973524292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HTML5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Đoàn Mỹ Linh (Head of Engineering - Công ty DevNest) - linh.doan@devnest.vn - 0922334455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'UI thân thiện nhất năm' do khách hàng bình chọn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Progressive Web Apps (PWA) Development – Google Developers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Responsive Web Design Certification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
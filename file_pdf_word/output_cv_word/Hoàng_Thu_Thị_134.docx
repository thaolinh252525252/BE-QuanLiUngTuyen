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Thu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viết báo cáo lỗi rõ ràng, có ảnh chụp màn hình, log và bước tái hiện chi tiết, giúp developer xử lý nhanh và chính xác.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19/10/1987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0839424692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viết báo cáo lỗi rõ ràng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đọc log và phân tích lỗi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DevOps</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REST API Testing with REST Assured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
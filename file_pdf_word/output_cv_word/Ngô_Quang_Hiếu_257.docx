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Phân tích Dữ liệu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Ngô Quang Hiếu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đóng vai trò phân tích dữ liệu trong các dự án phát triển sản phẩm mới, giúp đội ngũ R đánh giá phản hồi người dùng, hiểu thị trường và tối ưu tính năng dựa trên dữ liệu thực tế.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19/11/1987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0963619211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Hệ thống thông tin tại Học viện Công nghệ Bưu chính Viễn thông  - Toán – Tin ứng dụng tại Đại học Sư phạm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Storytelling with Data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Data Visualization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Critical Thinking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Dashboards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Chụp ảnh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Thử nghiệm công nghệ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đàn guitar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Hoàng Lan Hương (Product Manager - Công ty InsightHub) - huong.hoang@insighthub.vn - 0911999888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Phân tích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EduData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kết quả học tập của học sinh từ hệ thống LMS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Tư vấn cải tiến nội dung đào tạo dựa trên dữ liệu hành vi học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Trực quan hóa báo cáo hiệu quả lớp học theo từng kỳ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Báo cáo và Dữ liệu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Dịch vụ Ngân hàng Số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Tự động hóa báo cáo doanh thu và chi phí bằng Python và Excel VBA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Trích xuất dữ liệu từ hệ thống giao dịch bằng SQL Server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Trình bày báo cáo định kỳ và giải thích biến động số liệu cho ban điều hành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Analyst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TechCommerce Việt Nam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hành vi người dùng trên nền tảng TMĐT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dashboard trên Google Data Studio theo thời gian thực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Đề xuất cải tiến quy trình bán hàng dựa trên dữ liệu thống kê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Chứng nhận hoàn thành xuất sắc chương trình chuyển đổi số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truyền cảm hứng về tư duy dữ liệu trong toàn bộ công 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Đột phá Dữ liệu – Dự án phân tích hành vi khách hàng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Google Data Analytics Professional Certificate – Google/Coursera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Statistics for Data Analysis – edX (HarvardX)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Đồng tổ chức Hackathon phân tích dữ liệu tại Câu lạc bộ Dữ liệu  Kinh doanh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đề bài, bộ dữ liệu mẫu và tiêu chí chấm điểm.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truyền thông, gọi tài trợ và điều phối thi đấu.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kết quả và viết báo cáo kết thúc chương trình.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hỗ trợ phân tích khảo sát tại GreenFuture Vietnam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Làm sạch dữ liệu khảo sát môi trường của 3000 người dân.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Tính toán thống kê cơ bản và xây dựng biểu đồ tóm tắt.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Cung cấp bảng báo cáo định dạng Excel cho nhóm nghiên cứu.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Phân tích dữ liệu cộng đồng tại Dự án OpenData vì Việt Nam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phân tích dữ liệu dân cư và y tế phục vụ hoạch định chính sách.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Tạo các dashboard công khai để người dân dễ tiếp cận số liệu.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Làm việc nhóm cùng nhiều chuyên gia để tổng hợp insight.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phân tích dữ liệu nhân sự nội bộ (Chuyên viên phân tích dữ liệu, HR DataWorks)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giúp phòng nhân sự đánh giá hiệu quả làm việc và tỉ lệ nghỉ việc của nhân viên theo thời gian.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dữ liệu từ phần mềm chấm công và quản lý nhân sự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xu hướng nghỉ việc theo phòng ban và mùa vụ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động hỗ trợ quyết định giữ chân nhân tài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
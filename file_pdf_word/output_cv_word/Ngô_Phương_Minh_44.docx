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Phương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sẽ tích lũy đủ năng lực và kinh nghiệm để đảm nhiệm vai trò cố vấn dữ liệu trong các dự án chuyển đổi số, hỗ trợ doanh nghiệp vận hành trên nền tảng dữ liệu đúng đắn và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06/07/1999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0355312261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A/B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
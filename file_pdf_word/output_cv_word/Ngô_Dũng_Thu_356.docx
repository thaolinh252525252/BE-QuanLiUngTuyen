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Dũng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góp phần xây dựng các hệ thống giám sát hiệu năng hệ thống (monitoring) hiệu quả, sử dụng Prometheus, Grafana và ELK stack nhằm kịp thời phát hiện bất thường, tối ưu tài nguyên và nâng cao trải nghiệm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05/04/1991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0317668344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
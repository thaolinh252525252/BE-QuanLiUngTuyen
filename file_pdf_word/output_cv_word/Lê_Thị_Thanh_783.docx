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Thị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chuyên gia tư vấn bảo mật cho doanh nghiệp vừa và nhỏ, cung cấp giải pháp bảo mật tối ưu với chi phí hợp lý và hiệu quả bảo vệ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0893216312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
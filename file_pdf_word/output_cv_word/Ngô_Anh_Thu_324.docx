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Ngô Anh Thu</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xây dựng các ứng dụng kết nối với hệ thống bên thứ ba qua API, xử lý dữ liệu thời gian thực bằng Python kết hợp với Kafka hoặc Redis, đồng thời có khả năng log lỗi hiệu quả và xử lý tình huống khẩn cấp khi hệ thống gặp sự cố.</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11/05/1995</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0363803999</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dữ liệu tại Đại học Công nghệ – ĐHQG Hà Nội  - Kỹ thuật máy tính tại Đại học Sư phạm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Unit Testing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Flask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Văn Đức (Trưởng nhóm Backend - Công ty FastCode) - duc.le@fastcode.vn - 0933888222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Võ Thị Lan (HRBP Tech - Công ty BizTech) - lan.vo@biztech.vn - 0988000999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Trung Kiên (CTO - Công ty Fintek) - kien.ho@fintek.vn - 0909555666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Văn Khôi (DevOps Lead - Công ty CloudBase) - khoi.pham@cloudbase.vn - 0933222111</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Developer</w:t>
            </w:r>
            <w:r>
              <w:rPr>
                <w:rFonts w:hint="default" w:ascii="Quicksand" w:hAnsi="Quicksand" w:cs="Quicksand"/>
                <w:color w:val="auto"/>
                <w:sz w:val="20"/>
                <w:szCs w:val="20"/>
              </w:rPr>
              <w:t xml:space="preserve"> tại Công ty Finhub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Lập trình hệ thống giao dịch tài chính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bảo mật qua JWT  kiểm soát phân quyền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logging  alert sử dụng Sentry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Introduction to Cloud Computing with Python – IBM Cloud</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Chứng chỉ Flask và REST API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Đồng sáng lập dự án cộng đồng tại Dự án OpenCVN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Khởi xướng ý tưởng tạo thư viện hỗ trợ sinh viên tạo CV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lý phát triển phần mềm mã nguồn mở trên GitHub.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hướng dẫn cách sử dụng và đóng góp mã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phân tích dữ liệu bán hàng (Data Backend Developer, DataFlow) 2022</w:t>
            </w:r>
          </w:p>
          <w:p>
            <w:pPr>
              <w:rPr>
                <w:rFonts w:hint="default" w:ascii="Quicksand" w:hAnsi="Quicksand" w:cs="Quicksand"/>
                <w:b w:val="0"/>
                <w:bCs w:val="0"/>
                <w:lang w:val="vi-VN"/>
              </w:rPr>
            </w:pPr>
            <w:r>
              <w:rPr>
                <w:rFonts w:hint="default" w:ascii="Quicksand" w:hAnsi="Quicksand" w:cs="Quicksand"/>
                <w:b w:val="0"/>
                <w:bCs w:val="0"/>
                <w:lang w:val="vi-VN"/>
              </w:rPr>
              <w:t xml:space="preserve">  Phân tích hành vi mua hàng của người dùng từ các trang thương mại điện tử</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dữ liệu từ API và lưu trữ vào MongoDB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pipeline ETL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hệ thống biểu đồ bằng Plotly Dash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Công cụ crawl tin tức tự động (Python Developer, NewsLab) 2022</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thu thập và phân loại tin tức theo chủ đề công nghệ, tài chính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spider bằng Scrapy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và lưu trữ bằng SQLite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Tự động gửi email báo cáo hằng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Nền tảng đào tạo nội bộ (Backend Engineer, SmartTrain) 2020</w:t>
            </w:r>
          </w:p>
          <w:p>
            <w:pPr>
              <w:rPr>
                <w:rFonts w:hint="default" w:ascii="Quicksand" w:hAnsi="Quicksand" w:cs="Quicksand"/>
                <w:b w:val="0"/>
                <w:bCs w:val="0"/>
                <w:lang w:val="vi-VN"/>
              </w:rPr>
            </w:pPr>
            <w:r>
              <w:rPr>
                <w:rFonts w:hint="default" w:ascii="Quicksand" w:hAnsi="Quicksand" w:cs="Quicksand"/>
                <w:b w:val="0"/>
                <w:bCs w:val="0"/>
                <w:lang w:val="vi-VN"/>
              </w:rPr>
              <w:t xml:space="preserve">  Quản lý khóa học, điểm thi và đánh giá kết quả học tập nhân viên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hệ thống khóa học có lịch trình và cấp chứng nhận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cơ sở dữ liệu với hệ thống điểm danh chấm công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hệ thống trên cloud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
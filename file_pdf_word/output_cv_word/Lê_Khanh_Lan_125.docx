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Khanh Lan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ứng dụng kỹ năng kiểm thử vào mô hình DevTestOps, nơi kiểm thử được tích hợp xuyên suốt trong mọi bước phát triển và triển khai.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10/09/1984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0874859373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phần mềm tại Đại học Duy Tân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REST Assured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Khả năng viết báo cáo lỗi rõ ràng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Mobile app testing (Android/iOS)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Selenium WebDriver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CI/CD cơ bản (Jenkins, GitLab CI)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Lắp ráp phần cứng PC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 thiên nhiên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Lập trình automation script nhỏ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Ngọc Bích (Lead Tester - Công ty QA Zone) - bich.le@qazone.vn - 0922333444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Manual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VietTech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thực thi test case thủ công cho hệ thống quản lý nhân sự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đa trình duyệt và ghi nhận kết quả trên TestRail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Đảm bảo tỷ lệ bug tái phát 5% sau mỗi vòng kiểm thử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QA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EduPro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scenario và thực hiện kiểm thử toàn bộ quy trình đăng ký khóa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bộ testcase tự động bằng Katalon Studio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họp sprint cùng Scrum team để xác định tiêu chí chấp nhận (AC)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QA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EcomX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API với Postman và viết script kiểm thử tự động bằng REST Assured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chặt chẽ với developer để xác minh lỗi backend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hiệu năng với JMeter trên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QA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AppWorld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viết testcase cơ bản và kiểm thử tính năng UI trên mobile app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Ghi nhận lỗi vào bảng tổng hợp lỗi và theo dõi tiến độ sửa lỗi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hỏi quy trình kiểm thử Agile/Scrum từ mentor và tham gia demo cuối sprint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kiểm thử được đánh giá cao bởi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cá nhân có bộ test case bao phủ nghiệp vụ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REST API Testing with REST Assured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Postman API Testing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Test Automation with Robot Framework – Test Automation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khoá học Kiểm thử cơ bản tại Trung tâm Tin học UIT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viết test case và sử dụng JIRA.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kiểm thử và môi trường test.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bài kiểm tra cuối khóa và đưa ra phản hồi chi tiết.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kiểm thử phần mềm tại Công ty TestPlus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và thực thi test case cho chức năng quản lý đơn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Sử dụng Postman để kiểm tra API RESTful.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thử hồi quy trước các đợt release sản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chuyển đổi số tại Trường Đại học CNTT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thử hệ thống quản lý sinh viên phiên bản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Đảm bảo dữ liệu từ hệ thống cũ chuyển sang không bị lỗi.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tài liệu hướng dẫn sử dụng dành cho cán bộ và giảng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Kiểm thử phần mềm tại Đại học Công nghệ Thông tin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xây dựng tài liệu test case cho các dự án phần mềm giả lập.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học chia sẻ kinh nghiệm kiểm thử thủ công và tự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năm nhất thực hành viết test case đơn giản.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kiểm thử cho dự án sinh viên tại CLB IT trẻ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nhóm sinh viên cách kiểm thử phần mềm theo quy trình Agile.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chất lượng phần mềm theo checklist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viết tài liệu test plan và test report.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
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Dũng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22/12/1982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0839457040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
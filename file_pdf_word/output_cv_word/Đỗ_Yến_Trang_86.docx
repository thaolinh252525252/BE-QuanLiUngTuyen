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Yến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phát triển thành một DevOps Engineer chuyên sâu, có khả năng xây dựng và duy trì các hệ thống CI/CD mạnh mẽ, tự động hóa hoàn toàn quá trình triển khai phần mềm nhằm tăng tốc độ release và đảm bảo tính ổn định cho môi trường production.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03/10/1982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0845184683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Bách khoa TP.HCM  - Kỹ thuật điều khiển  Tự động hóa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Systemd  Process Management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Terraform Associate Certification – HashiCorp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
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Đỗ Hùng Minh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phát triển kỹ năng khai phá dữ liệu (data mining) và phát hiện bất thường trong vận hành để đề xuất những cải tiến giúp doanh nghiệp tiết kiệm chi phí và gia tăng lợi nhuận.</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12/03/1984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0822857875</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Hệ thống Thông tin Quản lý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Storytelling with Data</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A/B Testing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Statistics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Thị Ngọc (Giám đốc Dữ liệu - Công ty BizTech) - ngoc.le@biztech.vn - 0912345678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Hồng (Trưởng nhóm Báo cáo và Phân tích - Công ty EduAnalytics) - hong.nguyen@eduanalytics.vn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Đức Minh (Trưởng phòng Phân tích Kinh doanh - Công ty DataInsight) - minh.nguyen@datainsight.vn - 0901234567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phân tích dữ liệu xuất sắc quý I tại Công ty ABC Insight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Statistics for Data Analysis – edX (HarvardX)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Data Analytics Bootcamp Certificate – General Assembly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workshop tại DataCamp tại Việt Nam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chủ đề 'Trực quan hóa dữ liệu với Power BI'.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tạo báo cáo tương tác từ dữ liệu tài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lựa chọn công cụ phân tích phù hợp mục tiêu nghề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hiệu quả chiến dịch marketing (Chuyên viên phân tích, MarketInsight) 2020</w:t>
            </w:r>
          </w:p>
          <w:p>
            <w:pPr>
              <w:rPr>
                <w:rFonts w:hint="default" w:ascii="Quicksand" w:hAnsi="Quicksand" w:cs="Quicksand"/>
                <w:b w:val="0"/>
                <w:bCs w:val="0"/>
                <w:lang w:val="vi-VN"/>
              </w:rPr>
            </w:pPr>
            <w:r>
              <w:rPr>
                <w:rFonts w:hint="default" w:ascii="Quicksand" w:hAnsi="Quicksand" w:cs="Quicksand"/>
                <w:b w:val="0"/>
                <w:bCs w:val="0"/>
                <w:lang w:val="vi-VN"/>
              </w:rPr>
              <w:t xml:space="preserve">  So sánh các chiến dịch marketing đa kênh để đo lường ROI và đề xuất tối ưu ngân sách.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Tổng hợp dữ liệu từ Facebook Ads, Google Ads và CRM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tích A/B Testing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đánh giá và đề xuất cải tiến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phân tích dữ liệu nhân sự nội bộ (Chuyên viên phân tích dữ liệu, HR DataWorks)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giúp phòng nhân sự đánh giá hiệu quả làm việc và tỉ lệ nghỉ việc của nhân viên theo thời gian.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từ phần mềm chấm công và quản lý nhân sự</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tích xu hướng nghỉ việc theo phòng ban và mùa vụ</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báo cáo động hỗ trợ quyết định giữ chân nhân tài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
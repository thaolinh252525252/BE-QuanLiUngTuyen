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Hiếu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02/08/1998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0834733033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
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Tú Tú</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xây dựng hệ thống quản trị chất lượng dữ liệu (Data Quality Management) và giám sát tự động giúp cảnh báo sớm khi có dữ liệu bất thường hoặc thiếu hụt.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06/07/1983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0726846212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Trí tuệ nhân tạo và Dữ liệu lớn tại Học viện Kỹ thuật Mật mã  - Toán – Tin ứng dụng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NoSQL (MongoDB, Cassandra)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dbt (Data Build Tool)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PostgreSQL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Ngọc Trang (Senior Data Engineer - Công ty SmartRetail) - trang.do@smartretail.vn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Data Engineer</w:t>
            </w:r>
            <w:r>
              <w:rPr>
                <w:rFonts w:hint="default" w:ascii="Quicksand" w:hAnsi="Quicksand" w:cs="Quicksand"/>
                <w:color w:val="auto"/>
                <w:sz w:val="20"/>
                <w:szCs w:val="20"/>
              </w:rPr>
              <w:t xml:space="preserve"> tại RetailTech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xây dựng hệ thống phân tích tồn kho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streaming từ Kafka và lưu trữ vào BigQuery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các view logic trên dbt phục vụ BI dashboard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ETL Developer</w:t>
            </w:r>
            <w:r>
              <w:rPr>
                <w:rFonts w:hint="default" w:ascii="Quicksand" w:hAnsi="Quicksand" w:cs="Quicksand"/>
                <w:color w:val="auto"/>
                <w:sz w:val="20"/>
                <w:szCs w:val="20"/>
              </w:rPr>
              <w:t xml:space="preserve"> tại FinData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và bảo trì luồng dữ liệu ETL sử dụng Talend và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tra chất lượng dữ liệu và cảnh báo khi dữ liệu sai lệch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phân quyền dữ liệu theo vai trò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dữ liệu xuất sắc quý I tại Công ty DataBridge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IBM Data Engineering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Engineering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Big Data Engineering with Apache Spark – edX (BerkeleyX)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AWS Certified Data Analytics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khóa học nền tảng kỹ sư dữ liệu tại Trung tâm Đào tạo CloudTech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triển khai hệ thống ingest dữ liệu bằng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bài tập về xử lý dữ liệu song song với Spark.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về định hướng nghề nghiệp cho sinh viên muốn theo ngành data engineering.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kỹ thuật dữ liệu tại Dự án E-Government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hệ thống thu thập dữ liệu hành chính từ nhiều bộ ngành.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kiểm tra chất lượng dữ liệu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pipeline đồng bộ dữ liệu hằng ngày với độ trễ thấp.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
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Tùng Quang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trở thành chuyên gia CI/CD, có khả năng tư vấn, xây dựng và duy trì các quy trình phát triển phần mềm theo tiêu chuẩn Agile/DevOps cho các doanh nghiệp công nghệ đang phát triển nhanh.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13/02/1990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0926784792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Đại học Kinh tế Quốc dân  - Khoa học máy tính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Nginx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Ansible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Võ Thị Mai (DevOps Lead - Công ty AgileTech) - mai.vo@agiletech.vn - 0908000888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Lưu Hồng Nhung (Giám sát triển khai hệ thống - Công ty NetBase) - nhung.luu@netbase.vn - 0922999444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Lâm (Trưởng nhóm DevOps - Công ty CoreSys) - lam.ho@coresys.vn - 0912555666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Duyên (Quản lý kỹ thuật - Công ty NextInfra) - duyen.tran@nextinfra.vn - 0933111222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kỹ sư đóng góp nổi bật trong việc tối ưu tài nguyên hạ tầng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Kubernetes Administrator (CKA) – Linux Foundation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Terraform Associate Certification – HashiCorp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DevOps Engineer Expert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Infrastructure as Code with Ansible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dự án chuyển đổi hạ tầng mạng doanh nghiệp tại Công ty Phần mềm MTech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Tái cấu trúc toàn bộ hệ thống mạng nội bộ từ layer 2 sang layer 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firewall và phân vùng mạng theo chức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kiểm thử failover và dự phòng hệ thống mạng chính.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thi đấu esport LAN tại Sự kiện GameZone Arena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hạ tầng mạng LAN ổn định cho 30+ máy tính thi đấu.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băng thông và phân bổ IP tĩnh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hệ thống load balancing để tránh nghẽn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trình bày tại hội thảo sinh viên Cisco tại Cisco Networking Academy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'Tối ưu mạng doanh nghiệp với định tuyến OSPF'.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Mô phỏng thử nghiệm trên Packet Tracer và triển khai thực tế mini-lab.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Thảo luận và chia sẻ các rủi ro bảo mật mạng hiện nay.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tài liệu hướng dẫn cấu hình router tại Blog kỹ thuật cá nhân – netadmin.vn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bài viết chi tiết hướng dẫn cấu hình PPPoE, NAT, DHCP Server.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xử lý lỗi DNS và mất tín hiệu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hoá băng thông sử dụng QoS và giới hạn IP.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
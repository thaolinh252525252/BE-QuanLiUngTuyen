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Bình Hiếu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trở thành người có khả năng làm cả Data Scientist và MLOps, tức vừa biết phân tích, xây dựng mô hình, vừa triển khai và giám sát mô hình AI hoạt động ổn định.</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01/12/1991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0873116886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Đại học Kinh tế Quốc dân  - Khoa học máy tính tại Đại học Quốc tế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  GitHub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Matplotlib  Seaborn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Model Evaluation  Tuning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Xử lý ngôn ngữ tiếng Việt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NumPy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Phan Thanh Thảo (AI Technical Lead - Công ty OpenAI Việt Nam) - thao.phan@openai.vn - 0988111223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AI Engineer</w:t>
            </w:r>
            <w:r>
              <w:rPr>
                <w:rFonts w:hint="default" w:ascii="Quicksand" w:hAnsi="Quicksand" w:cs="Quicksand"/>
                <w:color w:val="auto"/>
                <w:sz w:val="20"/>
                <w:szCs w:val="20"/>
              </w:rPr>
              <w:t xml:space="preserve"> tại Công ty MedTech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hình ảnh y tế (X-ray, MRI) và gán nhãn thủ công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huấn luyện mô hình phân loại bệnh sử dụng CNN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tiền xử lý và đánh giá mô hình trên tập test thực tế</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FinAI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dự đoán rủi ro tín dụng bằng Random Forest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Tiền xử lý dữ liệu tài chính lớn từ nhiều nguồn khác nhau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trên cloud sử dụng FastAPI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Scientist</w:t>
            </w:r>
            <w:r>
              <w:rPr>
                <w:rFonts w:hint="default" w:ascii="Quicksand" w:hAnsi="Quicksand" w:cs="Quicksand"/>
                <w:color w:val="auto"/>
                <w:sz w:val="20"/>
                <w:szCs w:val="20"/>
              </w:rPr>
              <w:t xml:space="preserve"> tại Công ty InsightTech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dữ liệu hành vi người dùng từ hệ thống e-commerce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loại sản phẩm yêu thích bằng Logistic Regression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dữ liệu với Matplotlib và Seaborn để báo cáo cho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Công ty SmartVision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huấn luyện mô hình nhận diện khuôn mặt sử dụng CNN và OpenCV</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hình ảnh đầu vào và triển khai mô hình trên hệ thống giám sát an ninh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mô hình để hoạt động thời gian thực với GPU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nhì cuộc thi mô hình AI dự đoán rủi ro tín dụng tổ chức bởi ngân hàng lớn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Natural Language Processing Specialization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Microsoft Azure AI Fundamentals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Advanced Computer Vision with TensorFlow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Machine Learning with Python – IBM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Deep Learning Specialization – DeepLearning.AI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nhóm sinh viên thi AI Hackathon tại Hội Sinh viên Kỹ thuật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chọn đề tài liên quan đến phân loại hình ảnh thực phẩm.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ý cải thiện hiệu năng mô hình CNN trên tập dữ liệu tự thu thập.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đội thi giành giải nhì toàn quốc trong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dự án AI phát hiện gian lận tài chính tại Công ty FinAI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giao dịch tài chính để phát hiện hành vi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Random Forest và Gradient Boosting với dữ liệu nhãn lịch sử.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real-time prediction phục vụ kiểm duyệt giao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dự án AI cộng đồng tại Vietnam OpenAI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chú thích dữ liệu âm thanh tiếng Việt cho mô hình chuyển giọng nói thành văn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tài liệu mô tả pipeline xử lý dữ liệu đầu vào trước khi huấn luyện.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Thử nghiệm các mô hình pre-trained của HuggingFace và tổng hợp kết quả benchmark.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tổ chức học thuật về AI tại Câu lạc bộ Sinh viên AI (2019 - 2021)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hội thảo về thị giác máy tính, xử lý ngôn ngữ tự nhiên.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Mời chuyên gia từ các công ty AI đến chia sẻ kinh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Phụ trách truyền thông và viết báo cáo sau hội thảo.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buổi Tech Talk 'AI trong đời sống' tại TechTalks UIT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cách các mô hình GPT và DALL-E tạo nội dung văn bản và hình ảnh.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thích ứng dụng thực tiễn của AI trong giáo dục và thương mại điện tử.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định hướng học AI cho sinh viên CNTT.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biển số xe (AI Engineer, VisionAI) 2020</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OCR để nhận diện biển số xe từ ảnh giám sát giao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ảnh và trích xuất vùng chứa biển số bằng YOLO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Nhận diện ký tự bằng mô hình CNN kết hợp CRNN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cloud để xử lý theo batch mỗi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nhận diện khuôn mặt chấm công (Computer Vision Engineer, SmartHR) 2021</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hệ thống nhận diện khuôn mặt thời gian thực cho doanh nghiệp vừa và nhỏ.</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CNN với TensorFlow để nhận diện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nhận diện trên camera realtime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mô hình với hệ thống chấm công và ghi log ra cơ sở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chatbot hỗ trợ khách hàng tiếng Việt (NLP Engineer, CustomerAI)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chatbot thông minh xử lý ngôn ngữ tự nhiên để hỗ trợ khách hàng 24/7.</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seq2seq và fine-tune BERT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RASA framework để điều hướng hội thoại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API chatbot lên hệ thống website của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dự đoán giá bất động sản (Machine Learning Engineer, PropAI)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ứng dụng machine learning vào việc định giá bất động sản theo vị trí và đặc điểm kỹ thuật.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xử lý dữ liệu nhà đất từ nhiều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hồi quy (Linear, Random Forest)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triển khai giao diện thử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
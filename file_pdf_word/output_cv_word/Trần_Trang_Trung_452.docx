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Trang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góp phần cải tiến trải nghiệm người dùng bằng cách áp dụng các mô hình recommendation system sử dụng Collaborative Filtering, Matrix Factorization hoặc Deep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08/10/1983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0789788490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Feature Engineering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Xuân Hoàng (CTO – CloudAI) - hoang.trinh@cloudai.vn - 0911666777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Thịnh (Head of Machine Learning – AI Solutions) - thinh.nguyen@aisolutions.vn - 0908777888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Ba cuộc thi Hackathon AI toàn quốc tổ chức bởi VietAI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Trí tuệ Nhân tạo tại Đại học Quốc tế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Thường xuyên tổ chức buổi chia sẻ về học máy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 project về phân loại hình ảnh thời trang.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khách mời doanh nghiệp chia sẻ ứng dụng AI trong sản xuất.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huấn luyện mô hình AI mã nguồn mở tại Vietnam 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và chuẩn bị dữ liệu văn bản tiếng Việt từ các nguồn báo chí.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mô hình phân loại văn bản bằng scikit-learn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mã nguồn và tài liệu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
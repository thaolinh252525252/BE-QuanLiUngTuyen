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Châu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phát triển kỹ năng viết báo cáo lỗi rõ ràng, có ảnh chụp màn hình, log và bước tái hiện chi tiết, giúp developer xử lý nhanh và chính xác.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12/06/1987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0398193900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cơ bản (Jenkins,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JUnit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Mobile app testing (Android/iOS)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Manual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Contribute mã nguồn mở</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Lập trình automation script nhỏ</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hội thảo hạ tầng trên YouTube</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Nhất cuộc thi kiểm thử phần mềm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Cống hiến cho cải tiến quy trình kiểm thử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ISTQB Certified Tester – Foundation Level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chuyển đổi số tại Trường Đại học CNTT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hệ thống quản lý sinh viên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dữ liệu từ hệ thống cũ chuyển sang không bị lỗi.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hướng dẫn sử dụng dành cho cán bộ và giảng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kiểm thử cho dự án sinh viên tại CLB IT trẻ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cách kiểm thử phần mềm theo quy trình Agile.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chất lượng phần mềm theo checklist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viết tài liệu test plan và test report.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
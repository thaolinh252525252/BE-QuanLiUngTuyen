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Nga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08/04/1987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0382987345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
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Hà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xây dựng được các giao diện người dùng tuân thủ chuẩn accessibility (WCAG), hỗ trợ đa nền tảng và thiết bị, để nâng cao tính toàn diện và khả năng tiếp cận của sản phẩm.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12/06/1991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0948107222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Thiết kế đồ họa và giao diện số tại Đại học Mỹ thuật Công nghiệp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Thanh Hùng (Senior Frontend Developer - Công ty BizTech) - hung.nguyen@biztech.vn - 0938666999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
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Kiểm thử phần mềm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Trần Thu Lan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đặt mục tiêu ứng dụng kỹ năng kiểm thử vào mô hình DevTestOps, nơi kiểm thử được tích hợp xuyên suốt trong mọi bước phát triển và triển khai.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23/11/1992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0974266190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máy tính tại Đại học Sư phạm Kỹ thuật TP.HCM  - Khoa học máy tính tại Đại học Công nghệ - ĐHQG Hà Nội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CI/CD cơ bản (Jenkins, GitLab CI)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Selenium WebDriver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Viết test case  test scenario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SQL cơ bản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hackathon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Chạy bộ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Văn Cường (Trưởng nhóm Kiểm thử - Công ty EcomX) - cuong.pham@ecomx.vn - 0912233445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Hoàng Nam (Scrum Master - Công ty AgileLab) - nam.le@agilelab.vn - 0944556677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Hữu Tuấn (Technical Project Manager - Công ty CodeWay) - tuan.nguyen@codeway.vn - 0912888999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Đỗ Thu Hiền (Trưởng phòng QA - Công ty SmartTest) - hien.do@smarttest.vn - 0909777666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Kiểm thử phần mềm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Phần mềm NextGen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case chi tiết dựa trên tài liệu yêu cầu của BA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chức năng, hồi quy và kiểm thử giao diện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Báo cáo lỗi bằng Jira kèm theo log và ảnh minh họa rõ ràng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QA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AppWorld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viết testcase cơ bản và kiểm thử tính năng UI trên mobile app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Ghi nhận lỗi vào bảng tổng hợp lỗi và theo dõi tiến độ sửa lỗi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hỏi quy trình kiểm thử Agile/Scrum từ mentor và tham gia demo cuối sprint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QA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EduPro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scenario và thực hiện kiểm thử toàn bộ quy trình đăng ký khóa học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bộ testcase tự động bằng Katalon Studio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họp sprint cùng Scrum team để xác định tiêu chí chấp nhận (AC)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Manual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VietTech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thực thi test case thủ công cho hệ thống quản lý nhân sự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đa trình duyệt và ghi nhận kết quả trên TestRail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Đảm bảo tỷ lệ bug tái phát 5% sau mỗi vòng kiểm thử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QA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EcomX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API với Postman và viết script kiểm thử tự động bằng REST Assured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chặt chẽ với developer để xác minh lỗi backend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hiệu năng với JMeter trên hệ thống thương mại điện tử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QA xuất sắc quý I tại Công ty Phần mềm NextGen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Automation Testing with Selenium WebDriver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Katalon Studio Automation – Katalon Academy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CLB Kiểm thử phần mềm tại Đại học Công nghệ Thông tin (2020 - 2022)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xây dựng tài liệu test case cho các dự án phần mềm giả lập.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các buổi học chia sẻ kinh nghiệm kiểm thử thủ công và tự động.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sinh viên năm nhất thực hành viết test case đơn giản.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chia sẻ tại hội thảo nội bộ tại Công ty phần mềm AlphaTech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chủ đề: “Kiểm thử tự động – Bắt đầu từ đâu?”.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lộ trình học phù hợp với sinh viên muốn theo QA.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minigame kiểm tra kiến thức kiểm thử cơ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kiểm thử phần mềm tại Công ty TestPlus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và thực thi test case cho chức năng quản lý đơn hàng.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Sử dụng Postman để kiểm tra API RESTful.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kiểm thử hồi quy trước các đợt release sản phẩm.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kiểm thử tự động cho website bất động sản (Automation Tester, PropTech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cải tiến website bất động sản với hàng trăm ngàn lượt truy cập/ngày.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chức năng hệ thống và lựa chọn test case để tự động hóa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Selenium để viết testcase cho chức năng tìm kiếm và đăng tin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báo cáo tự động sau mỗi lần chạy 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hiệu năng hệ thống quản lý điểm thi (Performance Tester, SmartEdu)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phục vụ nhập điểm và xuất bảng điểm của hơn 50 trường trung học.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JMeter để mô phỏng truy cập đồng thời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Đo thời gian phản hồi API và xác định bottleneck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hóa dữ liệu kiểm thử và cấu hình JMeter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
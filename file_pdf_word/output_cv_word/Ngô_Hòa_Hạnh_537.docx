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DevOps</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Ngô Hòa Hạnh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kỳ vọng sẽ trở thành chuyên gia DevOps có khả năng triển khai mô hình Infrastructure as Code (IaC) chuẩn hóa toàn bộ hạ tầng, từ đó dễ dàng sao chép môi trường, kiểm soát thay đổi và tăng cường bảo mật hệ thống.</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10/10/1995</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0955585223</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An toàn thông tin tại Học viện Kỹ thuật Mật mã  - Kỹ thuật điều khiển  Tự động hóa tại Đại học Sư phạm Kỹ thuật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Bash Script</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Nginx</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Agile/Scrum</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cờ vua</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Du lịch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hackathon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Chụp ảnh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Phạm Ngọc Hà (Senior SRE - Công ty SafeDeploy) - ha.pham@safedeploy.vn - 0988999000</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DevOps Intern</w:t>
            </w:r>
            <w:r>
              <w:rPr>
                <w:rFonts w:hint="default" w:ascii="Quicksand" w:hAnsi="Quicksand" w:cs="Quicksand"/>
                <w:color w:val="auto"/>
                <w:sz w:val="20"/>
                <w:szCs w:val="20"/>
              </w:rPr>
              <w:t xml:space="preserve"> tại SmartCode (2018-2019)</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triển khai các job tự động kiểm tra mã nguồn với GitLab</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Tìm hiểu và áp dụng mô hình CI/CD cho ứng dụng nội bộ</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Học và hỗ trợ cấu hình server, domain, SSL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System Engineer</w:t>
            </w:r>
            <w:r>
              <w:rPr>
                <w:rFonts w:hint="default" w:ascii="Quicksand" w:hAnsi="Quicksand" w:cs="Quicksand"/>
                <w:color w:val="auto"/>
                <w:sz w:val="20"/>
                <w:szCs w:val="20"/>
              </w:rPr>
              <w:t xml:space="preserve"> tại GlobalDev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hạ tầng cloud trên AWS với auto scaling và load balancing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Tạo file playbook Ansible để chuẩn hóa môi trường dev/test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sự cố và nâng cấp bảo mật định kỳ cho hệ thống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DevOps Engineer</w:t>
            </w:r>
            <w:r>
              <w:rPr>
                <w:rFonts w:hint="default" w:ascii="Quicksand" w:hAnsi="Quicksand" w:cs="Quicksand"/>
                <w:color w:val="auto"/>
                <w:sz w:val="20"/>
                <w:szCs w:val="20"/>
              </w:rPr>
              <w:t xml:space="preserve"> tại FinCloud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Quản lý cấu hình máy chủ Linux và tối ưu hiệu suất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dịch vụ trên Docker và cấu hình Nginx reverse proxy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team phát triển trong môi trường staging  production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DevOps Engineer</w:t>
            </w:r>
            <w:r>
              <w:rPr>
                <w:rFonts w:hint="default" w:ascii="Quicksand" w:hAnsi="Quicksand" w:cs="Quicksand"/>
                <w:color w:val="auto"/>
                <w:sz w:val="20"/>
                <w:szCs w:val="20"/>
              </w:rPr>
              <w:t xml:space="preserve"> tại Công ty CloudOps Việt Nam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và duy trì pipeline CI/CD sử dụng Jenkins và GitLab CI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Quản lý hạ tầng AWS sử dụng Terraform và Ansible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hệ thống giám sát hiệu năng với Prometheus và Grafana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Kỹ sư Hạ tầng Tự động hóa</w:t>
            </w:r>
            <w:r>
              <w:rPr>
                <w:rFonts w:hint="default" w:ascii="Quicksand" w:hAnsi="Quicksand" w:cs="Quicksand"/>
                <w:color w:val="auto"/>
                <w:sz w:val="20"/>
                <w:szCs w:val="20"/>
              </w:rPr>
              <w:t xml:space="preserve"> tại TechBase Solution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Kubernetes để quản lý hệ thống microservices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Python và Bash để tự động hoá thao tác triển khai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log bằng ELK Stack và xử lý sự cố hệ thống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Nhân viên tiên phong triển khai monitoring tập trung toàn công 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thưởng Cải tiến hệ thống triển khai nhanh nhất năm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Được CEO khen thưởng vì giảm downtime hệ thống xuống dưới 1%</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Kỹ sư DevOps xuất sắc nhất quý IV tại Công ty TechOps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CI/CD Pipelines with Jenkins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Infrastructure as Code with Ansible – Udemy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trình bày tại hội thảo sinh viên Cisco tại Cisco Networking Academy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Trình bày đề tài 'Tối ưu mạng doanh nghiệp với định tuyến OSPF'.</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Mô phỏng thử nghiệm trên Packet Tracer và triển khai thực tế mini-lab.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Thảo luận và chia sẻ các rủi ro bảo mật mạng hiện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câu lạc bộ Hệ thống Mạng tại CLB NetworkTech - Đại học Giao thông (2021 -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workshop hướng dẫn cấu hình VLAN, trunking trên switch Cisco.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Xây dựng phòng lab mô phỏng mạng nội bộ bằng GNS3.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sinh viên thực hành chia subnet và định tuyến tĩnh.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triển khai mạng nội bộ tại Phòng CNTT - Đại học Bách Khoa (2020 - 2022)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thiết kế sơ đồ mạng cho các phòng ban của trường.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 công, đi dây, lắp đặt thiết bị chuyển mạch, bộ định tuyến.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Cấu hình cơ bản mạng LAN, DHCP, NAT cho các khu vực giảng đường.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Cải tiến hệ thống log tập trung với ELK Stack (DevOps Engineer, FinSight) 2021</w:t>
            </w:r>
          </w:p>
          <w:p>
            <w:pPr>
              <w:rPr>
                <w:rFonts w:hint="default" w:ascii="Quicksand" w:hAnsi="Quicksand" w:cs="Quicksand"/>
                <w:b w:val="0"/>
                <w:bCs w:val="0"/>
                <w:lang w:val="vi-VN"/>
              </w:rPr>
            </w:pPr>
            <w:r>
              <w:rPr>
                <w:rFonts w:hint="default" w:ascii="Quicksand" w:hAnsi="Quicksand" w:cs="Quicksand"/>
                <w:b w:val="0"/>
                <w:bCs w:val="0"/>
                <w:lang w:val="vi-VN"/>
              </w:rPr>
              <w:t xml:space="preserve">  Giúp đội phát triển dễ dàng truy vết lỗi bằng hệ thống log phân tích thời gian thực.</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Cài đặt Elasticsearch, Logstash và Kibana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Thu thập log từ container Docker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dashboard hiển thị lỗi theo mức độ và nguồn phát sinh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hệ thống CI/CD cho ứng dụng nội bộ (DevOps Engineer, TechFlow) 2021</w:t>
            </w:r>
          </w:p>
          <w:p>
            <w:pPr>
              <w:rPr>
                <w:rFonts w:hint="default" w:ascii="Quicksand" w:hAnsi="Quicksand" w:cs="Quicksand"/>
                <w:b w:val="0"/>
                <w:bCs w:val="0"/>
                <w:lang w:val="vi-VN"/>
              </w:rPr>
            </w:pPr>
            <w:r>
              <w:rPr>
                <w:rFonts w:hint="default" w:ascii="Quicksand" w:hAnsi="Quicksand" w:cs="Quicksand"/>
                <w:b w:val="0"/>
                <w:bCs w:val="0"/>
                <w:lang w:val="vi-VN"/>
              </w:rPr>
              <w:t xml:space="preserve">  Tự động hóa quy trình kiểm thử và triển khai phần mềm cho đội phát triển backend.</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pipeline CI/CD với GitLab CI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kiểm thử tự động bằng Pytest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staging environment trên AWS EC2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
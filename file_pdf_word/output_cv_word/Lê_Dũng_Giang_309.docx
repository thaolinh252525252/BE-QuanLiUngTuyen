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Dũng Giang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ứng dụng kỹ năng kiểm thử vào mô hình DevTestOps, nơi kiểm thử được tích hợp xuyên suốt trong mọi bước phát triển và triển khai.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22/09/1990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0737036802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phần mềm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Agile/Scrum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Automation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Lắp ráp phần cứng PC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Tối ưu thiết bị máy tính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Thắng (Test Automation Lead - Công ty AutoCheck) - thang.trinh@autocheck.vn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(Quality Director - Công ty FinQuality) - kien.ho@finquality.vn - 0909888777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kiểm thử phần mềm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kiểm thử hiệu năng xuất sắc cho hệ thống Core Banking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'Người bảo vệ chất lượng sản phẩm' tại hội nghị kỹ thuật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hỗ trợ triển khai kiểm thử tự động CI/CD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kiểm thử được đánh giá cao bởi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Test Automation with Robot Framework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Kiểm thử phần mềm tại Đại học Công nghệ Thông tin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tài liệu test case cho các dự án phần mềm giả lập.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học chia sẻ kinh nghiệm kiểm thử thủ công và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năm nhất thực hành viết test case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QA nội bộ tại Dự án Hệ thống hỗ trợ học tập trực tuyến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tính năng chấm điểm tự động và xuất báo cáo.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vai người dùng cuối để kiểm tra trải nghiệm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Ghi nhận phản hồi và đề xuất cải tiến cho nhóm phát triển.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kiểm thử tự động tại Phòng Lab Công nghệ Phần mềm (2022 - 2023)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hiểu và thử nghiệm công cụ Selenium WebDriver.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kịch bản kiểm thử cho các ứng dụng web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tổng kết và trình bày kết quả tại hội thảo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dự án mã nguồn mở tại Cộng đồng VietnamTesters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giao diện người dùng cho website quản lý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Báo cáo lỗi và theo dõi fix bug qua GitHub Issues.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tài liệu hướng dẫn người dùng cuối.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
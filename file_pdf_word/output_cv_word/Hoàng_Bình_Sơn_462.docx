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Bình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tham gia các dự án có quy mô lớn, có độ phức tạp cao, từ đó nâng cao khả năng phân tích yêu cầu nghiệp vụ và phát hiện lỗi logic ngay từ sớm.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15/07/1989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0810162035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FPT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Jira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tin tức bảo mật hệ thống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 trải nghiệm môi trường làm việc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
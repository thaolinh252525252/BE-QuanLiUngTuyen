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Linh Lan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mục tiêu làm việc trong môi trường DevOps hiện đại, áp dụng thực hành Continuous Delivery và Test Automation để rút ngắn chu kỳ phát triển phần mềm và giảm rủi ro khi triển khai sản phẩm.</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28/11/1999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0383678067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điều khiển  Tự động hóa tại Đại học Sư phạm Kỹ thuật TP.HCM  - Hệ thống thông tin tại Đại học Kinh tế Quốc dân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Monitoring (Prometheus, Grafana)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GitLab CI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Networking cơ bản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Minh (Lead Platform Engineer - Công ty FinOps) - minh.le@finops.vn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Duyên (Quản lý kỹ thuật - Công ty NextInfra) - duyen.tran@nextinfra.vn - 0933111222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DevOps Engineer</w:t>
            </w:r>
            <w:r>
              <w:rPr>
                <w:rFonts w:hint="default" w:ascii="Quicksand" w:hAnsi="Quicksand" w:cs="Quicksand"/>
                <w:color w:val="auto"/>
                <w:sz w:val="20"/>
                <w:szCs w:val="20"/>
              </w:rPr>
              <w:t xml:space="preserve"> tại FinCloud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cấu hình máy chủ Linux và tối ưu hiệu suất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dịch vụ trên Docker và cấu hình Nginx reverse proxy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team phát triển trong môi trường staging  production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System Engineer</w:t>
            </w:r>
            <w:r>
              <w:rPr>
                <w:rFonts w:hint="default" w:ascii="Quicksand" w:hAnsi="Quicksand" w:cs="Quicksand"/>
                <w:color w:val="auto"/>
                <w:sz w:val="20"/>
                <w:szCs w:val="20"/>
              </w:rPr>
              <w:t xml:space="preserve"> tại GlobalDev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hạ tầng cloud trên AWS với auto scaling và load balancing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file playbook Ansible để chuẩn hóa môi trường dev/test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sự cố và nâng cấp bảo mật định kỳ cho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Engineer</w:t>
            </w:r>
            <w:r>
              <w:rPr>
                <w:rFonts w:hint="default" w:ascii="Quicksand" w:hAnsi="Quicksand" w:cs="Quicksand"/>
                <w:color w:val="auto"/>
                <w:sz w:val="20"/>
                <w:szCs w:val="20"/>
              </w:rPr>
              <w:t xml:space="preserve"> tại Công ty CloudOps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duy trì pipeline CI/CD sử dụng Jenkins và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hạ tầng AWS sử dụng Terraform và Ansible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giám sát hiệu năng với Prometheus và Grafana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Intern</w:t>
            </w:r>
            <w:r>
              <w:rPr>
                <w:rFonts w:hint="default" w:ascii="Quicksand" w:hAnsi="Quicksand" w:cs="Quicksand"/>
                <w:color w:val="auto"/>
                <w:sz w:val="20"/>
                <w:szCs w:val="20"/>
              </w:rPr>
              <w:t xml:space="preserve"> tại SmartCode (2018-2019)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triển khai các job tự động kiểm tra mã nguồn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Tìm hiểu và áp dụng mô hình CI/CD cho ứng dụng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hỗ trợ cấu hình server, domain, SSL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Cải tiến hệ thống triển khai nhanh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sự nổi bật trong dự án triển khai CI/CD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'Người tạo ảnh hưởng kỹ thuật' tại hội thảo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Nhân viên tiên phong triển khai monitoring tập trung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kỹ sư đóng góp nổi bật trong việc tối ưu tài nguyên hạ tầng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CI/CD Pipelines with Jenkins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Tham gia dự án chuyển đổi hạ tầng mạng doanh nghiệp tại Công ty Phần mềm MTech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Tái cấu trúc toàn bộ hệ thống mạng nội bộ từ layer 2 sang layer 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firewall và phân vùng mạng theo chức năng.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kiểm thử failover và dự phòng hệ thống mạng chính.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tài liệu hướng dẫn cấu hình router tại Blog kỹ thuật cá nhân – netadmin.vn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bài viết chi tiết hướng dẫn cấu hình PPPoE, NAT, DHCP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xử lý lỗi DNS và mất tín hiệu đường truyền.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hoá băng thông sử dụng QoS và giới hạn IP.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Hệ thống Mạng tại CLB NetworkTech - Đại học Giao thông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workshop hướng dẫn cấu hình VLAN, trunking trên switch Cisco.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phòng lab mô phỏng mạng nội bộ bằng GNS3.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thực hành chia subnet và định tuyến tĩnh.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Quản trị Hạ tầng Mạng tại Công ty NetLink Việt Nam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giám sát và bảo trì hệ thống mạng WAN/Internet của doanh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backup cấu hình định kỳ cho thiết bị Cisco.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tín hiệu mạng và hỗ trợ xử lý sự cố Layer 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triển lãm công nghệ tại TechExpo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mạng không dây cho khu trưng bày thiết bị IoT.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đội CNTT kiểm tra ổn định kết nối trình diễn trực tiếp.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quyết sự cố mạng tức thời trong thời gian diễn ra hội chợ.</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triển khai hạ tầng bằng Terraform (Infrastructure Engineer, DevInfra) 2023</w:t>
            </w:r>
          </w:p>
          <w:p>
            <w:pPr>
              <w:rPr>
                <w:rFonts w:hint="default" w:ascii="Quicksand" w:hAnsi="Quicksand" w:cs="Quicksand"/>
                <w:b w:val="0"/>
                <w:bCs w:val="0"/>
                <w:lang w:val="vi-VN"/>
              </w:rPr>
            </w:pPr>
            <w:r>
              <w:rPr>
                <w:rFonts w:hint="default" w:ascii="Quicksand" w:hAnsi="Quicksand" w:cs="Quicksand"/>
                <w:b w:val="0"/>
                <w:bCs w:val="0"/>
                <w:lang w:val="vi-VN"/>
              </w:rPr>
              <w:t xml:space="preserve">  Chuẩn hóa và tự động hóa việc tạo mới môi trường hạ tầng trên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file Terraform quản lý toàn bộ cấu trúc VPC, EC2, RDS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Terraform vào GitOps 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hạ tầng bằng Terraform Plan và Apply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Cải tiến hệ thống log tập trung với ELK Stack (DevOps Engineer, FinSight) 2021</w:t>
            </w:r>
          </w:p>
          <w:p>
            <w:pPr>
              <w:rPr>
                <w:rFonts w:hint="default" w:ascii="Quicksand" w:hAnsi="Quicksand" w:cs="Quicksand"/>
                <w:b w:val="0"/>
                <w:bCs w:val="0"/>
                <w:lang w:val="vi-VN"/>
              </w:rPr>
            </w:pPr>
            <w:r>
              <w:rPr>
                <w:rFonts w:hint="default" w:ascii="Quicksand" w:hAnsi="Quicksand" w:cs="Quicksand"/>
                <w:b w:val="0"/>
                <w:bCs w:val="0"/>
                <w:lang w:val="vi-VN"/>
              </w:rPr>
              <w:t xml:space="preserve">  Giúp đội phát triển dễ dàng truy vết lỗi bằng hệ thống log phân tích thời gian thực.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Elasticsearch, Logstash và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log từ container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hiển thị lỗi theo mức độ và nguồn phát sinh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
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Ngọc Thành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phát triển kỹ năng viết báo cáo lỗi rõ ràng, có ảnh chụp màn hình, log và bước tái hiện chi tiết, giúp developer xử lý nhanh và chính xác.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19/04/1991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0902928717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phần mềm tại Học viện Công nghệ Bưu chính Viễn thông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Viết test case  test scenario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Khả năng viết báo cáo lỗi rõ ràng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TestRail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Lắp ráp phần cứng PC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DevOps</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Chạy bộ</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Cấu hình mạng nội bộ</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Thu Hiền (Trưởng phòng QA - Công ty SmartTest) - hien.do@smarttest.vn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Thắng (Test Automation Lead - Công ty AutoCheck) - thang.trinh@autocheck.vn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Nhân sự kiểm thử có tốc độ xác minh lỗi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đóng góp phát hiện lỗi nghiêm trọng trước khi phát hành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QA xuất sắc quý I tại Công ty Phần mềm NextGen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khen thưởng vì hỗ trợ triển khai kiểm thử tự động CI/CD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Postman API Testing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Agile Testing Certification – Ministry of Testing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ISTQB Certified Tester – Foundation Level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Agile Tester – iSQI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kỹ thuật tại Blog cá nhân – qa-insight.dev (2020 -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cài đặt và sử dụng các công cụ kiểm thử phổ biến.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lỗi thường gặp trong kiểm thử API và cách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template test case và báo cáo lỗi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
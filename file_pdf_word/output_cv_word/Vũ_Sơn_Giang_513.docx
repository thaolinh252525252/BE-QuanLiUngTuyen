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Sơn Giang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được đào tạo và thực hành kiểm thử bảo mật cơ bản (Security Testing), đảm bảo ứng dụng không tồn tại các lỗ hổng phổ biến như SQL Injection, XSS,...</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09/08/1984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0776794042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FPT  - Kỹ thuật máy tính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REST Assured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 cơ bản (Jenkins, GitLab CI)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Automation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Tự dựng server tại nhà</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Nam (Scrum Master - Công ty AgileLab) - nam.le@agilelab.vn - 0944556677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Hạnh (Test Lead - Công ty EduPro) - hanh.tran@edupro.vn - 0933445566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Thu Hiền (Trưởng phòng QA - Công ty SmartTest) - hien.do@smarttest.vn - 0909777666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QA Tester</w:t>
            </w:r>
            <w:r>
              <w:rPr>
                <w:rFonts w:hint="default" w:ascii="Quicksand" w:hAnsi="Quicksand" w:cs="Quicksand"/>
                <w:color w:val="auto"/>
                <w:sz w:val="20"/>
                <w:szCs w:val="20"/>
              </w:rPr>
              <w:t xml:space="preserve"> tại Công ty AppWorld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viết testcase cơ bản và kiểm thử tính năng UI trên mobile app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Ghi nhận lỗi vào bảng tổng hợp lỗi và theo dõi tiến độ sửa lỗi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hỏi quy trình kiểm thử Agile/Scrum từ mentor và tham gia demo cuối sprint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khen thưởng vì hỗ trợ triển khai kiểm thử tự động CI/CD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đóng góp phát hiện lỗi nghiêm trọng trước khi phát hành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Software QA Testing Bootcamp – QA Touch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JMeter Performance Testing – BlazeMeter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chia sẻ tại hội thảo nội bộ tại Công ty phần mềm AlphaTech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chủ đề: “Kiểm thử tự động – Bắt đầu từ đâu?”.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lộ trình học phù hợp với sinh viên muốn theo QA.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minigame kiểm tra kiến thức kiểm thử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kỹ thuật tại Blog cá nhân – qa-insight.dev (2020 -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cài đặt và sử dụng các công cụ kiểm thử phổ biến.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lỗi thường gặp trong kiểm thử API và cách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template test case và báo cáo lỗi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phần mềm tại Công ty TestPlus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và thực thi test case cho chức năng quản lý đơn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Postman để kiểm tra API RESTful.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thử hồi quy trước các đợt release sản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QA nội bộ tại Dự án Hệ thống hỗ trợ học tập trực tuyến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thử tính năng chấm điểm tự động và xuất báo cáo.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vai người dùng cuối để kiểm tra trải nghiệm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Ghi nhận phản hồi và đề xuất cải tiến cho nhóm phát triển.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hiệu năng hệ thống quản lý điểm thi (Performance Tester, SmartEdu)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phục vụ nhập điểm và xuất bảng điểm của hơn 50 trường trung học.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JMeter để mô phỏng truy cập đồng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Đo thời gian phản hồi API và xác định bottleneck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hóa dữ liệu kiểm thử và cấu hình JMeter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ứng dụng quản lý nhân sự nội bộ (Manual Tester, VietHR)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theo dõi thông tin nhân viên, chấm công và tính lương.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test scenario theo yêu cầu của BA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kiểm thử thủ công trên nhiều trình duyệt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Ghi log lỗi chi tiết và theo dõi tiến độ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
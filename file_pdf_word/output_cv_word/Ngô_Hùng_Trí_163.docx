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Hùng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04/10/1983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0318632455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
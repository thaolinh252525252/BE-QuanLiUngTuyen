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Trung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một Data Analyst có khả năng dự báo xu hướng kinh doanh thông qua các mô hình phân tích thống kê, từ đó giúp doanh nghiệp ra quyết định chiến lược một cách chính xác và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10/05/1995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0762436982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Power BI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ETL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Dashboards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Critical Thinking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Thành Nam (Head of Analytics - Công ty MarketView) - nam.dang@marketview.vn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Mai Văn Trí (Giảng viên Phân tích Dữ liệu - Đại học Kinh tế) - tri.mai@ueh.edu.vn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sáng kiến phân tích hiệu quả nhất năm tại phòng kinh doanh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sự đóng góp cho dự án báo cáo Power BI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Science – University of California, Davis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
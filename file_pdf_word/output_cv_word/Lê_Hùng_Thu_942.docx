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Kiểm thử phần mềm</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Lê Hùng Thu</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phát triển kỹ năng kiểm thử API bằng Postman, REST Assured để đảm bảo chất lượng backend hoạt động chính xác trước khi kết nối với giao diện người dùng.</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22/09/1986</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0941843270</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Kỹ thuật phần mềm tại Đại học FPT  - Kỹ thuật phần mềm tại Đại học Duy Tân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Performance Testing với JMeter</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Manual testing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Git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Xem tin tức bảo mật hệ thống</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Hà (QA Manager - Công ty Phần mềm NextGen) - ha.nguyen@nextgen.vn - 0908123456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Trịnh Văn Thắng (Test Automation Lead - Công ty AutoCheck) - thang.trinh@autocheck.vn - 0933222444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Vũ Thị Thanh (Senior QA Engineer - Công ty GlobalSoft) - thanh.vu@globalsoft.vn - 0966888000</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Phạm Văn Cường (Trưởng nhóm Kiểm thử - Công ty EcomX) - cuong.pham@ecomx.vn - 0912233445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Lê Hoàng Nam (Scrum Master - Công ty AgileLab) - nam.le@agilelab.vn - 0944556677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Manual Tester</w:t>
            </w:r>
            <w:r>
              <w:rPr>
                <w:rFonts w:hint="default" w:ascii="Quicksand" w:hAnsi="Quicksand" w:cs="Quicksand"/>
                <w:color w:val="auto"/>
                <w:sz w:val="20"/>
                <w:szCs w:val="20"/>
              </w:rPr>
              <w:t xml:space="preserve"> tại Công ty VietTech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và thực thi test case thủ công cho hệ thống quản lý nhân sự</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thử đa trình duyệt và ghi nhận kết quả trên TestRail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Đảm bảo tỷ lệ bug tái phát 5% sau mỗi vòng kiểm thử</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Giải Nhất cuộc thi kiểm thử phần mềm toàn công 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Vinh danh 'Người bảo vệ chất lượng sản phẩm' tại hội nghị kỹ thuật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Nhân viên QA xuất sắc quý I tại Công ty Phần mềm NextGen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Cống hiến cho cải tiến quy trình kiểm thử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JMeter Performance Testing – BlazeMeter Academy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Postman API Testing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Software QA Testing Bootcamp – QA Touch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Automation Testing with Selenium WebDriver – Udemy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kiểm thử phần mềm tại Công ty TestPlus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và thực thi test case cho chức năng quản lý đơn hàng.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Sử dụng Postman để kiểm tra API RESTful.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kiểm thử hồi quy trước các đợt release sản phẩm.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kiểm thử tự động tại Phòng Lab Công nghệ Phần mềm (2022 - 2023)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Tìm hiểu và thử nghiệm công cụ Selenium WebDriver.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kịch bản kiểm thử cho các ứng dụng web đơn giản.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báo cáo tổng kết và trình bày kết quả tại hội thảo sinh viên.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QA nội bộ tại Dự án Hệ thống hỗ trợ học tập trực tuyến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Kiểm thử tính năng chấm điểm tự động và xuất báo cáo.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Đóng vai người dùng cuối để kiểm tra trải nghiệm thực tế.</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Ghi nhận phản hồi và đề xuất cải tiến cho nhóm phát triển.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Trợ giảng khoá học Kiểm thử cơ bản tại Trung tâm Tin học UIT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học viên viết test case và sử dụng JIRA.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Chuẩn bị dữ liệu kiểm thử và môi trường test.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Chấm bài kiểm tra cuối khóa và đưa ra phản hồi chi tiết.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ứng dụng quản lý nhân sự nội bộ (Manual Tester, VietHR) 2021</w:t>
            </w:r>
          </w:p>
          <w:p>
            <w:pPr>
              <w:rPr>
                <w:rFonts w:hint="default" w:ascii="Quicksand" w:hAnsi="Quicksand" w:cs="Quicksand"/>
                <w:b w:val="0"/>
                <w:bCs w:val="0"/>
                <w:lang w:val="vi-VN"/>
              </w:rPr>
            </w:pPr>
            <w:r>
              <w:rPr>
                <w:rFonts w:hint="default" w:ascii="Quicksand" w:hAnsi="Quicksand" w:cs="Quicksand"/>
                <w:b w:val="0"/>
                <w:bCs w:val="0"/>
                <w:lang w:val="vi-VN"/>
              </w:rPr>
              <w:t xml:space="preserve">  Hệ thống theo dõi thông tin nhân viên, chấm công và tính lương.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test scenario theo yêu cầu của BA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Thực hiện kiểm thử thủ công trên nhiều trình duyệt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Ghi log lỗi chi tiết và theo dõi tiến độ xử lý</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hệ thống đăng ký khóa học trực tuyến (QA Engineer, EduPro) 2022</w:t>
            </w:r>
          </w:p>
          <w:p>
            <w:pPr>
              <w:rPr>
                <w:rFonts w:hint="default" w:ascii="Quicksand" w:hAnsi="Quicksand" w:cs="Quicksand"/>
                <w:b w:val="0"/>
                <w:bCs w:val="0"/>
                <w:lang w:val="vi-VN"/>
              </w:rPr>
            </w:pPr>
            <w:r>
              <w:rPr>
                <w:rFonts w:hint="default" w:ascii="Quicksand" w:hAnsi="Quicksand" w:cs="Quicksand"/>
                <w:b w:val="0"/>
                <w:bCs w:val="0"/>
                <w:lang w:val="vi-VN"/>
              </w:rPr>
              <w:t xml:space="preserve">  Dự án triển khai nền tảng học trực tuyến với hơn 10.000 học viên đăng ký mỗi tháng.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test case cho toàn bộ quy trình đăng ký và thanh toán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thử tích hợp giữa frontend và backend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bug và phối hợp với team dev để xác nhận fix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kiểm thử tự động cho website bất động sản (Automation Tester, PropTech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Dự án cải tiến website bất động sản với hàng trăm ngàn lượt truy cập/ngày.</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chức năng hệ thống và lựa chọn test case để tự động hóa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Selenium để viết testcase cho chức năng tìm kiếm và đăng tin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tự động sau mỗi lần chạy test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hiệu năng hệ thống quản lý điểm thi (Performance Tester, SmartEdu) 2021</w:t>
            </w:r>
          </w:p>
          <w:p>
            <w:pPr>
              <w:rPr>
                <w:rFonts w:hint="default" w:ascii="Quicksand" w:hAnsi="Quicksand" w:cs="Quicksand"/>
                <w:b w:val="0"/>
                <w:bCs w:val="0"/>
                <w:lang w:val="vi-VN"/>
              </w:rPr>
            </w:pPr>
            <w:r>
              <w:rPr>
                <w:rFonts w:hint="default" w:ascii="Quicksand" w:hAnsi="Quicksand" w:cs="Quicksand"/>
                <w:b w:val="0"/>
                <w:bCs w:val="0"/>
                <w:lang w:val="vi-VN"/>
              </w:rPr>
              <w:t xml:space="preserve">  Hệ thống phục vụ nhập điểm và xuất bảng điểm của hơn 50 trường trung học.</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JMeter để mô phỏng truy cập đồng thời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Đo thời gian phản hồi API và xác định bottleneck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hóa dữ liệu kiểm thử và cấu hình JMeter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API hệ thống thương mại điện tử (QA Engineer, EcomX) 2023</w:t>
            </w:r>
          </w:p>
          <w:p>
            <w:pPr>
              <w:rPr>
                <w:rFonts w:hint="default" w:ascii="Quicksand" w:hAnsi="Quicksand" w:cs="Quicksand"/>
                <w:b w:val="0"/>
                <w:bCs w:val="0"/>
                <w:lang w:val="vi-VN"/>
              </w:rPr>
            </w:pPr>
            <w:r>
              <w:rPr>
                <w:rFonts w:hint="default" w:ascii="Quicksand" w:hAnsi="Quicksand" w:cs="Quicksand"/>
                <w:b w:val="0"/>
                <w:bCs w:val="0"/>
                <w:lang w:val="vi-VN"/>
              </w:rPr>
              <w:t xml:space="preserve">  Ứng dụng bán hàng online với tích hợp cổng thanh toán và vận chuyển tự động.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script kiểm thử API bằng Postman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test collection để chạy định kỳ qua Newman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API kiểm thử với CI pipeline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
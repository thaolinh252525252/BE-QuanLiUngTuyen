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DevOps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Nguyễn Hà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trở thành một kỹ sư DevOps toàn diện, có khả năng làm việc đa nền tảng từ cloud đến on-premises, biết tối ưu chi phí hạ tầng, đảm bảo uptime cao và hỗ trợ các team phát triển vận hành linh hoạt hơn.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02/10/1993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0347358787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Kỹ thuật phần mềm tại Đại học FPT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Systemd  Process Management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Trồng cây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Tham gia cộng đồng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Trần Văn Hùng (DevOps Manager - Công ty CloudBase) - hung.tran@cloudbase.vn - 0909090909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Phạm Ngọc Hà (Senior SRE - Công ty SafeDeploy) - ha.pham@safedeploy.vn - 0988999000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Quỳnh (CTO - Công ty DevSolutions) - quynh.nguyen@devsolutions.vn - 0911222333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Lưu Hồng Nhung (Giám sát triển khai hệ thống - Công ty NetBase) - nhung.luu@netbase.vn - 0922999444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Văn Minh (Lead Platform Engineer - Công ty FinOps) - minh.le@finops.vn - 0933444555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DevOps Intern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SmartCode (2018-2019)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triển khai các job tự động kiểm tra mã nguồn với GitLab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Tìm hiểu và áp dụng mô hình CI/CD cho ứng dụng nội bộ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Học và hỗ trợ cấu hình server, domain, SSL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Tự động hóa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TechBase Solution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Kubernetes để quản lý hệ thống microservices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script Python và Bash để tự động hoá thao tác triển khai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log bằng ELK Stack và xử lý sự cố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Junior DevOps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FinCloud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Quản lý cấu hình máy chủ Linux và tối ưu hiệu suất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dịch vụ trên Docker và cấu hình Nginx reverse proxy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Hỗ trợ team phát triển trong môi trường staging  production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System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GlobalDev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hạ tầng cloud trên AWS với auto scaling và load balancing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Tạo file playbook Ansible để chuẩn hóa môi trường dev/test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sự cố và nâng cấp bảo mật định kỳ cho hệ thống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CEO khen thưởng vì giảm downtime hệ thống xuống dưới 1%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kỹ sư đóng góp nổi bật trong việc tối ưu tài nguyên hạ tầng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DevOps Engineer có phản hồi hệ thống nhanh nhất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Nhân sự nổi bật trong dự án triển khai CI/CD toàn công 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Kỹ sư DevOps xuất sắc nhất quý IV tại Công ty TechOps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Infrastructure as Code with Ansible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trình bày tại hội thảo sinh viên Cisco tại Cisco Networking Academy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Trình bày đề tài 'Tối ưu mạng doanh nghiệp với định tuyến OSPF'.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Mô phỏng thử nghiệm trên Packet Tracer và triển khai thực tế mini-lab.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Thảo luận và chia sẻ các rủi ro bảo mật mạng hiện nay.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Thiết lập hệ thống giám sát tập trung (DevOps Engineer, RetailTech)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Tăng cường khả năng giám sát và cảnh báo của toàn bộ hệ thống dịch vụ chạy trong Docker.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Prometheus để thu thập metric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Grafana với alert rule theo CPU, RAM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Gửi cảnh báo qua Slack và email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
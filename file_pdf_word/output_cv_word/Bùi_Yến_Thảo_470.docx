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Yến Thảo</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học hỏi và áp dụng kiểm thử hiệu năng (Performance Testing) với JMeter, giúp hệ thống ổn định khi chịu tải lớn và đáp ứng yêu cầu người dùng cuối.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17/02/1986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0902543488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Selenium WebDriver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Performance Testing với JMeter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Manual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Postman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hội thảo hạ tầng trên YouTube</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podcast về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Lắp ráp phần cứng PC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 thiên nhiên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Ngọc Bích (Lead Tester - Công ty QA Zone) - bich.le@qazone.vn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Nam (Scrum Master - Công ty AgileLab) - nam.le@agilelab.vn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Hữu Tuấn (Technical Project Manager - Công ty CodeWay) - tuan.nguyen@codeway.vn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(Quality Director - Công ty FinQuality) - kien.ho@finquality.vn - 0909888777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khen thưởng vì hỗ trợ triển khai kiểm thử tự động CI/CD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kiểm thử được đánh giá cao bởi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Nhất cuộc thi kiểm thử phần mềm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Automation Testing with Selenium WebDriver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ISTQB Certified Tester – Foundation Level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REST API Testing with REST Assured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Katalon Studio Automation – Katalon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chuyển đổi số tại Trường Đại học CNTT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hệ thống quản lý sinh viên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dữ liệu từ hệ thống cũ chuyển sang không bị lỗi.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hướng dẫn sử dụng dành cho cán bộ và giảng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QA nội bộ tại Dự án Hệ thống hỗ trợ học tập trực tuyến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tính năng chấm điểm tự động và xuất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vai người dùng cuối để kiểm tra trải nghiệm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Ghi nhận phản hồi và đề xuất cải tiến cho nhóm phát triển.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
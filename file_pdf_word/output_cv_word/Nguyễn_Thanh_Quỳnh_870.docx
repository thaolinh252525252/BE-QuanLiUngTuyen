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Thanh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26/06/1999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0904685198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
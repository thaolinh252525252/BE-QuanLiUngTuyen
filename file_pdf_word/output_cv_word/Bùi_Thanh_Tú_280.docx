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Thanh Tú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mục tiêu làm việc trong nhóm R AI chuyên nghiệp, nơi tôi có thể phối hợp với các nhà khoa học dữ liệu và kỹ sư phần mềm để phát triển sản phẩm mang tính đột phá.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20/06/1996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0389602061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và Kỹ thuật dữ liệu tại Đại học VinUni  - Toán – Tin ứng dụng tại Đại học Khoa học Tự nhiên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PyTorch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Natural Language Processing (NLP)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Deep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Model Evaluation  Tuning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Machine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Quốc Hưng (Senior AI Engineer - Công ty EcomAI) - hung.trinh@ecomai.vn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đóng góp cho dự án nhận diện khuôn mặt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'Kỹ sư học máy tận tâm' trong dự án triển khai AI quy mô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mô hình AI dự đoán rủi ro tín dụng tổ chức bởi ngân hàng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Azure AI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AI4VN tại Diễn đàn Trí tuệ Nhân tạo Việt Nam (AI4VN)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triển khai hệ thống demo AI tại gian hàng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Trực tiếp giới thiệu ứng dụng nhận diện khuôn mặt thời gian thực cho khách tham quan.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truyền thông kỹ thuật trước và sau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AI cộng đồng tại Vietnam OpenAI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chú thích dữ liệu âm thanh tiếng Việt cho mô hình chuyển giọng nói thành văn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mô tả pipeline xử lý dữ liệu đầu vào trước khi huấn luyện.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các mô hình pre-trained của HuggingFace và tổng hợp kết quả benchmark.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thi AI Hackathon tại Hội Sinh viên Kỹ thuật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chọn đề tài liên quan đến phân loại hình ảnh thực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thiện hiệu năng mô hình CNN trên tập dữ liệu tự thu thập.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đội thi giành giải nhì toàn quốc trong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
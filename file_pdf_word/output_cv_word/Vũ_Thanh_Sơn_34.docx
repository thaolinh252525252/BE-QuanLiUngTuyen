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Thanh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backend developer có tư duy hướng sản phẩm: hiểu nhu cầu người dùng, đề xuất cải tiến hợp lý và có khả năng phối hợp chặt chẽ với Product Owner và UI/UX Designer để triển khai đúng ý tưởng sản phẩm.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16/11/1993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0765314733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GraphQL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Thị Thảo (Trưởng nhóm Kiểm thử - Công ty TestLab) - thao.do@testlab.vn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Hậu (Senior Backend Engineer - Công ty Usolab) - hau.trinh@usolab.vn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Võ Thị Lan (HRBP Tech - Công ty BizTech) - lan.vo@biztech.vn - 0988000999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Thu Giang (Quản lý đào tạo - Trung tâm TekTrain) - giang.nguyen@tektrain.vn - 0966888777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Hưng (Tech Lead - Công ty InnoTech) - hung.nguyen@innotech.vn - 0909000111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Fullstack Developer (Python)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CloudApp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REST API backend với Flask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frontend đơn giản với Jinja2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CI/CD dùng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Backend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EduCloud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backend cho hệ thống học trực tuyến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thanh toán trực tuyến và xác thực OAuth2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lỗi và cải thiện hiệu suất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SmartLearn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chức năng báo cáo và thống kê học tập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logic business cho bài kiểm tra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với các nền tảng bên thứ ba qua 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TechFlow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API RESTful sử dụng Django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frontend để kết nối và kiểm thử tính năng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unit test và tạo tài liệu kỹ thuật chi tiết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NextSoft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module quản lý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áp dụng Django ORM cho các thao tác CSDL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xử lý bug và bảo trì codebase hiện tại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Professional Certificate in Python Programming – edX (ĐH Harvard)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Testing với Pytest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kết hợp PostgreSQL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Full-Stack Web Development with Python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Đồng sáng lập dự án cộng đồng tại Dự án OpenCVN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Khởi xướng ý tưởng tạo thư viện hỗ trợ sinh viên tạo CV bằng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phát triển phần mềm mã nguồn mở trên GitHub.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hướng dẫn cách sử dụng và đóng góp mã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Ban kỹ thuật tại Hội Sinh viên Khoa CNTT (2018 - 2019)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website thông báo sự kiện và đăng ký trực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trị server sinh viên sử dụng chung (LAMP Stack).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tài liệu hướng dẫn sử dụng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tại Cộng đồng Code4Good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quản lý học viên cho một trung tâm dạy nghề miễn phí.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API bằng Django để đồng bộ hóa dữ liệu người dùng.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hệ thống hoạt động ổn định và dễ sử dụng cho người vận hành không chuyên.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lập trình Python tại Công ty Startup Công nghệ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crawl dữ liệu từ website việc làm.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việc với BeautifulSoup và Requests để xử lý HTML.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họp kỹ thuật hàng tuần để cập nhật tiến độ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phát triển mã nguồn mở tại Python Open Source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phát triển và bảo trì một thư viện xử lý chuỗi dữ liệu bằng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viết tài liệu hướng dẫn sử dụng cho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Review mã nguồn và hỗ trợ xử lý lỗi do người dùng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Cổng thông tin nội bộ doanh nghiệp (Fullstack Python Developer, BizCorp)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Nền tảng lưu trữ tài liệu, trao đổi nội bộ và thông báo cho nhân viên công ty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đăng nhập SSO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module chat nội bộ bằng WebSocket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Flask kết hợp ReactJS để phát triển frontend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
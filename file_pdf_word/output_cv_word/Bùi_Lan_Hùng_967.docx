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DevOps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Bùi Lan Hùng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trở thành chuyên gia CI/CD, có khả năng tư vấn, xây dựng và duy trì các quy trình phát triển phần mềm theo tiêu chuẩn Agile/DevOps cho các doanh nghiệp công nghệ đang phát triển nhanh.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08/03/1999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0832915852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An toàn thông tin tại Học viện Kỹ thuật Mật mã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Python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Networking cơ bản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hackathon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Học ngoại ngữ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Quỳnh (CTO - Công ty DevSolutions) - quynh.nguyen@devsolutions.vn - 0911222333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Mỹ Duyên (Quản lý kỹ thuật - Công ty NextInfra) - duyen.tran@nextinfra.vn - 0933111222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DevOps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CloudOps Việt Nam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duy trì pipeline CI/CD sử dụng Jenkins và GitLab CI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Quản lý hạ tầng AWS sử dụng Terraform và Ansible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hệ thống giám sát hiệu năng với Prometheus và Grafana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DevOps Engineer có phản hồi hệ thống nhanh nhất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sự nổi bật trong dự án triển khai CI/CD toàn công 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Google Cloud Professional DevOps Engineer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Quản trị Hạ tầng Mạng tại Công ty NetLink Việt Nam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giám sát và bảo trì hệ thống mạng WAN/Internet của doanh nghiệp.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backup cấu hình định kỳ cho thiết bị Cisco.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Kiểm tra tín hiệu mạng và hỗ trợ xử lý sự cố Layer 2/3.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câu lạc bộ Hệ thống Mạng tại CLB NetworkTech - Đại học Giao thông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workshop hướng dẫn cấu hình VLAN, trunking trên switch Cisco.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phòng lab mô phỏng mạng nội bộ bằng GNS3.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thực hành chia subnet và định tuyến tĩnh.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triển khai mạng nội bộ tại Phòng CNTT - Đại học Bách Khoa (2020 - 2022)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thiết kế sơ đồ mạng cho các phòng ban của trường.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 công, đi dây, lắp đặt thiết bị chuyển mạch, bộ định tuyến.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Cấu hình cơ bản mạng LAN, DHCP, NAT cho các khu vực giảng đường.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Cải tiến hệ thống log tập trung với ELK Stack (DevOps Engineer, FinSight)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Giúp đội phát triển dễ dàng truy vết lỗi bằng hệ thống log phân tích thời gian thực.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Cài đặt Elasticsearch, Logstash và Kibana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log từ container Docker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dashboard hiển thị lỗi theo mức độ và nguồn phát sinh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
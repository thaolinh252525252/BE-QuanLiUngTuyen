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Nga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đào tạo và thực hành kiểm thử bảo mật cơ bản (Security Testing), đảm bảo ứng dụng không tồn tại các lỗ hổng phổ biến như SQL Injection, XSS,...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08/08/1984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0762403020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Automation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podcast về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
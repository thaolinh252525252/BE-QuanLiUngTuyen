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Hoàng Trang Tú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làm việc trong môi trường startup về AI, nơi tôi có thể vừa học, vừa làm, đóng góp ý tưởng mới và triển khai sản phẩm nhanh chóng đến tay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24/02/1996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0733951542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và Kỹ thuật dữ liệu tại Đại học VinUni  - Kỹ thuật máy tính tại Đại học Công nghệ Thông tin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TensorFlow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Xử lý ngôn ngữ tiếng Việt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Deploy model với FastAPI / Flask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Quốc Bảo (CTO - Công ty VisionTech) - bao.le@visiontech.vn - 0944333555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Hồng Ánh (AI Project Manager - Công ty DataInsight) - anh.nguyen@datainsight.vn - 0909222333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Kim Yến (Data Science Manager - Công ty BigData Lab) - yen.le@bigdatalab.vn - 0933666999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Hoàng Long (Head of AI - Công ty SmartVision) - long.nguyen@smartvision.vn - 0908111222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Tùng (Lead Data Scientist - Công ty FinAI) - tung.pham@finai.vn - 0933777888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Scientist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dữ liệu hành vi người dùng từ hệ thống e-commerce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loại sản phẩm yêu thích bằng Logistic Regression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dữ liệu với Matplotlib và Seaborn để báo cáo cho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AI xuất sắc nhất quý II tại Công ty SmartVision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Nhận giải 'Mô hình AI hiệu quả nhất' tại Hackathon ngành tài chính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AI for Everyone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Computer Vision with TensorFlow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Applied Data Science with Python – University of Michigan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with Python – IBM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TensorFlow Developer Certificate – Google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AI ứng dụng tại Phòng thí nghiệm AI, ĐH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Nghiên cứu mô hình học sâu (deep learning) áp dụng vào nhận dạng hình ảnh y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huấn luyện mô hình CNN trên dữ liệu ảnh chụp X-quang và MRI.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Công bố 1 bài báo khoa học tại hội thảo quốc gia về AI năm 2022.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
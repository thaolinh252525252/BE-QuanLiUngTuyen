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Thành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khả năng viết mã theo nguyên tắc SOLID, sử dụng tốt các mẫu thiết kế và áp dụng kiến trúc hướng domain (DDD) trong các dự án lớn có nhiều nghiệp vụ phức tạp.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09/06/1992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0927613821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Hạnh (HR Manager - Công ty SmartDev) - hanh.pham@smartdev.vn - 0967999444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Tuấn Linh (Giám đốc sản phẩm - Công ty AlphaDev) - linh.dang@alphadev.vn - 0955666444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Full-Stack Web Development with Python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Backend Architecture in Python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Thiết kế hệ thống bằng Python – Educative.io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Python 3 Programming Specialization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for AI Engineers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
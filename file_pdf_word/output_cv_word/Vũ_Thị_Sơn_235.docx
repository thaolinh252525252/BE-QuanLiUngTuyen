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Thị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26/02/1996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0836303763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 / 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JavaScript (ES6+)</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Progressive Web Apps (PWA) Development – Google Developers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phát triển giao diện dự án mã nguồn mở tại Open Source UI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giao diện web bằng React cho trang quản lý nội dung.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sửa lỗi hiển thị trên nhiều trình duyệt (cross-browser compatibility).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review code và cải tiến hiệu năng render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
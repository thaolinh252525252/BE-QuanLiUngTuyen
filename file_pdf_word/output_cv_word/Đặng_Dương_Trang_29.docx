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Dương Trang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sâu hơn về kiểm thử phần mềm, không chỉ viết unit test mà còn xây dựng test coverage báo cáo, viết integration test mô phỏng các tương tác phức tạp giữa các service nội bộ dùng Python.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20/02/1990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0898709611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Tôn Đức Thắng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Flask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Problem Solving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Unit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Thu Giang (Quản lý đào tạo - Trung tâm TekTrain) - giang.nguyen@tektrain.vn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Phân tích Dữ liệu bằng Python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Testing với Pytest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Professional Certificate in Python Programming – edX (ĐH Harvard)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Django Web Development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Python for Web Development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lập trình Python tại Công ty Startup Công nghệ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crawl dữ liệu từ website việc làm.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với BeautifulSoup và Requests để xử lý HTML.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họp kỹ thuật hàng tuần để cập nhật tiến độ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
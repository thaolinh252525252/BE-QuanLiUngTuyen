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Thu Thu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phát triển chuyên sâu trong lĩnh vực phân tích dữ liệu bằng cách ứng dụng các công cụ hiện đại như BigQuery, Tableau và Python để xây dựng hệ thống báo cáo động và hỗ trợ ra quyết định kịp thời.</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22/02/1999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0809712995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Phân tích và Quản lý dữ liệu tại Đại học Phenikaa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Tableau</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A/B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Critical Thinking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Data Visualization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Hùng (Lead Data Analyst - Công ty FinData) - hung.tran@findata.vn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TechCommerce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hành vi người dùng trên nền tảng TMĐT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trên Google Data Studio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Đề xuất cải tiến quy trình bán hàng dựa trên dữ liệu thống kê</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Báo cáo và Dữ liệu</w:t>
            </w:r>
            <w:r>
              <w:rPr>
                <w:rFonts w:hint="default" w:ascii="Quicksand" w:hAnsi="Quicksand" w:cs="Quicksand"/>
                <w:color w:val="auto"/>
                <w:sz w:val="20"/>
                <w:szCs w:val="20"/>
              </w:rPr>
              <w:t xml:space="preserve"> tại Công ty Dịch vụ Ngân hàng Số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báo cáo doanh thu và chi phí bằng Python và Excel VBA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Trích xuất dữ liệu từ hệ thống giao dịch bằng SQL Server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Trình bày báo cáo định kỳ và giải thích biến động số liệu cho ban điều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Công ty InsightPlus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Thu thập và làm sạch dữ liệu từ hệ thống ERP để phân tích hiệu suất vận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trực quan trên Power BI phục vụ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các phòng ban để định nghĩa KPI và quy trình đo lường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dashboard KPI toàn công ty trước thời hạn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Nhân viên truyền cảm hứng về tư duy dữ liệu trong toàn bộ công 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Excel to MySQL: Analytic Techniques for Business – Duke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SQL for Data Science – University of California, Davis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Data Analytics Bootcamp Certificate – General Assembly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Applied Data Science with Python Specialization – University of Michigan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Google Data Analytics Professional Certificate – Google/Coursera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workshop tại DataCamp tại Việt Nam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chủ đề 'Trực quan hóa dữ liệu với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tạo báo cáo tương tác từ dữ liệu tài chính.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lựa chọn công cụ phân tích phù hợp mục tiêu nghề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đoán tỷ lệ bỏ học dựa trên dữ liệu học sinh (Data Analyst, EduData Lab)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dữ liệu học tập và hành vi để dự báo nguy cơ học sinh bỏ học sớm.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hành vi học tập từ hệ thống LMS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logistic regression với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Trực quan hóa nhóm học sinh có nguy cơ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hành vi khách hàng mua sắm trực tuyến (Data Analyst, EcomX)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phân tích dữ liệu từ 1 triệu lượt truy cập website nhằm tối ưu hóa tỷ lệ chuyển đổi mua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làm sạch dữ liệu hành vi từ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cụm khách hàng bằng KMeans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theo dõi chuyển đổi theo thiết bị và khung giờ</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phân tích dữ liệu nhân sự nội bộ (Chuyên viên phân tích dữ liệu, HR DataWorks)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giúp phòng nhân sự đánh giá hiệu quả làm việc và tỉ lệ nghỉ việc của nhân viên theo thời gian.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từ phần mềm chấm công và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xu hướng nghỉ việc theo phòng ban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động hỗ trợ quyết định giữ chân nhân tài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giám sát hiệu suất kinh doanh (Phân tích dữ liệu  trực quan hóa, BizDashboard)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báo cáo động theo thời gian thực cho ban lãnh đạo doanh nghiệp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dashboard bằng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dữ liệu từ hệ thống CRM và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truy vấn SQL để cải thiện tốc độ hiển thị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
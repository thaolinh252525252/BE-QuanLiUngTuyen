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An toàn Thông tin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Vũ Quỳnh Nam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đặt mục tiêu học và ứng dụng các phương pháp bảo mật hệ thống mạng như IDS/IPS, VLAN, Firewall rules, VPN để phòng ngừa và ngăn chặn các cuộc tấn công có chủ đích vào hạ tầng CNTT.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02/11/1995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0941563849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Khoa học máy tính tại Đại học Quốc tế – ĐHQG TP.HCM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Web Application Security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Incident Response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Zero Trust Architecture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Burp Suite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Bash Scripting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Thử nghiệm công nghệ mới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cộng đồng lập trình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Chơi đàn guitar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Đỗ Minh Tiến (Head of Cloud Security – CloudBase VN) - tien.do@cloudbase.vn - 0911555666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Lê Thị Huyền (Giám đốc An ninh Thông tin (CISO) – CloudSecure Corp) - huyen.le@cloudsecure.vn - 0912888999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Cybersecurity Specialist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FinSec Việt Nam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Đánh giá lỗ hổng định kỳ bằng Nessus và viết báo cáo khuyến nghị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Kiểm thử bảo mật ứng dụng web nội bộ theo tiêu chuẩn OWASP Top 10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xác thực hai yếu tố (2FA) cho hệ thống ERP và email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Security Analyst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CyberDefense Việt Nam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Giám sát hệ thống IDS/IPS Snort và xử lý cảnh báo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quy trình phản hồi sự cố theo chuẩn NIST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Phối hợp bộ phận phát triển ứng dụng tích hợp SAST/DAST vào CI/CD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Nhân viên triển khai SIEM hiệu quả nhất tại bộ phận bảo mật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Vinh danh cá nhân đóng góp nhiều nhất cho hệ thống cảnh báo an ninh mạng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Top 3 kỹ sư có đóng góp lớn nhất vào chương trình bảo vệ dữ liệu khách hàng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nhất cuộc thi 'Capture The Flag' toàn quốc do VietCyber tổ chức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vì phát hiện sớm lỗ hổng bảo mật nghiêm trọng trong hệ thống email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AWS Certified Security – Specialty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CompTIA PenTest+ – CompTIA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Certified Information Systems Security Professional (CISSP) – ISC²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CompTIA Security+ – CompTIA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câu lạc bộ An toàn thông tin tại CLB Sinh viên An ninh mạng - Học viện Kỹ thuật Mật mã (2020 - 2022)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các buổi workshop về bảo mật Wi-Fi, DNS spoofing.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thi đấu CTF nội bộ và luyện tập giải bài reversing.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tài liệu và tổng hợp hướng dẫn học về pentest.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Diễn giả khách mời tại Hội thảo 'CyberSec Career Day' (2023)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Trình bày lộ trình nghề nghiệp dành cho kỹ sư An toàn Thông tin.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kinh nghiệm thực tế về triển khai hệ thống SIEM.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Tư vấn sinh viên về định hướng chuyên sâu Red Team và Blue Team.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hỗ trợ khóa học CEH tại CyberSecurity Training Center (2023)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Chuẩn bị máy ảo tấn công và phòng thủ trong lab CEH.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học viên trong các bài thực hành hands-on.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Giải đáp thắc mắc về công cụ nmap, wireshark, metasploit.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Đánh giá bảo mật ứng dụng web nội bộ (Pentester, SecureCode Labs)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Thực hiện kiểm thử xâm nhập cho các ứng dụng web nội bộ nhằm xác định và khắc phục lỗ hổng OWASP Top 10.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Burp Suite, Nikto, OWASP ZAP để phân tích lỗ hổng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báo cáo phân tích và hướng dẫn khắc phục chi tiết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Hỗ trợ đội phát triển sửa lỗi và tái kiểm tra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Tự động hóa kiểm tra cấu hình bảo mật hệ thống (DevSecOps Engineer, DevShield)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công cụ nội bộ dùng Python và Bash để kiểm tra định kỳ các cấu hình sai lệch và gửi báo cáo cho quản lý.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Phân tích các tiêu chuẩn cấu hình an toàn cho Linux server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script kiểm tra các thiết lập quan trọng (sudo, ssh, firewall)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Gửi báo cáo HTML qua email mỗi tuần tự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Triển khai hệ thống phát hiện xâm nhập mạng nội bộ (IDS) (Security Engineer, CyberDefense Việt Nam)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hệ thống Snort IDS để giám sát và cảnh báo các mối đe dọa trong mạng nội bộ của doanh nghiệp.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Cài đặt và cấu hình Snort trên server Ubuntu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Snort với hệ thống cảnh báo nội bộ qua email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đội vận hành đọc log và phản hồi sự cố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Bảo mật hệ thống cloud AWS (Cloud Security Engineer, CloudGuard Asia)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Đánh giá và cải thiện bảo mật cho hệ thống web triển khai trên hạ tầng AWS.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lập IAM theo nguyên tắc phân quyền tối thiểu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Kích hoạt CloudTrail và cảnh báo hoạt động bất thường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Kiểm tra cấu hình S3 bucket, RDS và các dịch vụ công khai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
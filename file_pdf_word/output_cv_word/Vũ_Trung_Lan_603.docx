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Vũ Trung Lan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một kỹ sư DevOps toàn diện, có khả năng làm việc đa nền tảng từ cloud đến on-premises, biết tối ưu chi phí hạ tầng, đảm bảo uptime cao và hỗ trợ các team phát triển vận hành linh hoạt hơn.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14/01/1980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0729142142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nhúng và IoT tại Đại học Tôn Đức Thắng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Nginx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Azure DevOps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Monitoring (Prometheus, Grafana)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Terraform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Duyên (Quản lý kỹ thuật - Công ty NextInfra) - duyen.tran@nextinfra.vn - 0933111222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Phạm Ngọc Hà (Senior SRE - Công ty SafeDeploy) - ha.pham@safedeploy.vn - 0988999000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Quỳnh (CTO - Công ty DevSolutions) - quynh.nguyen@devsolutions.vn - 0911222333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Văn Hùng (DevOps Manager - Công ty CloudBase) - hung.tran@cloudbase.vn - 0909090909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Đặng Hữu Tài (Infrastructure Architect - Công ty TechGrid) - tai.dang@techgrid.vn - 0944333222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CloudOps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duy trì pipeline CI/CD sử dụng Jenkins và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hạ tầng AWS sử dụng Terraform và Ansible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giám sát hiệu năng với Prometheus và Grafana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kỹ sư đóng góp nổi bật trong việc tối ưu tài nguyên hạ tầng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triển khai hệ thống Kubernetes production ổn định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CEO khen thưởng vì giảm downtime hệ thống xuống dưới 1%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DevSecOps Fundamentals – Open Security Training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Kubernetes Administrator (CKA) – Linux Foundation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Monitoring Systems with Prometheus and Grafana – Pluralsight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Hệ thống Mạng tại CLB NetworkTech - Đại học Giao thông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workshop hướng dẫn cấu hình VLAN, trunking trên switch Cisco.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phòng lab mô phỏng mạng nội bộ bằng GNS3.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thực hành chia subnet và định tuyến tĩnh.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Hướng dẫn viên thực hành lab mạng tại Trung tâm đào tạo ITLab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sử dụng thiết bị thật để cấu hình LAN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thi thử mô phỏng CCNA với GNS3/Packet Tracer.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thực hành triển khai hệ thống WiFi campus.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Tham gia dự án chuyển đổi hạ tầng mạng doanh nghiệp tại Công ty Phần mềm MTech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Tái cấu trúc toàn bộ hệ thống mạng nội bộ từ layer 2 sang layer 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firewall và phân vùng mạng theo chức năng.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kiểm thử failover và dự phòng hệ thống mạng chính.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thi đấu esport LAN tại Sự kiện GameZone Arena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hạ tầng mạng LAN ổn định cho 30+ máy tính thi đấu.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Giám sát băng thông và phân bổ IP tĩnh cho các đội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hệ thống load balancing để tránh nghẽn đường truyền.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tại triển lãm công nghệ tại TechExpo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mạng không dây cho khu trưng bày thiết bị IoT.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đội CNTT kiểm tra ổn định kết nối trình diễn trực tiếp.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quyết sự cố mạng tức thời trong thời gian diễn ra hội chợ.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Kubernetes cho hệ thống microservices (Kỹ sư Hạ tầng DevOps, CloudNext)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lập môi trường Kubernetes để chạy các dịch vụ độc lập, phục vụ hàng nghìn request mỗi giờ.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Cluster K8s trên GCP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Helm chart để quản lý cấu hình ứng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Prometheus và Grafana để theo dõi tài nguyên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triển khai hạ tầng bằng Terraform (Infrastructure Engineer, DevInfra)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hóa và tự động hóa việc tạo mới môi trường hạ tầng trên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file Terraform quản lý toàn bộ cấu trúc VPC, EC2, RDS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Terraform vào GitOps flow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hạ tầng bằng Terraform Plan và Apply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CI/CD cho ứng dụng nội bộ (DevOps Engineer, TechFlow)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hóa quy trình kiểm thử và triển khai phần mềm cho đội phát triển backend.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CI/CD với GitLab CI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kiểm thử tự động bằng Pytest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staging environment trên AWS EC2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Cải tiến hệ thống log tập trung với ELK Stack (DevOps Engineer, FinSight)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Giúp đội phát triển dễ dàng truy vết lỗi bằng hệ thống log phân tích thời gian thực.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Elasticsearch, Logstash và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log từ container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hiển thị lỗi theo mức độ và nguồn phát sinh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Thiết lập hệ thống giám sát tập trung (DevOps Engineer, RetailTech)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Tăng cường khả năng giám sát và cảnh báo của toàn bộ hệ thống dịch vụ chạy trong Docker.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Prometheus để thu thập metric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Grafana với alert rule theo CPU, RAM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qua Slack và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
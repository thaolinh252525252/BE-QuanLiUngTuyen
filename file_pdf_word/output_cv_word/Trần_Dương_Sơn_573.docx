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Dương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phát triển năng lực vận hành và giám sát hệ thống hạ tầng lớn trên nền tảng cloud như AWS, Azure hoặc GCP, sử dụng kết hợp các công cụ như Terraform và Ansible để đảm bảo cấu hình đồng nhất, dễ mở rộng và dễ bảo trì.</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16/03/1990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0325655807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tại Học viện Công nghệ Bưu chính Viễn thông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AWS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Duyên (Quản lý kỹ thuật - Công ty NextInfra) - duyen.tran@nextinfra.vn - 0933111222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Ngọc Hà (Senior SRE - Công ty SafeDeploy) - ha.pham@safedeploy.vn - 0988999000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(DevOps Manager - Công ty CloudBase) - hung.tran@cloudbase.vn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Hữu Tài (Infrastructure Architect - Công ty TechGrid) - tai.dang@techgrid.vn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CEO khen thưởng vì giảm downtime hệ thống xuống dưới 1%</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DevOps xuất sắc nhất quý IV tại Công ty TechOps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'Người tạo ảnh hưởng kỹ thuật' tại hội thảo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sự nổi bật trong dự án triển khai CI/CD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DevSecOps Fundamentals – Open Security Training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Kubernetes Administrator (CKA) – Linux Foundation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Monitoring Systems with Prometheus and Grafana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DevOps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dự án chuyển đổi hạ tầng mạng doanh nghiệp tại Công ty Phần mềm MTech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Tái cấu trúc toàn bộ hệ thống mạng nội bộ từ layer 2 sang layer 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firewall và phân vùng mạng theo chức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kiểm thử failover và dự phòng hệ thống mạng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bảo trì hệ thống camera an ninh tại Công ty Bảo vệ Thăng Long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kết nối mạng cho hệ thống camera IP ở văn phòng và kho.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port forwarding để giám sát từ xa qua internet.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tra lỗi thiết bị và khắc phục tình trạng mất kết nối.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Hệ thống Mạng tại CLB NetworkTech - Đại học Giao thông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workshop hướng dẫn cấu hình VLAN, trunking trên switch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phòng lab mô phỏng mạng nội bộ bằng GNS3.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hành chia subnet và định tuyến tĩnh.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
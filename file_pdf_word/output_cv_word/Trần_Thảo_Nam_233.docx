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Thảo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kết hợp kỹ năng phân tích định lượng với trực quan hóa nâng cao để xây dựng hệ thống dashboard giúp ban lãnh đạo theo dõi hiệu quả hoạt động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02/06/1990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0927830446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Critical Thinking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Excel nâng cao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
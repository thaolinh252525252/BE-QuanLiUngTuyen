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Thanh Giang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trở thành chuyên gia CI/CD, có khả năng tư vấn, xây dựng và duy trì các quy trình phát triển phần mềm theo tiêu chuẩn Agile/DevOps cho các doanh nghiệp công nghệ đang phát triển nhanh.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13/03/1983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0859637953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Mạng máy tính và truyền thông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Infrastructure as Code (IaC)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ELK Stack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Kubernetes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Võ Thị Mai (DevOps Lead - Công ty AgileTech) - mai.vo@agiletech.vn - 0908000888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Ngọc Hà (Senior SRE - Công ty SafeDeploy) - ha.pham@safedeploy.vn - 0988999000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kỹ sư đóng góp nổi bật trong việc tối ưu tài nguyên hạ tầng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tiên phong triển khai monitoring tập trung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triển khai hệ thống Kubernetes production ổn định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DevOps xuất sắc nhất quý IV tại Công ty TechOps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Kubernetes Administrator (CKA) – Linux Foundation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DevOps Engineer – Professional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Docker Certified Associate (DCA)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Quản trị Hạ tầng Mạng tại Công ty NetLink Việt Nam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giám sát và bảo trì hệ thống mạng WAN/Internet của doanh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backup cấu hình định kỳ cho thiết bị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tín hiệu mạng và hỗ trợ xử lý sự cố Layer 2/3.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triển khai mạng nội bộ tại Phòng CNTT - Đại học Bách Khoa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sơ đồ mạng cho các phòng ban của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 công, đi dây, lắp đặt thiết bị chuyển mạch, bộ định tuyến.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cơ bản mạng LAN, DHCP, NAT cho các khu vực giảng đường.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trình bày tại hội thảo sinh viên Cisco tại Cisco Networking Academy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'Tối ưu mạng doanh nghiệp với định tuyến OSPF'.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Mô phỏng thử nghiệm trên Packet Tracer và triển khai thực tế mini-lab.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Thảo luận và chia sẻ các rủi ro bảo mật mạng hiện nay.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bảo trì hệ thống camera an ninh tại Công ty Bảo vệ Thăng Long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kết nối mạng cho hệ thống camera IP ở văn phòng và kho.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port forwarding để giám sát từ xa qua internet.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tra lỗi thiết bị và khắc phục tình trạng mất kết nối.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
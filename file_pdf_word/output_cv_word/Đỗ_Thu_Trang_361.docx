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Thu Trang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phát triển hệ thống pipeline training + serving hoàn chỉnh trên cloud, kết hợp với Kubernetes và Docker để đảm bảo khả năng mở rộng (scalability) và tính ổn định cao.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01/07/1989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0377238920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và Trí tuệ nhân tạo tại Đại học Phenikaa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MLOps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XGBoost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Google Colab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Keras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Ngọc Mai (Quản lý sản phẩm AI – TechX) - mai.vu@techx.vn - 0967888999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Xuân Hoàng (CTO – CloudAI) - hoang.trinh@cloudai.vn - 0911666777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Thu Hằng (Trưởng phòng Phân tích Dữ liệu – DataWave) - hang.tran@datawave.vn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xây dựng hệ thống phát hiện gian lận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Đóng góp nổi bật cho hệ thống gợi ý sản phẩm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with Classification and Vector Spaces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IBM Professional Certificate in Machine Learning – edX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Machine Learning Engineer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đồ án tốt nghiệp về học máy tại CLB Sinh viên AI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tiến mô hình dự đoán nhu cầu sản phẩm theo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áp dụng pipeline sklearn để tổ chức mã rõ ràng.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Giúp nhóm sinh viên đạt điểm cao nhất lớp với sản phẩm AI ứng dụng.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Trí tuệ Nhân tạo tại Đại học Quốc tế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Thường xuyên tổ chức buổi chia sẻ về học máy ứng dụng.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 project về phân loại hình ảnh thời trang.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khách mời doanh nghiệp chia sẻ ứng dụng AI trong sản xuất.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hội thảo sinh viên nghiên cứu ML tại Hội thảo AI4Students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phân tích hành vi khách hàng bằng clustering.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tiếp cận pipeline xử lý dữ liệu lớn với Spark MLlib.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Giao lưu và giải đáp các thắc mắc về sự khác biệt giữa ML và DL.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báo nhu cầu kho hàng thời gian thực (ML Engineer, LogiData)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báo số lượng hàng tồn kho theo ngày dựa trên dữ liệu lịch sử bán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ARIMA và Prophet để dự báo thời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hóa pipeline thu thập dữ liệu từ hệ thống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đến quản lý khi dự đoán thấp hơn ngưỡng an toàn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
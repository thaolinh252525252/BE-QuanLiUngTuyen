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Anh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nâng cao năng lực scripting với Bash và Python để tự động hóa các tác vụ vận hành phức tạp, từ đó giúp đội IT giảm tải công việc thủ công và tăng hiệu quả quản trị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17/09/1987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0888558856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Điện tử - Viễn thông tại Đại học Giao thông Vận tải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Infrastructure as Code (IaC)</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'Người tạo ảnh hưởng kỹ thuật' tại hội thảo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Monitoring Systems with Prometheus and Grafana – Pluralsight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
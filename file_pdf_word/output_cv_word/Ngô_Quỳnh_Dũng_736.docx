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Quỳnh Dũng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xây dựng các công cụ nội bộ giúp kiểm tra cấu hình bảo mật định kỳ, tự động hóa việc đánh giá lỗ hổng hệ thống và gửi báo cáo hàng tuần cho quản lý.</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07/12/1990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0825968538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Mạng máy tính và truyền thông dữ liệu tại Đại học Giao thông Vận tải  - An ninh mạng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Incident Response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Web Application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Thành Trung (Trưởng phòng An toàn Thông tin – Công ty AnToanTech) - trung.nguyen@antoantech.vn - 0908666777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Kiên (Pentest Team Lead – SecureTest Lab) - kien.trinh@securetest.vn - 0944222333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có đóng góp lớn nhất vào chương trình bảo vệ dữ liệu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Certified Ethical Hacker (CEH) – EC-Council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khóa học CEH tại CyberSecurity Training Center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máy ảo tấn công và phòng thủ trong lab CEH.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trong các bài thực hành hands-on.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thắc mắc về công cụ nmap, wireshark,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Hội thảo 'CyberSec Career Day'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lộ trình nghề nghiệp dành cho kỹ sư An toàn Thông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về triển khai hệ thống SIEM.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sinh viên về định hướng chuyên sâu Red Team và Blue Team.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
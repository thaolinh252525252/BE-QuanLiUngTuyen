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Minh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04/08/1996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0838139068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mạng tại Đại học FPT  - Khoa học máy tính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Server Administration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
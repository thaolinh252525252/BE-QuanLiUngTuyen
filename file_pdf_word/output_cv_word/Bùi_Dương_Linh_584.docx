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Dương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kết hợp kỹ năng phân tích dữ liệu và hiểu biết nghiệp vụ để trở thành cầu nối giữa bộ phận kỹ thuật và kinh doanh, giúp doanh nghiệp tối ưu quy trình và tăng hiệu quả hoạt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14/07/1981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0981549441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tại Đại học Kinh tế Quốc dân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
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Lan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các kỹ năng DevOps cho dữ liệu như CI/CD pipeline cho hệ thống ETL, quản lý version dữ liệu bằng DVC, và monitor hệ thống bằng Prometheus/Grafana.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08/08/2000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0321262878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BigQuery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Ngọc Trang (Senior Data Engineer - Công ty SmartRetail) - trang.do@smartretail.vn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bảo mật và chất lượng dữ liệu – Công ty InfosecData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tối ưu chi phí lưu trữ dữ liệu cloud – Công ty CloudData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nhân viên cải tiến hệ thống ETL tại SmartRetail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xử lý dữ liệu lớn trong cuộc thi nội bộ AI Challenge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Engineering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Data Analytics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nghiên cứu học thuật tại Khoa Công nghệ Thông tin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hóa dữ liệu nghiên cứu sinh viên từ nhiều năm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và tổng hợp xu hướng đăng ký môn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trình bày cho giảng viên hướng dẫn.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
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Thành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kết hợp kỹ thuật AI với IoT để xây dựng hệ thống cảnh báo thông minh trong công nghiệp, giúp doanh nghiệp tối ưu quy trình và tiết kiệm chi phí.</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18/09/1980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0871531188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tại Đại học Bách khoa Hà Nội  - Toán – Tin ứng dụng tại Đại học Khoa học Tự nhiên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 / Weights  Biases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Hoàng Long (Head of AI - Công ty SmartVision) - long.nguyen@smartvision.vn - 0908111222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Quốc Bảo (CTO - Công ty VisionTech) - bao.le@visiontech.vn - 0944333555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tại hội nghị nội bộ vì tối ưu pipeline huấn luyện giảm 30% thời gian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'Kỹ sư học máy tận tâm' trong dự án triển khai AI quy mô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Nhận giải 'Mô hình AI hiệu quả nhất' tại Hackathon ngành tài chính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Deep Learning Specialization – DeepLearning.AI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TensorFlow Developer Certificate – Google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Natural Language Processing Specialization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khóa học Machine Learning cơ bản tại Trung tâm Tin học UIT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làm quen với scikit-learn, pandas và numpy.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các thắc mắc về quá trình huấn luyện mô hình ML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và hệ thống máy chủ cho lớp học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AI4VN tại Diễn đàn Trí tuệ Nhân tạo Việt Nam (AI4VN)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triển khai hệ thống demo AI tại gian hàng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Trực tiếp giới thiệu ứng dụng nhận diện khuôn mặt thời gian thực cho khách tham quan.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truyền thông kỹ thuật trước và sau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
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Ngọc Khánh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nâng cao kỹ năng xử lý dữ liệu streaming sử dụng Kafka và Spark Structured Streaming để phục vụ các bài toán real-time như giám sát hành vi người dùng hoặc phát hiện gian lận.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19/04/1981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0765857296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- Cơ sở dữ liệu và khai phá dữ liệu tại Đại học Khoa học Tự nhiên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Google Cloud Platform (GCP)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 (S3, EMR, Glue)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Apache Kafka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NoSQL (MongoDB, Cassandra)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Thanh Hương (Data Operations Manager - Công ty ReportPro) - huong.pham@reportpro.vn - 0912111222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Phan Thành Tâm (Big Data Architect - Công ty LogiData) - tam.phan@logidata.vn - 0955111222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dữ liệu xuất sắc quý I tại Công ty DataBridge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bảo mật và chất lượng dữ liệu – Công ty InfosecData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'Dự án phân tích dữ liệu xuất sắc' tại FinData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viên cải tiến hệ thống ETL tại SmartRetail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Designing Data-Intensive Applications – O’Reilly Certification Program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Engineering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ETL and Data Pipelines with Shell, Airflow and Kafka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Data Engineering with dbt – dbt Labs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kỹ thuật dữ liệu tại Dự án E-Government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hệ thống thu thập dữ liệu hành chính từ nhiều bộ ngành.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kiểm tra chất lượng dữ liệu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pipeline đồng bộ dữ liệu hằng ngày với độ trễ thấp.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khóa học nền tảng kỹ sư dữ liệu tại Trung tâm Đào tạo CloudTech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triển khai hệ thống ingest dữ liệu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về xử lý dữ liệu song song với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về định hướng nghề nghiệp cho sinh viên muốn theo ngành data engineering.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'Big Data Architecture' tại Data Talks Vietnam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kiến trúc hệ thống thu thập và xử lý dữ liệu đa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ưu nhược điểm của Data Warehouse vs Data Lakehouse.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công cụ phổ biến như Airflow, dbt, Snowflake.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Realtime Analytics cho hệ thống bán lẻ toàn quốc (Big Data Engineer, Retail360)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xử lý dữ liệu bán hàng theo thời gian thực để hỗ trợ ra quyết định tức thì.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Kafka để thu thập dữ liệu từ các chi nhánh toàn quốc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streaming bằng Spark Structured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dữ liệu về Redshift và hiển thị trên dashboard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
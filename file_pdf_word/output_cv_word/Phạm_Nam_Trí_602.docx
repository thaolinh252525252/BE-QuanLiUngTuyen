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Nam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Dữ liệu chuyên nghiệp, có khả năng xây dựng các pipeline xử lý dữ liệu mạnh mẽ và tối ưu nhằm phục vụ các hệ thống phân tích và học máy trong doanh nghiệp.</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17/01/1991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0722545240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Toán – Tin ứng dụng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Lake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Monitoring với Prometheus/Grafana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Thanh Hương (Data Operations Manager - Công ty ReportPro) - huong.pham@reportpro.vn - 0912111222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ETL Developer</w:t>
            </w:r>
            <w:r>
              <w:rPr>
                <w:rFonts w:hint="default" w:ascii="Quicksand" w:hAnsi="Quicksand" w:cs="Quicksand"/>
                <w:color w:val="auto"/>
                <w:sz w:val="20"/>
                <w:szCs w:val="20"/>
              </w:rPr>
              <w:t xml:space="preserve"> tại FinData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và bảo trì luồng dữ liệu ETL sử dụng Talend và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tra chất lượng dữ liệu và cảnh báo khi dữ liệu sai lệch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phân quyền dữ liệu theo vai trò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'Pipeline ổn định nhất năm' tại TechFlow</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về tối ưu chi phí lưu trữ dữ liệu cloud – Công ty CloudData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xử lý dữ liệu lớn trong cuộc thi nội bộ AI Challenge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Engineering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Big Data Engineering with Apache Spark – edX (BerkeleyX)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IBM Data Engineering Professional Certificate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khóa học nền tảng kỹ sư dữ liệu tại Trung tâm Đào tạo CloudTech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triển khai hệ thống ingest dữ liệu bằng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về xử lý dữ liệu song song với Spark.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về định hướng nghề nghiệp cho sinh viên muốn theo ngành data engineering.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dữ liệu mở tại OpenData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 thập và chuẩn hóa dữ liệu dân số từ các tỉnh thành.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Tích hợp dữ liệu vào hệ thống cơ sở dữ liệu MongoDB phục vụ phân tích.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dashboard đơn giản để trực quan hóa dữ liệu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kỹ thuật dữ liệu tại Dự án E-Government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hệ thống thu thập dữ liệu hành chính từ nhiều bộ ngành.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lập hệ thống kiểm tra chất lượng dữ liệu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pipeline đồng bộ dữ liệu hằng ngày với độ trễ thấp.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Kiến trúc dữ liệu cho nền tảng giáo dục trực tuyến (Cloud Data Engineer, LearnHub) 2022</w:t>
            </w:r>
          </w:p>
          <w:p>
            <w:pPr>
              <w:rPr>
                <w:rFonts w:hint="default" w:ascii="Quicksand" w:hAnsi="Quicksand" w:cs="Quicksand"/>
                <w:b w:val="0"/>
                <w:bCs w:val="0"/>
                <w:lang w:val="vi-VN"/>
              </w:rPr>
            </w:pPr>
            <w:r>
              <w:rPr>
                <w:rFonts w:hint="default" w:ascii="Quicksand" w:hAnsi="Quicksand" w:cs="Quicksand"/>
                <w:b w:val="0"/>
                <w:bCs w:val="0"/>
                <w:lang w:val="vi-VN"/>
              </w:rPr>
              <w:t xml:space="preserve">  Chuẩn hoá kiến trúc lưu trữ và xử lý dữ liệu học viên để phục vụ dashboard học tập.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lưu trữ với BigQuery và Data Studio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Dataflow jobs để xử lý dữ liệu sự kiện học tập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luồng dữ liệu từ Firebase tới Google Cloud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pipeline xử lý log giao dịch hệ thống ngân hàng (Data Pipeline Engineer, BankDataTech) 2020</w:t>
            </w:r>
          </w:p>
          <w:p>
            <w:pPr>
              <w:rPr>
                <w:rFonts w:hint="default" w:ascii="Quicksand" w:hAnsi="Quicksand" w:cs="Quicksand"/>
                <w:b w:val="0"/>
                <w:bCs w:val="0"/>
                <w:lang w:val="vi-VN"/>
              </w:rPr>
            </w:pPr>
            <w:r>
              <w:rPr>
                <w:rFonts w:hint="default" w:ascii="Quicksand" w:hAnsi="Quicksand" w:cs="Quicksand"/>
                <w:b w:val="0"/>
                <w:bCs w:val="0"/>
                <w:lang w:val="vi-VN"/>
              </w:rPr>
              <w:t xml:space="preserve">  Lưu trữ, phân tích và phát hiện bất thường từ log giao dịch ATM và mobile banking.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Fluentd thu thập log và gửi về Kafka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real-time qua Spark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dữ liệu đã xử lý vào ElasticSearch và trực quan hoá bằng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Data Lake cho hệ thống quản trị khách hàng (CRM) (Data Engineer, CRMPro)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nền tảng lưu trữ dữ liệu tập trung phục vụ phân tích hành vi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ingestion từ Salesforce, Google Ads và Facebook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Lưu trữ dữ liệu theo mô hình phân vùng S3 Data Lake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Airflow để lập lịch và monitor luồng dữ liệu hàng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
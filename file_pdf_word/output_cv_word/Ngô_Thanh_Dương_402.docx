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Thanh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21/04/1995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0955251581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
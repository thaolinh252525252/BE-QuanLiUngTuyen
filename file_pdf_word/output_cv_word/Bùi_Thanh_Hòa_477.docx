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Lập trình viên Frontend</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Bùi Thanh Hòa</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muốn xây dựng được các giao diện người dùng tuân thủ chuẩn accessibility (WCAG), hỗ trợ đa nền tảng và thiết bị, để nâng cao tính toàn diện và khả năng tiếp cận của sản phẩm.</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11/08/1994</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0339295576</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Công nghệ phần mềm tại Đại học Quốc tế – ĐHQG TP.HCM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ReactJS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VueJS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Agile / Scrum</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Viết blog kỹ thuật</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Nấu ăn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Thanh Hùng (Senior Frontend Developer - Công ty BizTech) - hung.nguyen@biztech.vn - 0938666999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Lê Văn Dũng (Trưởng nhóm Frontend - Công ty WebGen) - dung.le@webgen.vn - 0901122334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Frontend Engineer</w:t>
            </w:r>
            <w:r>
              <w:rPr>
                <w:rFonts w:hint="default" w:ascii="Quicksand" w:hAnsi="Quicksand" w:cs="Quicksand"/>
                <w:color w:val="auto"/>
                <w:sz w:val="20"/>
                <w:szCs w:val="20"/>
              </w:rPr>
              <w:t xml:space="preserve"> tại Công ty Fintech Asia (2023–nay)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hệ thống giao diện ứng dụng tài chính cá nhân bằng Next.js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xác thực người dùng với Firebase Auth và Google OAuth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Core Web Vitals và cải thiện SEO cho các landing page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Giải thưởng 'UI thân thiện nhất năm' do khách hàng bình chọn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Được vinh danh tại hội nghị UX/UI nội bộ vì đóng góp cải tiến luồng trải nghiệm người dùng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Bằng khen 'Thiết kế landing page chuyển đổi cao nhất năm'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Building Accessible Web Apps – edX (W3C)</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Responsive Web Design Certification – freeCodeCamp</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Advanced CSS and Sass: Flexbox, Grid, Animations – Udemy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React Testing Library with Jest – Test Automation University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phát triển giao diện dự án mã nguồn mở tại Open Source UI Vietnam (2021 - 2023)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phát triển giao diện web bằng React cho trang quản lý nội dung.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Góp phần sửa lỗi hiển thị trên nhiều trình duyệt (cross-browser compatibility).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review code và cải tiến hiệu năng render component.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câu lạc bộ UI/UX tại Đại học Công nghệ (2021 - 2022)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workshop thiết kế UI với Figma.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hành tạo prototype tương tác cao cho ứng dụng di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thi thiết kế ứng dụng 'Sổ tay sinh viên thông minh'.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phát triển hệ thống quản lý CLB tại CLB Sinh viên CNTT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Phát triển giao diện hệ thống quản lý sự kiện và thành viên bằng VueJS.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Thêm tính năng chuyển đổi chủ đề sáng – tối (dark mode).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kỹ thuật triển khai lên Firebase Hosting.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thiết kế giao diện website CLB tại Câu lạc bộ Kỹ thuật phần mềm - ĐH Bách Khoa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kế giao diện chính và landing page cho CLB sử dụng Figma.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Cắt giao diện và triển khai bằng HTML/CSS/JavaScript thuần.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Tối ưu responsive và hỗ trợ thiết bị di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quản lý chi tiêu cá nhân (Frontend Solo Dev, Dự án cá nhân) 2020</w:t>
            </w:r>
          </w:p>
          <w:p>
            <w:pPr>
              <w:rPr>
                <w:rFonts w:hint="default" w:ascii="Quicksand" w:hAnsi="Quicksand" w:cs="Quicksand"/>
                <w:b w:val="0"/>
                <w:bCs w:val="0"/>
                <w:lang w:val="vi-VN"/>
              </w:rPr>
            </w:pPr>
            <w:r>
              <w:rPr>
                <w:rFonts w:hint="default" w:ascii="Quicksand" w:hAnsi="Quicksand" w:cs="Quicksand"/>
                <w:b w:val="0"/>
                <w:bCs w:val="0"/>
                <w:lang w:val="vi-VN"/>
              </w:rPr>
              <w:t xml:space="preserve">  Ứng dụng web giúp người dùng ghi lại chi tiêu và theo dõi dòng tiền.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toàn bộ UI bằng VueJS và Vuex</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lưu trữ localStorage và đồng bộ hóa đám mây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biểu đồ thống kê bằng Chart.js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Nền tảng học trực tuyến LearnX (Frontend Developer, EduTech Group) 2022</w:t>
            </w:r>
          </w:p>
          <w:p>
            <w:pPr>
              <w:rPr>
                <w:rFonts w:hint="default" w:ascii="Quicksand" w:hAnsi="Quicksand" w:cs="Quicksand"/>
                <w:b w:val="0"/>
                <w:bCs w:val="0"/>
                <w:lang w:val="vi-VN"/>
              </w:rPr>
            </w:pPr>
            <w:r>
              <w:rPr>
                <w:rFonts w:hint="default" w:ascii="Quicksand" w:hAnsi="Quicksand" w:cs="Quicksand"/>
                <w:b w:val="0"/>
                <w:bCs w:val="0"/>
                <w:lang w:val="vi-VN"/>
              </w:rPr>
              <w:t xml:space="preserve">  Phát triển giao diện người dùng cho nền tảng học trực tuyến với hơn 10.000 học viên đăng ký.</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các component React tái sử dụng như khóa học, video, đánh giá</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Tối ưu tốc độ tải trang bằng lazy loading và preload dữ liệu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REST API từ hệ thống quản trị học vụ nội bộ</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Website thương mại điện tử thời trang (ReactJS Developer, FashionTech) 2021</w:t>
            </w:r>
          </w:p>
          <w:p>
            <w:pPr>
              <w:rPr>
                <w:rFonts w:hint="default" w:ascii="Quicksand" w:hAnsi="Quicksand" w:cs="Quicksand"/>
                <w:b w:val="0"/>
                <w:bCs w:val="0"/>
                <w:lang w:val="vi-VN"/>
              </w:rPr>
            </w:pPr>
            <w:r>
              <w:rPr>
                <w:rFonts w:hint="default" w:ascii="Quicksand" w:hAnsi="Quicksand" w:cs="Quicksand"/>
                <w:b w:val="0"/>
                <w:bCs w:val="0"/>
                <w:lang w:val="vi-VN"/>
              </w:rPr>
              <w:t xml:space="preserve">  Xây dựng giao diện website bán hàng, giỏ hàng, thanh toán và lọc sản phẩm theo phân loại.</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trang chủ, trang chi tiết sản phẩm và trang thanh toán bằng ReactJS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API đặt hàng và xử lý trạng thái đơn hàng bằng Redux</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Đảm bảo website responsive trên mọi thiết bị</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
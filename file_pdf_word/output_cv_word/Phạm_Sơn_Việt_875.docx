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Sơn Việt</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tới việc phát triển kỹ năng tư duy thuật toán và triển khai mô hình học máy hiệu quả trong môi trường tài nguyên hạn chế như thiết bị IoT hoặc mobile (on-device inference).</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21/09/2000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0384447169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ứng dụng và Tin học tại Đại học Kinh tế Quốc dân  - Phân tích dữ liệu lớn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MLflow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LightGBM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Keras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Airflow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TensorFlow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Trang (Chuyên gia AI – InsightPro) - trang.le@insightpro.vn - 0955333444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Minh Đức (Lead AI Engineer – FinTech Lab) - duc.pham@fintechlab.vn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Tùng (AI Researcher Lead – AILab Việt Nam) - tung.ho@ailab.vn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Trung Kiên (Trưởng nhóm Kỹ thuật AI – DeepVision) - kien.do@deepvision.vn - 0944666777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Minh Châu (Technical Project Manager – MLTech) - chau.nguyen@mltech.vn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Ba cuộc thi Hackathon AI toàn quốc tổ chức bởi VietAI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tiên phong triển khai MLOps nội bộ thành công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Machine Learning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Machine Learning tại Công ty AI 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xử lý dữ liệu hình ảnh cho hệ thống nhận diện đối tượng giao thông.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CNN sử dụng TensorFlow và Keras.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đánh giá mô hình và tối ưu hyperparameters.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
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Dương Sơn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xây dựng môi trường DevOps chuẩn mực đáp ứng tiêu chí ISO/IEC 27001, phù hợp với các doanh nghiệp cần tuân thủ yêu cầu an toàn thông tin trong hệ thống sản phẩm và dữ liệu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28/08/1987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0791070709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Mạng máy tính và truyền thông tại Học viện Công nghệ Bưu chính Viễn thông  - Kỹ thuật phần mềm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Monitoring (Prometheus, Grafana)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GitLab CI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Jenkins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Agile/Scrum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Duyên (Quản lý kỹ thuật - Công ty NextInfra) - duyen.tran@nextinfra.vn - 0933111222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Ngọc Hà (Senior SRE - Công ty SafeDeploy) - ha.pham@safedeploy.vn - 0988999000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Quỳnh (CTO - Công ty DevSolutions) - quynh.nguyen@devsolutions.vn - 0911222333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'Người tạo ảnh hưởng kỹ thuật' tại hội thảo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DevOps xuất sắc nhất quý IV tại Công ty TechOps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DevOps Engineer có phản hồi hệ thống nhanh nhất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CI/CD Pipelines with Jenkins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Kubernetes Administrator (CKA) – Linux Foundation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DevSecOps Fundamentals – Open Security Training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thi đấu esport LAN tại Sự kiện GameZone Arena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hạ tầng mạng LAN ổn định cho 30+ máy tính thi đấu.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Giám sát băng thông và phân bổ IP tĩnh cho các đội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hệ thống load balancing để tránh nghẽn đường truyền.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Hệ thống Mạng tại CLB NetworkTech - Đại học Giao thông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workshop hướng dẫn cấu hình VLAN, trunking trên switch Cisco.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phòng lab mô phỏng mạng nội bộ bằng GNS3.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thực hành chia subnet và định tuyến tĩnh.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Quản trị Hạ tầng Mạng tại Công ty NetLink Việt Nam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giám sát và bảo trì hệ thống mạng WAN/Internet của doanh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backup cấu hình định kỳ cho thiết bị Cisco.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tra tín hiệu mạng và hỗ trợ xử lý sự cố Layer 2/3.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Hướng dẫn viên thực hành lab mạng tại Trung tâm đào tạo ITLab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sử dụng thiết bị thật để cấu hình LAN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thi thử mô phỏng CCNA với GNS3/Packet Tracer.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thực hành triển khai hệ thống WiFi campus.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tài liệu hướng dẫn cấu hình router tại Blog kỹ thuật cá nhân – netadmin.vn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bài viết chi tiết hướng dẫn cấu hình PPPoE, NAT, DHCP Server.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kinh nghiệm xử lý lỗi DNS và mất tín hiệu đường truyền.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hoá băng thông sử dụng QoS và giới hạn IP.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CI/CD cho ứng dụng nội bộ (DevOps Engineer, TechFlow)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hóa quy trình kiểm thử và triển khai phần mềm cho đội phát triển backend.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CI/CD với GitLab CI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kiểm thử tự động bằng Pytest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staging environment trên AWS EC2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Cải tiến hệ thống log tập trung với ELK Stack (DevOps Engineer, FinSight)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Giúp đội phát triển dễ dàng truy vết lỗi bằng hệ thống log phân tích thời gian thực.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Elasticsearch, Logstash và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log từ container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hiển thị lỗi theo mức độ và nguồn phát sinh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
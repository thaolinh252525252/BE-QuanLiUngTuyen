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Yến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26/06/1993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0369039751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
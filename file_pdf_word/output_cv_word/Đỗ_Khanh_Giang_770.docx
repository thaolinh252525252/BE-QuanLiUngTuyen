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Khanh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24/12/1991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0307576251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 Khoa học máy tính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TestRail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Contribute mã nguồn mở</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kiểm thử được đánh giá cao bởi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
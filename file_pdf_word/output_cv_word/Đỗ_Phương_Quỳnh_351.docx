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An toàn Thông tin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Đỗ Phương Quỳnh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định hướng trở thành một Kỹ sư An toàn Thông tin có năng lực toàn diện trong việc giám sát, phát hiện và xử lý các mối đe dọa mạng, đặc biệt tập trung vào phòng chống tấn công từ bên ngoài và bên trong hệ thống doanh nghiệp.</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09/10/1988</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0898167384</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An toàn thông tin tại Học viện Kỹ thuật Mật mã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Incident Response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Bash Scripting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Tập gym</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Nấu ăn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Thiết kế sản phẩm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hackathon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Thành Trung (Trưởng phòng An toàn Thông tin – Công ty AnToanTech) - trung.nguyen@antoantech.vn - 0908666777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Phạm Thị Mai (Cybersecurity Lead – TechShield) - mai.pham@techshield.vn - 0988999666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Đỗ Minh Tiến (Head of Cloud Security – CloudBase VN) - tien.do@cloudbase.vn - 0911555666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Văn Kiên (Pentest Team Lead – SecureTest Lab) - kien.trinh@securetest.vn - 0944222333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Analyst</w:t>
            </w:r>
            <w:r>
              <w:rPr>
                <w:rFonts w:hint="default" w:ascii="Quicksand" w:hAnsi="Quicksand" w:cs="Quicksand"/>
                <w:color w:val="auto"/>
                <w:sz w:val="20"/>
                <w:szCs w:val="20"/>
              </w:rPr>
              <w:t xml:space="preserve"> tại CyberDefense Việt Nam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hệ thống IDS/IPS Snort và xử lý cảnh báo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quy trình phản hồi sự cố theo chuẩn NIST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bộ phận phát triển ứng dụng tích hợp SAST/DAST vào CI/CD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Penetration Tester</w:t>
            </w:r>
            <w:r>
              <w:rPr>
                <w:rFonts w:hint="default" w:ascii="Quicksand" w:hAnsi="Quicksand" w:cs="Quicksand"/>
                <w:color w:val="auto"/>
                <w:sz w:val="20"/>
                <w:szCs w:val="20"/>
              </w:rPr>
              <w:t xml:space="preserve"> tại SecureCode Labs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xâm nhập mạng nội bộ và ứng dụng web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tự động hóa khai thác lỗ hổng cơ bản với Python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Tư vấn cải tiến cấu hình bảo mật hệ thống cho khách hàng doanh nghiệp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Engineer</w:t>
            </w:r>
            <w:r>
              <w:rPr>
                <w:rFonts w:hint="default" w:ascii="Quicksand" w:hAnsi="Quicksand" w:cs="Quicksand"/>
                <w:color w:val="auto"/>
                <w:sz w:val="20"/>
                <w:szCs w:val="20"/>
              </w:rPr>
              <w:t xml:space="preserve"> tại Công ty AnToanTech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và giám sát hệ thống SIEM (ELK Stack) để phát hiện hành vi bất thường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tường lửa nội bộ và VPN bảo vệ truy cập từ xa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log hệ thống, điều tra sự cố bảo mật và đưa ra biện pháp xử lý</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Cloud Security Engineer</w:t>
            </w:r>
            <w:r>
              <w:rPr>
                <w:rFonts w:hint="default" w:ascii="Quicksand" w:hAnsi="Quicksand" w:cs="Quicksand"/>
                <w:color w:val="auto"/>
                <w:sz w:val="20"/>
                <w:szCs w:val="20"/>
              </w:rPr>
              <w:t xml:space="preserve"> tại CloudGuard Asia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lập chính sách IAM và mã hóa dữ liệu trong AWS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soát truy cập S3, CloudTrail và quản lý CloudWatch Alert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hiện cấu hình sai bằng AWS Config và viết Lambda xử lý tự động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Cybersecurity Specialist</w:t>
            </w:r>
            <w:r>
              <w:rPr>
                <w:rFonts w:hint="default" w:ascii="Quicksand" w:hAnsi="Quicksand" w:cs="Quicksand"/>
                <w:color w:val="auto"/>
                <w:sz w:val="20"/>
                <w:szCs w:val="20"/>
              </w:rPr>
              <w:t xml:space="preserve"> tại FinSec Việt Nam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Đánh giá lỗ hổng định kỳ bằng Nessus và viết báo cáo khuyến nghị</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bảo mật ứng dụng web nội bộ theo tiêu chuẩn OWASP Top 10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xác thực hai yếu tố (2FA) cho hệ thống ERP và email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Bằng khen vì hoàn thành kiểm thử xâm nhập sớm hơn kế hoạch 2 tuần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'Kỹ sư có sáng kiến bảo mật nội bộ' của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5 kỹ sư có phản ứng sự cố nhanh nhất trong hệ thống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Certified Information Systems Security Professional (CISSP) – ISC²</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Cisco Certified CyberOps Associate – Cisco</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diễn tập Red Team nội bộ tại Ngân hàng Tài chính Việt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khai thác giả lập các lỗ hổng hệ thống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script tự động hóa kiểm tra cấu hình sai trên firewall và IDS.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Lập kế hoạch và báo cáo lỗ hổng gửi nhóm Blue Team xử lý.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hóa kiểm tra cấu hình bảo mật hệ thống (DevSecOps Engineer, DevShield)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công cụ nội bộ dùng Python và Bash để kiểm tra định kỳ các cấu hình sai lệch và gửi báo cáo cho quản lý.</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các tiêu chuẩn cấu hình an toàn cho Linux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script kiểm tra các thiết lập quan trọng (sudo, ssh, firewall)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báo cáo HTML qua email mỗi tuần tự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Đánh giá bảo mật ứng dụng web nội bộ (Pentester, SecureCode Labs) 2021</w:t>
            </w:r>
          </w:p>
          <w:p>
            <w:pPr>
              <w:rPr>
                <w:rFonts w:hint="default" w:ascii="Quicksand" w:hAnsi="Quicksand" w:cs="Quicksand"/>
                <w:b w:val="0"/>
                <w:bCs w:val="0"/>
                <w:lang w:val="vi-VN"/>
              </w:rPr>
            </w:pPr>
            <w:r>
              <w:rPr>
                <w:rFonts w:hint="default" w:ascii="Quicksand" w:hAnsi="Quicksand" w:cs="Quicksand"/>
                <w:b w:val="0"/>
                <w:bCs w:val="0"/>
                <w:lang w:val="vi-VN"/>
              </w:rPr>
              <w:t xml:space="preserve">  Thực hiện kiểm thử xâm nhập cho các ứng dụng web nội bộ nhằm xác định và khắc phục lỗ hổng OWASP Top 10.</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Burp Suite, Nikto, OWASP ZAP để phân tích lỗ hổng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báo cáo phân tích và hướng dẫn khắc phục chi tiết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Hỗ trợ đội phát triển sửa lỗi và tái kiểm tra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
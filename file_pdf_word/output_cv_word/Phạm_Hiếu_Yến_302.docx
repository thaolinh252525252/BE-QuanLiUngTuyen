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Hiếu Yến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dài hạn trở thành CISO (Chief Information Security Officer), người chịu trách nhiệm toàn diện về chiến lược và vận hành hệ thống bảo mật thông tin cho tổ chức.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04/09/1988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0897688699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Penetration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DevSecOps (GitLab CI + SAST/DAST)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CompTIA PenTest+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
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Dũng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07/12/1983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0944133545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Syslog  SNMP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- 802.1X  RADIUS Authentication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
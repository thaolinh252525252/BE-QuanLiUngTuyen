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Phân tích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Việt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chuyên gia phân tích dữ liệu chuyên sâu trong ngành tài chính – ngân hàng, sử dụng dữ liệu để phát hiện gian lận, phân tích tín dụng và dự đoán rủi ro.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04/05/2000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0925689576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Thống kê Kinh tế tại Đại học Thống kê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Dashboards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Ngọc (Giám đốc Dữ liệu - Công ty BizTech) - ngoc.le@biztech.vn - 0912345678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Phân tích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EduData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kết quả học tập của học sinh từ hệ thống LMS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nội dung đào tạo dựa trên dữ liệu hành vi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báo cáo hiệu quả lớp học theo từng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Cá nhân tiên phong triển khai dashboard theo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Data Analyst Associate – Microsoft Power BI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giảng dạy tại Khóa học Phân tích dữ liệu Python for All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Trợ giảng trong các buổi thực hành xử lý dữ liệu Pandas.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tập và hỗ trợ học viên trực tiếp qua Google Meet.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Cập nhật tài liệu kỹ thuật theo phiên bản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hành vi khách hàng mua sắm trực tuyến (Data Analyst, EcomX)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phân tích dữ liệu từ 1 triệu lượt truy cập website nhằm tối ưu hóa tỷ lệ chuyển đổi mua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làm sạch dữ liệu hành vi từ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phân cụm khách hàng bằng KMeans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dashboard theo dõi chuyển đổi theo thiết bị và khung giờ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đoán tỷ lệ bỏ học dựa trên dữ liệu học sinh (Data Analyst, EduData Lab)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dữ liệu học tập và hành vi để dự báo nguy cơ học sinh bỏ học sớm.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hành vi học tập từ hệ thống LMS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logistic regression với Python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Trực quan hóa nhóm học sinh có nguy cơ cao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
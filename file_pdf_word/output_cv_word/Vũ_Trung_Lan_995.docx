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Phân tích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Trung Lan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chuyên gia phân tích dữ liệu chuyên sâu trong ngành tài chính – ngân hàng, sử dụng dữ liệu để phát hiện gian lận, phân tích tín dụng và dự đoán rủi ro.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02/11/1987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0715526844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Toán ứng dụng và Tin học tại Đại học Bách Khoa TP.HCM  - Toán – Tin ứng dụng tại Đại học Sư phạm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Google Data Studio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Storytelling with Data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 (cơ bản)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(Trưởng nhóm Báo cáo và Phân tích - Công ty EduAnalytics) - hong.nguyen@eduanalytics.vn - 0944333222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Ngọc (Giám đốc Dữ liệu - Công ty BizTech) - ngoc.le@biztech.vn - 0912345678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Đức Minh (Trưởng phòng Phân tích Kinh doanh - Công ty DataInsight) - minh.nguyen@datainsight.vn - 0901234567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Reporting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Tài chính Fina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hàng ngày về KPI cho bộ phận tín dụng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lớn từ nhiều nguồn khác nhau qua pipeline ETL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đội sản phẩm để theo dõi hiệu quả chiến dịch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Báo cáo và Dữ liệu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Dịch vụ Ngân hàng Số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báo cáo doanh thu và chi phí bằng Python và Excel VBA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Trích xuất dữ liệu từ hệ thống giao dịch bằng SQL Server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Trình bày báo cáo định kỳ và giải thích biến động số liệu cho ban điều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TechCommerce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hành vi người dùng trên nền tảng TMĐT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trên Google Data Studio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Đề xuất cải tiến quy trình bán hàng dựa trên dữ liệu thống kê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truyền cảm hứng về tư duy dữ liệu trong toàn bộ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phân tích giúp tối ưu chi phí marketing đáng kể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nhân sự đóng góp cho dự án báo cáo Power BI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nhận hoàn thành xuất sắc chương trình chuyển đổi số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IBM Data Science Professional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Python cho Khoa học Dữ liệu – IBM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Excel to MySQL: Analytic Techniques for Business – Duke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SQL for Data Science – University of California, Davis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Fundamentals of Data Visualization – University of Illinois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tại Cộng đồng Data Analysts Vietnam (2022 -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blog chia sẻ các case study phân tích dữ liệu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video hướng dẫn phân tích dữ liệu bằng Excel và Tableau.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phản biện và tư vấn giải pháp trong các bài đăng của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dữ liệu tại Phòng Khoa học Dữ liệu - Đại học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dữ liệu kết quả học tập để xây dựng hệ thống cảnh báo sớm.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Python và SPSS để xây dựng mô hình dự đoán.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Cùng nhóm công bố bài viết khoa học trong hội thảo quốc gia.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phân tích dữ liệu tại Công ty Tư vấn Kinh doanh BizInsight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dữ liệu bán hàng từ các kênh phân phối.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báo cáo doanh thu theo khu vực trên Excel và PowerPoint.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nhóm xây dựng chỉ số đo lường hiệu quả chiến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giám sát hiệu suất kinh doanh (Phân tích dữ liệu  trực quan hóa, BizDashboard)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báo cáo động theo thời gian thực cho ban lãnh đạo doanh nghiệp lớn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dashboard bằng Power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dữ liệu từ hệ thống CRM và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truy vấn SQL để cải thiện tốc độ hiển thị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
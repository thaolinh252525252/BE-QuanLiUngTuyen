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Trung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việc sử dụng phân tích dữ liệu để cải thiện trải nghiệm khách hàng trong các sản phẩm số bằng cách hiểu rõ hành vi người dùng và đề xuất cải tiến dựa trên phân tích hành vi.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12/01/1980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0772562906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Looker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Power BI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Thị Hằng (Chuyên viên cấp cao về dữ liệu - Công ty RetailTech) - hang.trinh@retailtech.vn - 0977222333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Data Science with Python Specialization – University of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giảng dạy tại Khóa học Phân tích dữ liệu Python for All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Trợ giảng trong các buổi thực hành xử lý dữ liệu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tập và hỗ trợ học viên trực tiếp qua Google Meet.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Cập nhật tài liệu kỹ thuật theo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
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Hiếu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01/01/1986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0969305165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
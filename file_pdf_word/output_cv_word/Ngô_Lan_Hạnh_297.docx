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Lan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phát triển kỹ năng tư duy thuật toán và triển khai mô hình học máy hiệu quả trong môi trường tài nguyên hạn chế như thiết bị IoT hoặc mobile (on-device inference).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06/08/1987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0993231769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 Học máy và khai phá dữ liệu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đồ án tốt nghiệp về học máy tại CLB Sinh viên AI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tiến mô hình dự đoán nhu cầu sản phẩm theo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áp dụng pipeline sklearn để tổ chức mã rõ ràng.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Giúp nhóm sinh viên đạt điểm cao nhất lớp với sản phẩm AI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
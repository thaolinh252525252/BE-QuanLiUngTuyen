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Quỳnh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chuyên viên phân tích dữ liệu có tư duy kinh doanh sắc bén, thành thạo công cụ xử lý và trực quan hóa dữ liệu như SQL, Excel, Power BI và Python để cung cấp thông tin giá trị hỗ trợ các quyết định chiến lược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08/12/1985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0376625416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Tableau</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Data Science with Python Specialization – University of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
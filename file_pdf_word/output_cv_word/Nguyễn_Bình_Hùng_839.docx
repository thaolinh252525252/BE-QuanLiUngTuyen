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Chuyên viên Phân tích Dữ liệu</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Nguyễn Bình Hùng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đặt mục tiêu kết hợp kỹ năng phân tích định lượng với trực quan hóa nâng cao để xây dựng hệ thống dashboard giúp ban lãnh đạo theo dõi hiệu quả hoạt động theo thời gian thực.</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01/11/1995</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0783162068</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Kinh tế và Phân tích Dự báo tại Đại học Ngoại thương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SQL</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Python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hội thảo công nghệ</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Chụp ảnh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Phạm Quang Khánh (Data Engineer Manager - Công ty CloudData) - khanh.pham@clouddata.vn - 0966123456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Phân tích</w:t>
            </w:r>
            <w:r>
              <w:rPr>
                <w:rFonts w:hint="default" w:ascii="Quicksand" w:hAnsi="Quicksand" w:cs="Quicksand"/>
                <w:color w:val="auto"/>
                <w:sz w:val="20"/>
                <w:szCs w:val="20"/>
              </w:rPr>
              <w:t xml:space="preserve"> tại Công ty EduData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kết quả học tập của học sinh từ hệ thống LMS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Tư vấn cải tiến nội dung đào tạo dựa trên dữ liệu hành vi học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Trực quan hóa báo cáo hiệu quả lớp học theo từng kỳ</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Reporting Specialist</w:t>
            </w:r>
            <w:r>
              <w:rPr>
                <w:rFonts w:hint="default" w:ascii="Quicksand" w:hAnsi="Quicksand" w:cs="Quicksand"/>
                <w:color w:val="auto"/>
                <w:sz w:val="20"/>
                <w:szCs w:val="20"/>
              </w:rPr>
              <w:t xml:space="preserve"> tại Công ty Tài chính Fina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báo cáo hàng ngày về KPI cho bộ phận tín dụng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dữ liệu lớn từ nhiều nguồn khác nhau qua pipeline ETL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với đội sản phẩm để theo dõi hiệu quả chiến dịch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Analyst</w:t>
            </w:r>
            <w:r>
              <w:rPr>
                <w:rFonts w:hint="default" w:ascii="Quicksand" w:hAnsi="Quicksand" w:cs="Quicksand"/>
                <w:color w:val="auto"/>
                <w:sz w:val="20"/>
                <w:szCs w:val="20"/>
              </w:rPr>
              <w:t xml:space="preserve"> tại TechCommerce Việt Nam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hành vi người dùng trên nền tảng TMĐT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dashboard trên Google Data Studio theo thời gian thực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Đề xuất cải tiến quy trình bán hàng dựa trên dữ liệu thống kê</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Analyst</w:t>
            </w:r>
            <w:r>
              <w:rPr>
                <w:rFonts w:hint="default" w:ascii="Quicksand" w:hAnsi="Quicksand" w:cs="Quicksand"/>
                <w:color w:val="auto"/>
                <w:sz w:val="20"/>
                <w:szCs w:val="20"/>
              </w:rPr>
              <w:t xml:space="preserve"> tại Công ty InsightPlus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Thu thập và làm sạch dữ liệu từ hệ thống ERP để phân tích hiệu suất vận hành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báo cáo trực quan trên Power BI phục vụ ban giám đốc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với các phòng ban để định nghĩa KPI và quy trình đo lường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Nhân viên phân tích dữ liệu xuất sắc quý I tại Công ty ABC Insight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Top 5 cá nhân phân tích giúp tối ưu chi phí marketing đáng kể</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Giải thưởng Đột phá Dữ liệu – Dự án phân tích hành vi khách hàng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Cá nhân tiên phong triển khai dashboard theo thời gian thực</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Giải thưởng sáng kiến phân tích hiệu quả nhất năm tại phòng kinh doanh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IBM Data Science Professional Certificate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chia sẻ nội dung tại Cộng đồng Data Analysts Vietnam (2022 -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blog chia sẻ các case study phân tích dữ liệu thực tế.</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video hướng dẫn phân tích dữ liệu bằng Excel và Tableau.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phản biện và tư vấn giải pháp trong các bài đăng của cộng đồng.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Phân tích hiệu quả chiến dịch marketing (Chuyên viên phân tích, MarketInsight) 2020</w:t>
            </w:r>
          </w:p>
          <w:p>
            <w:pPr>
              <w:rPr>
                <w:rFonts w:hint="default" w:ascii="Quicksand" w:hAnsi="Quicksand" w:cs="Quicksand"/>
                <w:b w:val="0"/>
                <w:bCs w:val="0"/>
                <w:lang w:val="vi-VN"/>
              </w:rPr>
            </w:pPr>
            <w:r>
              <w:rPr>
                <w:rFonts w:hint="default" w:ascii="Quicksand" w:hAnsi="Quicksand" w:cs="Quicksand"/>
                <w:b w:val="0"/>
                <w:bCs w:val="0"/>
                <w:lang w:val="vi-VN"/>
              </w:rPr>
              <w:t xml:space="preserve">  So sánh các chiến dịch marketing đa kênh để đo lường ROI và đề xuất tối ưu ngân sách.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Tổng hợp dữ liệu từ Facebook Ads, Google Ads và CRM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Thực hiện phân tích A/B Testing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báo cáo đánh giá và đề xuất cải tiến chiến dịch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
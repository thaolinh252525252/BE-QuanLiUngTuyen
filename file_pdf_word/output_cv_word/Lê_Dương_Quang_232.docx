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Dương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0922935530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 Tin học kinh tế tại Đại học Ngân hàng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
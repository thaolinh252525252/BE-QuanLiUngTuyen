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Hạnh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20/07/1987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0370343173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
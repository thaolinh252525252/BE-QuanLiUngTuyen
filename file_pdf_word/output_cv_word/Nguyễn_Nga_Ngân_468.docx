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An toàn Thông tin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Nguyễn Nga Ngân</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xây dựng một hệ thống honeypot để giám sát các hoạt động tấn công và phân tích hành vi kẻ tấn công nhằm cải thiện chính sách phòng thủ an ninh mạng.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22/01/1987</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0939514348</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Mạng máy tính và truyền thông dữ liệu tại Đại học Giao thông Vận tải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OWASP Top 10</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IDS/IPS (Snort, Suricata)</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SIEM (Splunk, ELK)</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Incident Response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Đi bộ đường dài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Nghe nhạc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Thị Huyền (Giám đốc An ninh Thông tin (CISO) – CloudSecure Corp) - huyen.le@cloudsecure.vn - 0912888999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Quang Minh (Security Operations Manager – FinSec Việt Nam) - minh.tran@finsec.vn - 0933666888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Cybersecurity Specialist</w:t>
            </w:r>
            <w:r>
              <w:rPr>
                <w:rFonts w:hint="default" w:ascii="Quicksand" w:hAnsi="Quicksand" w:cs="Quicksand"/>
                <w:color w:val="auto"/>
                <w:sz w:val="20"/>
                <w:szCs w:val="20"/>
              </w:rPr>
              <w:t xml:space="preserve"> tại FinSec Việt Nam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Đánh giá lỗ hổng định kỳ bằng Nessus và viết báo cáo khuyến nghị</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bảo mật ứng dụng web nội bộ theo tiêu chuẩn OWASP Top 10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xác thực hai yếu tố (2FA) cho hệ thống ERP và email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Cloud Security Engineer</w:t>
            </w:r>
            <w:r>
              <w:rPr>
                <w:rFonts w:hint="default" w:ascii="Quicksand" w:hAnsi="Quicksand" w:cs="Quicksand"/>
                <w:color w:val="auto"/>
                <w:sz w:val="20"/>
                <w:szCs w:val="20"/>
              </w:rPr>
              <w:t xml:space="preserve"> tại CloudGuard Asia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lập chính sách IAM và mã hóa dữ liệu trong AWS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soát truy cập S3, CloudTrail và quản lý CloudWatch Alert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hiện cấu hình sai bằng AWS Config và viết Lambda xử lý tự động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Engineer</w:t>
            </w:r>
            <w:r>
              <w:rPr>
                <w:rFonts w:hint="default" w:ascii="Quicksand" w:hAnsi="Quicksand" w:cs="Quicksand"/>
                <w:color w:val="auto"/>
                <w:sz w:val="20"/>
                <w:szCs w:val="20"/>
              </w:rPr>
              <w:t xml:space="preserve"> tại Công ty AnToanTech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và giám sát hệ thống SIEM (ELK Stack) để phát hiện hành vi bất thường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tường lửa nội bộ và VPN bảo vệ truy cập từ xa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log hệ thống, điều tra sự cố bảo mật và đưa ra biện pháp xử lý</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Bằng khen vì phát hiện sớm lỗ hổng bảo mật nghiêm trọng trong hệ thống email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Nhân viên An toàn Thông tin xuất sắc quý III tại Công ty AnToanTech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đề cử danh hiệu 'Gương mặt trẻ lĩnh vực An ninh mạng'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5 kỹ sư có phản ứng sự cố nhanh nhất trong hệ thống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Cisco Certified CyberOps Associate – Cisco</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AWS Certified Security – Specialty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CompTIA Security+ – CompTIA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câu lạc bộ An toàn thông tin tại CLB Sinh viên An ninh mạng - Học viện Kỹ thuật Mật mã (2020 - 2022)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workshop về bảo mật Wi-Fi, DNS spoofing.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thi đấu CTF nội bộ và luyện tập giải bài reversing.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tài liệu và tổng hợp hướng dẫn học về pentest.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khách mời tại Hội thảo 'CyberSec Career Day'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lộ trình nghề nghiệp dành cho kỹ sư An toàn Thông tin.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kinh nghiệm thực tế về triển khai hệ thống SIEM.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Tư vấn sinh viên về định hướng chuyên sâu Red Team và Blue Team.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bảo mật thông tin tại infosecjournal.vn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kiến thức về bảo mật hệ thống và ứng dụng web.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kiểm tra bảo mật với Kali Linux và Metasploit.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phân tích kỹ thuật về các cuộc tấn công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Bảo mật hệ thống cloud AWS (Cloud Security Engineer, CloudGuard Asia) 2023</w:t>
            </w:r>
          </w:p>
          <w:p>
            <w:pPr>
              <w:rPr>
                <w:rFonts w:hint="default" w:ascii="Quicksand" w:hAnsi="Quicksand" w:cs="Quicksand"/>
                <w:b w:val="0"/>
                <w:bCs w:val="0"/>
                <w:lang w:val="vi-VN"/>
              </w:rPr>
            </w:pPr>
            <w:r>
              <w:rPr>
                <w:rFonts w:hint="default" w:ascii="Quicksand" w:hAnsi="Quicksand" w:cs="Quicksand"/>
                <w:b w:val="0"/>
                <w:bCs w:val="0"/>
                <w:lang w:val="vi-VN"/>
              </w:rPr>
              <w:t xml:space="preserve">  Đánh giá và cải thiện bảo mật cho hệ thống web triển khai trên hạ tầng AWS.</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lập IAM theo nguyên tắc phân quyền tối thiểu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Kích hoạt CloudTrail và cảnh báo hoạt động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tra cấu hình S3 bucket, RDS và các dịch vụ công khai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
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Lê Khánh Thị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định hướng xây dựng quy trình kiểm thử chặt chẽ cho ứng dụng mobile trên Android/iOS, từ chức năng đến tương thích thiết bị và hiệu suất.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21/05/1996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0731965111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Quản trị hệ thống thông tin tại Đại học Quốc tế Hồng Bàng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Agile/Scrum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Cross-browser testing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SQL cơ bản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hackathon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Ngọc Bích (Lead Tester - Công ty QA Zone) - bich.le@qazone.vn - 0922333444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Hà (QA Manager - Công ty Phần mềm NextGen) - ha.nguyen@nextgen.vn - 0908123456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Hồ Trung Kiên (Quality Director - Công ty FinQuality) - kien.ho@finquality.vn - 0909888777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Văn Thắng (Test Automation Lead - Công ty AutoCheck) - thang.trinh@autocheck.vn - 0933222444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QA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EcomX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API với Postman và viết script kiểm thử tự động bằng REST Assured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chặt chẽ với developer để xác minh lỗi backend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hiệu năng với JMeter trên hệ thống thương mại điện tử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QA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AppWorld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viết testcase cơ bản và kiểm thử tính năng UI trên mobile app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Ghi nhận lỗi vào bảng tổng hợp lỗi và theo dõi tiến độ sửa lỗi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hỏi quy trình kiểm thử Agile/Scrum từ mentor và tham gia demo cuối sprint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QA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EduPro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scenario và thực hiện kiểm thử toàn bộ quy trình đăng ký khóa học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bộ testcase tự động bằng Katalon Studio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họp sprint cùng Scrum team để xác định tiêu chí chấp nhận (AC)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Kiểm thử phần mềm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Phần mềm NextGen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case chi tiết dựa trên tài liệu yêu cầu của BA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chức năng, hồi quy và kiểm thử giao diện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Báo cáo lỗi bằng Jira kèm theo log và ảnh minh họa rõ ràng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Manual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VietTech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thực thi test case thủ công cho hệ thống quản lý nhân sự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đa trình duyệt và ghi nhận kết quả trên TestRail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Đảm bảo tỷ lệ bug tái phát 5% sau mỗi vòng kiểm thử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Nhất cuộc thi kiểm thử phần mềm toàn công 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khen thưởng vì hỗ trợ triển khai kiểm thử tự động CI/CD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đóng góp phát hiện lỗi nghiêm trọng trước khi phát hành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cá nhân có bộ test case bao phủ nghiệp vụ tốt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'Người bảo vệ chất lượng sản phẩm' tại hội nghị kỹ thuật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Postman API Testing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Test Automation with Robot Framework – Test Automation University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ISTQB Certified Tester – Foundation Level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Agile Testing Certification – Ministry of Testing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CLB Kiểm thử phần mềm tại Đại học Công nghệ Thông tin (2020 - 2022)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xây dựng tài liệu test case cho các dự án phần mềm giả lập.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học chia sẻ kinh nghiệm kiểm thử thủ công và tự động.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sinh viên năm nhất thực hành viết test case đơn giản.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Trợ giảng khoá học Kiểm thử cơ bản tại Trung tâm Tin học UIT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viết test case và sử dụng JIRA.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bị dữ liệu kiểm thử và môi trường test.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Chấm bài kiểm tra cuối khóa và đưa ra phản hồi chi tiết.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kiểm thử phần mềm tại Công ty TestPlus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và thực thi test case cho chức năng quản lý đơn hàng.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Sử dụng Postman để kiểm tra API RESTful.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kiểm thử hồi quy trước các đợt release sản phẩm.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ứng dụng quản lý nhân sự nội bộ (Manual Tester, VietHR)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theo dõi thông tin nhân viên, chấm công và tính lương.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test scenario theo yêu cầu của BA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Thực hiện kiểm thử thủ công trên nhiều trình duyệt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Ghi log lỗi chi tiết và theo dõi tiến độ xử lý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API hệ thống thương mại điện tử (QA Engineer, EcomX)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bán hàng online với tích hợp cổng thanh toán và vận chuyển tự động.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thử API bằng Postman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test collection để chạy định kỳ qua Newman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API kiểm thử với CI pipeline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
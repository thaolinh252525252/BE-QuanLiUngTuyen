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Bình Hạnh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một Data Analyst có khả năng dự báo xu hướng kinh doanh thông qua các mô hình phân tích thống kê, từ đó giúp doanh nghiệp ra quyết định chiến lược một cách chính xác và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04/04/1982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0310299843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Excel nâng cao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Dashboards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Thành Nam (Head of Analytics - Công ty MarketView) - nam.dang@marketview.vn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Ngọc (Giám đốc Dữ liệu - Công ty BizTech) - ngoc.le@biztech.vn - 0912345678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nhận hoàn thành xuất sắc chương trình chuyển đổi số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truyền cảm hứng về tư duy dữ liệu trong toàn bộ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Data Analyst Associate – Microsoft Power BI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Statistics for Data Analysis – edX (HarvardX)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
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Nam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người chịu trách nhiệm xây dựng quy trình chuẩn ISO cho vận hành hạ tầng mạng, bao gồm backup cấu hình thiết bị, phân quyền truy cập và kiểm tra định kỳ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17/03/1993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0332609712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Khoa học Tự nhiên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Scripting cơ bản với Bash hoặc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Packet Tracer  GNS3</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Quang Dũng (Trưởng phòng Hạ tầng mạng - Công ty NetCore) - dung.le@netcore.vn - 0912123456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có tỷ lệ xử lý ticket mạng nhanh nhất quý III tại bộ phận IT Helpdesk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Wireless Network Administrator (CWNA) – CWNP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
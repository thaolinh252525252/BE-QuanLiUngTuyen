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Sơn Thu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được học hỏi và phối hợp chặt chẽ cùng các nhà khoa học dữ liệu (Data Scientist), kỹ sư phần mềm và nhóm sản phẩm để xây dựng giải pháp AI toàn diện và khả thi.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13/05/1994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0985619710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ứng dụng và Tin học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Trang (Chuyên gia AI – InsightPro) - trang.le@insightpro.vn - 0955333444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Xuân Hoàng (CTO – CloudAI) - hoang.trinh@cloudai.vn - 0911666777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Lan (Data Science Manager – SmartRetail) - lan.nguyen@smartretail.vn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dự án AI thương mại trước thời hạn 1 tháng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5 nhân sự có mô hình dự đoán chính xác nhất trong đội ML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Machine Learning xuất sắc quý II tại Công ty AI Solutions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AI sáng tạo nhất năm' tại SmartData Lab</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TensorFlow Developer Certificate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sinh viên nghiên cứu ML tại Hội thảo AI4Students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phân tích hành vi khách hàng bằng clustering.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tiếp cận pipeline xử lý dữ liệu lớn với Spark MLlib.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và giải đáp các thắc mắc về sự khác biệt giữa ML và DL.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
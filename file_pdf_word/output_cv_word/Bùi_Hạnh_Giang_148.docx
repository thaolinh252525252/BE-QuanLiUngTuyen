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Hạnh Giang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tìm hiểu sâu về cấu trúc microservice dùng Python, biết cách triển khai độc lập các module nhỏ, giao tiếp qua RabbitMQ hoặc Kafka và theo dõi, giám sát từng service một cách tách biệt.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10/02/1984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0804989557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điện tử – viễn thông tại Đại học Giao thông Vận tải  - Khoa học máy tính tại Đại học Quốc tế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JWT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Ngọc Mai (Product Owner - Công ty DevWorks) - mai.tran@devworks.vn - 0911444555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Bích Phượng (Head of Engineering - Công ty OpenSoft) - phuong.nguyen@opensoft.vn - 0977333111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(CTO - Công ty Fintek) - kien.ho@fintek.vn - 0909555666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Lan (HRBP Tech - Công ty BizTech) - lan.vo@biztech.vn - 0988000999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Hạnh (HR Manager - Công ty SmartDev) - hanh.pham@smartdev.vn - 0967999444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Web Developer</w:t>
            </w:r>
            <w:r>
              <w:rPr>
                <w:rFonts w:hint="default" w:ascii="Quicksand" w:hAnsi="Quicksand" w:cs="Quicksand"/>
                <w:color w:val="auto"/>
                <w:sz w:val="20"/>
                <w:szCs w:val="20"/>
              </w:rPr>
              <w:t xml:space="preserve"> tại Công ty Infotech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API backend cho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thanh toán bằng Stripe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chức năng gửi email tự động cho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Engineer</w:t>
            </w:r>
            <w:r>
              <w:rPr>
                <w:rFonts w:hint="default" w:ascii="Quicksand" w:hAnsi="Quicksand" w:cs="Quicksand"/>
                <w:color w:val="auto"/>
                <w:sz w:val="20"/>
                <w:szCs w:val="20"/>
              </w:rPr>
              <w:t xml:space="preserve"> tại Công ty SmartLearn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chức năng báo cáo và thống kê học tập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logic business cho bài kiểm tra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với các nền tảng bên thứ ba qua 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DataLogic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lớn và xây dựng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lưu trữ và xử lý bằng MongoDB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để tự động hóa xử lý dữ liệu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Chứng chỉ Django Web Development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Chứng chỉ Thiết kế hệ thống bằng Python – Educative.io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chỉ Data Structures  Algorithms in Python – AlgoExpert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sáng lập dự án cộng đồng tại Dự án OpenCVN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Khởi xướng ý tưởng tạo thư viện hỗ trợ sinh viên tạo CV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phát triển phần mềm mã nguồn mở trên GitHub.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hướng dẫn cách sử dụng và đóng góp mã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Ban kỹ thuật tại Hội Sinh viên Khoa CNTT (2018 - 2019)</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website thông báo sự kiện và đăng ký trực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trị server sinh viên sử dụng chung (LAMP Stack).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tài liệu hướng dẫn sử dụng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Sự kiện Python Vietnam Conf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Thuyết trình chủ đề 'Tối ưu hoá API bằng FastAPI'.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khi triển khai hệ thống Python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cùng các chuyên gia trong ngành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sinh viên tại Chương trình TechTalents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xây dựng ứng dụng quản lý tài chính cá nhân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kiến trúc phần mềm và hỗ trợ review code.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demo kết quả và phản hồi góp 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học sinh trực tuyến (Backend Developer, EduTech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theo dõi kết quả học tập và điểm danh cho các trường phổ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cơ sở dữ liệu sử dụng PostgreSQL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Phát triển API REST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phân quyền cho giáo viên và phụ huynh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Công cụ crawl tin tức tự động (Python Developer, NewsLab) 2022</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thu thập và phân loại tin tức theo chủ đề công nghệ, tài chính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spider bằng Scrapy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và lưu trữ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gửi email báo cáo hằng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
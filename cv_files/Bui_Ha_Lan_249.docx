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blPrEx>
          <w:tblCellMar>
            <w:top w:w="0" w:type="dxa"/>
            <w:left w:w="108" w:type="dxa"/>
            <w:bottom w:w="0" w:type="dxa"/>
            <w:right w:w="108" w:type="dxa"/>
          </w:tblCellMar>
        </w:tblPrEx>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Hà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chuyên sâu vào mảng bảo mật ứng dụng web, áp dụng các tiêu chuẩn OWASP Top 10 để kiểm tra và khắc phục các lỗ hổng như XSS, SQL Injection, CSRF, từ đó tăng cường mức độ an toàn cho sản phẩm.</w:t>
            </w:r>
            <w:bookmarkStart w:id="0" w:name="_GoBack"/>
            <w:bookmarkEnd w:id="0"/>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012345789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2024-09-01T00:00:00Z</dcterms:created>
  <dcterms:modified xsi:type="dcterms:W3CDTF">2025-05-06T16:05:35Z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